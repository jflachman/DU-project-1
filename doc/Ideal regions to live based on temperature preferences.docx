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3791230"/>
        <w:docPartObj>
          <w:docPartGallery w:val="Cover Pages"/>
          <w:docPartUnique/>
        </w:docPartObj>
      </w:sdtPr>
      <w:sdtContent>
        <w:p w14:paraId="6E8F2F81" w14:textId="77777777" w:rsidR="0093127F" w:rsidRDefault="0093127F">
          <w:r>
            <w:rPr>
              <w:noProof/>
            </w:rPr>
            <mc:AlternateContent>
              <mc:Choice Requires="wps">
                <w:drawing>
                  <wp:anchor distT="0" distB="0" distL="114300" distR="114300" simplePos="0" relativeHeight="251660288" behindDoc="0" locked="0" layoutInCell="1" allowOverlap="1" wp14:anchorId="032F4B51" wp14:editId="48690A8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F413E" w14:textId="0146C3C2" w:rsidR="0093127F" w:rsidRDefault="00FD704D">
                                    <w:pPr>
                                      <w:pStyle w:val="NoSpacing"/>
                                      <w:jc w:val="right"/>
                                      <w:rPr>
                                        <w:color w:val="595959" w:themeColor="text1" w:themeTint="A6"/>
                                        <w:sz w:val="28"/>
                                        <w:szCs w:val="28"/>
                                      </w:rPr>
                                    </w:pPr>
                                    <w:r>
                                      <w:rPr>
                                        <w:color w:val="595959" w:themeColor="text1" w:themeTint="A6"/>
                                        <w:sz w:val="28"/>
                                        <w:szCs w:val="28"/>
                                      </w:rPr>
                                      <w:t>Team:  Jeff Flachman, Pedro Zurita, Thomas Brown</w:t>
                                    </w:r>
                                  </w:p>
                                </w:sdtContent>
                              </w:sdt>
                              <w:p w14:paraId="1146A51E" w14:textId="5F1C421E" w:rsidR="0093127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D704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2F4B5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10F413E" w14:textId="0146C3C2" w:rsidR="0093127F" w:rsidRDefault="00FD704D">
                              <w:pPr>
                                <w:pStyle w:val="NoSpacing"/>
                                <w:jc w:val="right"/>
                                <w:rPr>
                                  <w:color w:val="595959" w:themeColor="text1" w:themeTint="A6"/>
                                  <w:sz w:val="28"/>
                                  <w:szCs w:val="28"/>
                                </w:rPr>
                              </w:pPr>
                              <w:r>
                                <w:rPr>
                                  <w:color w:val="595959" w:themeColor="text1" w:themeTint="A6"/>
                                  <w:sz w:val="28"/>
                                  <w:szCs w:val="28"/>
                                </w:rPr>
                                <w:t>Team:  Jeff Flachman, Pedro Zurita, Thomas Brown</w:t>
                              </w:r>
                            </w:p>
                          </w:sdtContent>
                        </w:sdt>
                        <w:p w14:paraId="1146A51E" w14:textId="5F1C421E" w:rsidR="0093127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D704D">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C52441" wp14:editId="260C81D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5171D" w14:textId="77777777" w:rsidR="0093127F" w:rsidRDefault="0093127F">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3E48DF9" w14:textId="39E5585F" w:rsidR="0093127F" w:rsidRDefault="00FD704D">
                                    <w:pPr>
                                      <w:pStyle w:val="NoSpacing"/>
                                      <w:jc w:val="right"/>
                                      <w:rPr>
                                        <w:color w:val="595959" w:themeColor="text1" w:themeTint="A6"/>
                                        <w:sz w:val="20"/>
                                        <w:szCs w:val="20"/>
                                      </w:rPr>
                                    </w:pPr>
                                    <w:r>
                                      <w:rPr>
                                        <w:color w:val="595959" w:themeColor="text1" w:themeTint="A6"/>
                                        <w:sz w:val="20"/>
                                        <w:szCs w:val="20"/>
                                      </w:rPr>
                                      <w:t>An examination of daily highs and precipitation days across 7800 weather stations in the US and Canada to determine regions where people who like cold, hot, or temperate climates might want to live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C5244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2D5171D" w14:textId="77777777" w:rsidR="0093127F" w:rsidRDefault="0093127F">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3E48DF9" w14:textId="39E5585F" w:rsidR="0093127F" w:rsidRDefault="00FD704D">
                              <w:pPr>
                                <w:pStyle w:val="NoSpacing"/>
                                <w:jc w:val="right"/>
                                <w:rPr>
                                  <w:color w:val="595959" w:themeColor="text1" w:themeTint="A6"/>
                                  <w:sz w:val="20"/>
                                  <w:szCs w:val="20"/>
                                </w:rPr>
                              </w:pPr>
                              <w:r>
                                <w:rPr>
                                  <w:color w:val="595959" w:themeColor="text1" w:themeTint="A6"/>
                                  <w:sz w:val="20"/>
                                  <w:szCs w:val="20"/>
                                </w:rPr>
                                <w:t>An examination of daily highs and precipitation days across 7800 weather stations in the US and Canada to determine regions where people who like cold, hot, or temperate climates might want to live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DEFA97" wp14:editId="2D4049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B4F67" w14:textId="77777777" w:rsidR="00FD704D" w:rsidRPr="00FD704D" w:rsidRDefault="00FD704D" w:rsidP="00FD704D">
                                <w:pPr>
                                  <w:jc w:val="right"/>
                                  <w:rPr>
                                    <w:caps/>
                                    <w:color w:val="5B9BD5" w:themeColor="accent1"/>
                                    <w:sz w:val="64"/>
                                    <w:szCs w:val="64"/>
                                  </w:rPr>
                                </w:pPr>
                                <w:r w:rsidRPr="00FD704D">
                                  <w:rPr>
                                    <w:caps/>
                                    <w:color w:val="5B9BD5" w:themeColor="accent1"/>
                                    <w:sz w:val="64"/>
                                    <w:szCs w:val="64"/>
                                  </w:rPr>
                                  <w:t>Data Driven Insights into Ideal Places to Live</w:t>
                                </w:r>
                              </w:p>
                              <w:p w14:paraId="2899801A" w14:textId="2EE2118A" w:rsidR="0093127F"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D704D">
                                      <w:rPr>
                                        <w:color w:val="404040" w:themeColor="text1" w:themeTint="BF"/>
                                        <w:sz w:val="36"/>
                                        <w:szCs w:val="36"/>
                                      </w:rPr>
                                      <w:t>DU AI Bootcamp</w:t>
                                    </w:r>
                                  </w:sdtContent>
                                </w:sdt>
                                <w:r w:rsidR="00FD704D">
                                  <w:rPr>
                                    <w:color w:val="404040" w:themeColor="text1" w:themeTint="BF"/>
                                    <w:sz w:val="36"/>
                                    <w:szCs w:val="36"/>
                                  </w:rPr>
                                  <w:t>: Project 1 Report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DEFA9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ABB4F67" w14:textId="77777777" w:rsidR="00FD704D" w:rsidRPr="00FD704D" w:rsidRDefault="00FD704D" w:rsidP="00FD704D">
                          <w:pPr>
                            <w:jc w:val="right"/>
                            <w:rPr>
                              <w:caps/>
                              <w:color w:val="5B9BD5" w:themeColor="accent1"/>
                              <w:sz w:val="64"/>
                              <w:szCs w:val="64"/>
                            </w:rPr>
                          </w:pPr>
                          <w:r w:rsidRPr="00FD704D">
                            <w:rPr>
                              <w:caps/>
                              <w:color w:val="5B9BD5" w:themeColor="accent1"/>
                              <w:sz w:val="64"/>
                              <w:szCs w:val="64"/>
                            </w:rPr>
                            <w:t>Data Driven Insights into Ideal Places to Live</w:t>
                          </w:r>
                        </w:p>
                        <w:p w14:paraId="2899801A" w14:textId="2EE2118A" w:rsidR="0093127F"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FD704D">
                                <w:rPr>
                                  <w:color w:val="404040" w:themeColor="text1" w:themeTint="BF"/>
                                  <w:sz w:val="36"/>
                                  <w:szCs w:val="36"/>
                                </w:rPr>
                                <w:t>DU AI Bootcamp</w:t>
                              </w:r>
                            </w:sdtContent>
                          </w:sdt>
                          <w:r w:rsidR="00FD704D">
                            <w:rPr>
                              <w:color w:val="404040" w:themeColor="text1" w:themeTint="BF"/>
                              <w:sz w:val="36"/>
                              <w:szCs w:val="36"/>
                            </w:rPr>
                            <w:t>: Project 1 Report</w:t>
                          </w:r>
                        </w:p>
                      </w:txbxContent>
                    </v:textbox>
                    <w10:wrap type="square" anchorx="page" anchory="page"/>
                  </v:shape>
                </w:pict>
              </mc:Fallback>
            </mc:AlternateContent>
          </w:r>
        </w:p>
        <w:p w14:paraId="061E62C0" w14:textId="77777777" w:rsidR="0093127F" w:rsidRDefault="0093127F">
          <w:r>
            <w:br w:type="page"/>
          </w:r>
        </w:p>
      </w:sdtContent>
    </w:sdt>
    <w:sdt>
      <w:sdtPr>
        <w:rPr>
          <w:rFonts w:asciiTheme="minorHAnsi" w:eastAsiaTheme="minorHAnsi" w:hAnsiTheme="minorHAnsi" w:cstheme="minorBidi"/>
          <w:color w:val="auto"/>
          <w:sz w:val="22"/>
          <w:szCs w:val="22"/>
        </w:rPr>
        <w:id w:val="-320817109"/>
        <w:docPartObj>
          <w:docPartGallery w:val="Table of Contents"/>
          <w:docPartUnique/>
        </w:docPartObj>
      </w:sdtPr>
      <w:sdtEndPr>
        <w:rPr>
          <w:b/>
          <w:bCs/>
          <w:noProof/>
        </w:rPr>
      </w:sdtEndPr>
      <w:sdtContent>
        <w:p w14:paraId="56BF0F07" w14:textId="77777777" w:rsidR="00501B3F" w:rsidRDefault="00501B3F">
          <w:pPr>
            <w:pStyle w:val="TOCHeading"/>
          </w:pPr>
          <w:r>
            <w:t>Table of Contents</w:t>
          </w:r>
        </w:p>
        <w:p w14:paraId="46AB57E4" w14:textId="46F85C10" w:rsidR="00CA273B" w:rsidRDefault="00501B3F">
          <w:pPr>
            <w:pStyle w:val="TOC1"/>
            <w:tabs>
              <w:tab w:val="left" w:pos="440"/>
              <w:tab w:val="right" w:leader="dot" w:pos="9350"/>
            </w:tabs>
            <w:rPr>
              <w:rFonts w:eastAsiaTheme="minorEastAsia"/>
              <w:noProof/>
              <w:kern w:val="2"/>
              <w:sz w:val="24"/>
              <w:szCs w:val="24"/>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64426066" w:history="1">
            <w:r w:rsidR="00CA273B" w:rsidRPr="00D61195">
              <w:rPr>
                <w:rStyle w:val="Hyperlink"/>
                <w:noProof/>
              </w:rPr>
              <w:t>1</w:t>
            </w:r>
            <w:r w:rsidR="00CA273B">
              <w:rPr>
                <w:rFonts w:eastAsiaTheme="minorEastAsia"/>
                <w:noProof/>
                <w:kern w:val="2"/>
                <w:sz w:val="24"/>
                <w:szCs w:val="24"/>
                <w14:ligatures w14:val="standardContextual"/>
              </w:rPr>
              <w:tab/>
            </w:r>
            <w:r w:rsidR="00CA273B" w:rsidRPr="00D61195">
              <w:rPr>
                <w:rStyle w:val="Hyperlink"/>
                <w:noProof/>
              </w:rPr>
              <w:t>Project Overview</w:t>
            </w:r>
            <w:r w:rsidR="00CA273B">
              <w:rPr>
                <w:noProof/>
                <w:webHidden/>
              </w:rPr>
              <w:tab/>
            </w:r>
            <w:r w:rsidR="00CA273B">
              <w:rPr>
                <w:noProof/>
                <w:webHidden/>
              </w:rPr>
              <w:fldChar w:fldCharType="begin"/>
            </w:r>
            <w:r w:rsidR="00CA273B">
              <w:rPr>
                <w:noProof/>
                <w:webHidden/>
              </w:rPr>
              <w:instrText xml:space="preserve"> PAGEREF _Toc164426066 \h </w:instrText>
            </w:r>
            <w:r w:rsidR="00CA273B">
              <w:rPr>
                <w:noProof/>
                <w:webHidden/>
              </w:rPr>
            </w:r>
            <w:r w:rsidR="00CA273B">
              <w:rPr>
                <w:noProof/>
                <w:webHidden/>
              </w:rPr>
              <w:fldChar w:fldCharType="separate"/>
            </w:r>
            <w:r w:rsidR="00CA273B">
              <w:rPr>
                <w:noProof/>
                <w:webHidden/>
              </w:rPr>
              <w:t>1</w:t>
            </w:r>
            <w:r w:rsidR="00CA273B">
              <w:rPr>
                <w:noProof/>
                <w:webHidden/>
              </w:rPr>
              <w:fldChar w:fldCharType="end"/>
            </w:r>
          </w:hyperlink>
        </w:p>
        <w:p w14:paraId="36578F1C" w14:textId="28EAC33F"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67" w:history="1">
            <w:r w:rsidR="00CA273B" w:rsidRPr="00D61195">
              <w:rPr>
                <w:rStyle w:val="Hyperlink"/>
                <w:noProof/>
              </w:rPr>
              <w:t>1.1</w:t>
            </w:r>
            <w:r w:rsidR="00CA273B">
              <w:rPr>
                <w:rFonts w:eastAsiaTheme="minorEastAsia"/>
                <w:noProof/>
                <w:kern w:val="2"/>
                <w:sz w:val="24"/>
                <w:szCs w:val="24"/>
                <w14:ligatures w14:val="standardContextual"/>
              </w:rPr>
              <w:tab/>
            </w:r>
            <w:r w:rsidR="00CA273B" w:rsidRPr="00D61195">
              <w:rPr>
                <w:rStyle w:val="Hyperlink"/>
                <w:noProof/>
              </w:rPr>
              <w:t>Executive Summary</w:t>
            </w:r>
            <w:r w:rsidR="00CA273B">
              <w:rPr>
                <w:noProof/>
                <w:webHidden/>
              </w:rPr>
              <w:tab/>
            </w:r>
            <w:r w:rsidR="00CA273B">
              <w:rPr>
                <w:noProof/>
                <w:webHidden/>
              </w:rPr>
              <w:fldChar w:fldCharType="begin"/>
            </w:r>
            <w:r w:rsidR="00CA273B">
              <w:rPr>
                <w:noProof/>
                <w:webHidden/>
              </w:rPr>
              <w:instrText xml:space="preserve"> PAGEREF _Toc164426067 \h </w:instrText>
            </w:r>
            <w:r w:rsidR="00CA273B">
              <w:rPr>
                <w:noProof/>
                <w:webHidden/>
              </w:rPr>
            </w:r>
            <w:r w:rsidR="00CA273B">
              <w:rPr>
                <w:noProof/>
                <w:webHidden/>
              </w:rPr>
              <w:fldChar w:fldCharType="separate"/>
            </w:r>
            <w:r w:rsidR="00CA273B">
              <w:rPr>
                <w:noProof/>
                <w:webHidden/>
              </w:rPr>
              <w:t>1</w:t>
            </w:r>
            <w:r w:rsidR="00CA273B">
              <w:rPr>
                <w:noProof/>
                <w:webHidden/>
              </w:rPr>
              <w:fldChar w:fldCharType="end"/>
            </w:r>
          </w:hyperlink>
        </w:p>
        <w:p w14:paraId="5819F15F" w14:textId="27D560FE"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68" w:history="1">
            <w:r w:rsidR="00CA273B" w:rsidRPr="00D61195">
              <w:rPr>
                <w:rStyle w:val="Hyperlink"/>
                <w:noProof/>
              </w:rPr>
              <w:t>1.2</w:t>
            </w:r>
            <w:r w:rsidR="00CA273B">
              <w:rPr>
                <w:rFonts w:eastAsiaTheme="minorEastAsia"/>
                <w:noProof/>
                <w:kern w:val="2"/>
                <w:sz w:val="24"/>
                <w:szCs w:val="24"/>
                <w14:ligatures w14:val="standardContextual"/>
              </w:rPr>
              <w:tab/>
            </w:r>
            <w:r w:rsidR="00CA273B" w:rsidRPr="00D61195">
              <w:rPr>
                <w:rStyle w:val="Hyperlink"/>
                <w:noProof/>
              </w:rPr>
              <w:t>Goals &amp; Questions</w:t>
            </w:r>
            <w:r w:rsidR="00CA273B">
              <w:rPr>
                <w:noProof/>
                <w:webHidden/>
              </w:rPr>
              <w:tab/>
            </w:r>
            <w:r w:rsidR="00CA273B">
              <w:rPr>
                <w:noProof/>
                <w:webHidden/>
              </w:rPr>
              <w:fldChar w:fldCharType="begin"/>
            </w:r>
            <w:r w:rsidR="00CA273B">
              <w:rPr>
                <w:noProof/>
                <w:webHidden/>
              </w:rPr>
              <w:instrText xml:space="preserve"> PAGEREF _Toc164426068 \h </w:instrText>
            </w:r>
            <w:r w:rsidR="00CA273B">
              <w:rPr>
                <w:noProof/>
                <w:webHidden/>
              </w:rPr>
            </w:r>
            <w:r w:rsidR="00CA273B">
              <w:rPr>
                <w:noProof/>
                <w:webHidden/>
              </w:rPr>
              <w:fldChar w:fldCharType="separate"/>
            </w:r>
            <w:r w:rsidR="00CA273B">
              <w:rPr>
                <w:noProof/>
                <w:webHidden/>
              </w:rPr>
              <w:t>1</w:t>
            </w:r>
            <w:r w:rsidR="00CA273B">
              <w:rPr>
                <w:noProof/>
                <w:webHidden/>
              </w:rPr>
              <w:fldChar w:fldCharType="end"/>
            </w:r>
          </w:hyperlink>
        </w:p>
        <w:p w14:paraId="764DBF4C" w14:textId="7345CD0F"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69" w:history="1">
            <w:r w:rsidR="00CA273B" w:rsidRPr="00D61195">
              <w:rPr>
                <w:rStyle w:val="Hyperlink"/>
                <w:noProof/>
              </w:rPr>
              <w:t>1.3</w:t>
            </w:r>
            <w:r w:rsidR="00CA273B">
              <w:rPr>
                <w:rFonts w:eastAsiaTheme="minorEastAsia"/>
                <w:noProof/>
                <w:kern w:val="2"/>
                <w:sz w:val="24"/>
                <w:szCs w:val="24"/>
                <w14:ligatures w14:val="standardContextual"/>
              </w:rPr>
              <w:tab/>
            </w:r>
            <w:r w:rsidR="00CA273B" w:rsidRPr="00D61195">
              <w:rPr>
                <w:rStyle w:val="Hyperlink"/>
                <w:noProof/>
              </w:rPr>
              <w:t>Approach</w:t>
            </w:r>
            <w:r w:rsidR="00CA273B">
              <w:rPr>
                <w:noProof/>
                <w:webHidden/>
              </w:rPr>
              <w:tab/>
            </w:r>
            <w:r w:rsidR="00CA273B">
              <w:rPr>
                <w:noProof/>
                <w:webHidden/>
              </w:rPr>
              <w:fldChar w:fldCharType="begin"/>
            </w:r>
            <w:r w:rsidR="00CA273B">
              <w:rPr>
                <w:noProof/>
                <w:webHidden/>
              </w:rPr>
              <w:instrText xml:space="preserve"> PAGEREF _Toc164426069 \h </w:instrText>
            </w:r>
            <w:r w:rsidR="00CA273B">
              <w:rPr>
                <w:noProof/>
                <w:webHidden/>
              </w:rPr>
            </w:r>
            <w:r w:rsidR="00CA273B">
              <w:rPr>
                <w:noProof/>
                <w:webHidden/>
              </w:rPr>
              <w:fldChar w:fldCharType="separate"/>
            </w:r>
            <w:r w:rsidR="00CA273B">
              <w:rPr>
                <w:noProof/>
                <w:webHidden/>
              </w:rPr>
              <w:t>3</w:t>
            </w:r>
            <w:r w:rsidR="00CA273B">
              <w:rPr>
                <w:noProof/>
                <w:webHidden/>
              </w:rPr>
              <w:fldChar w:fldCharType="end"/>
            </w:r>
          </w:hyperlink>
        </w:p>
        <w:p w14:paraId="1FB0B522" w14:textId="47391DED"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70" w:history="1">
            <w:r w:rsidR="00CA273B" w:rsidRPr="00D61195">
              <w:rPr>
                <w:rStyle w:val="Hyperlink"/>
                <w:noProof/>
              </w:rPr>
              <w:t>1.4</w:t>
            </w:r>
            <w:r w:rsidR="00CA273B">
              <w:rPr>
                <w:rFonts w:eastAsiaTheme="minorEastAsia"/>
                <w:noProof/>
                <w:kern w:val="2"/>
                <w:sz w:val="24"/>
                <w:szCs w:val="24"/>
                <w14:ligatures w14:val="standardContextual"/>
              </w:rPr>
              <w:tab/>
            </w:r>
            <w:r w:rsidR="00CA273B" w:rsidRPr="00D61195">
              <w:rPr>
                <w:rStyle w:val="Hyperlink"/>
                <w:noProof/>
              </w:rPr>
              <w:t>Data Collection, Cleanup &amp; Exploration</w:t>
            </w:r>
            <w:r w:rsidR="00CA273B">
              <w:rPr>
                <w:noProof/>
                <w:webHidden/>
              </w:rPr>
              <w:tab/>
            </w:r>
            <w:r w:rsidR="00CA273B">
              <w:rPr>
                <w:noProof/>
                <w:webHidden/>
              </w:rPr>
              <w:fldChar w:fldCharType="begin"/>
            </w:r>
            <w:r w:rsidR="00CA273B">
              <w:rPr>
                <w:noProof/>
                <w:webHidden/>
              </w:rPr>
              <w:instrText xml:space="preserve"> PAGEREF _Toc164426070 \h </w:instrText>
            </w:r>
            <w:r w:rsidR="00CA273B">
              <w:rPr>
                <w:noProof/>
                <w:webHidden/>
              </w:rPr>
            </w:r>
            <w:r w:rsidR="00CA273B">
              <w:rPr>
                <w:noProof/>
                <w:webHidden/>
              </w:rPr>
              <w:fldChar w:fldCharType="separate"/>
            </w:r>
            <w:r w:rsidR="00CA273B">
              <w:rPr>
                <w:noProof/>
                <w:webHidden/>
              </w:rPr>
              <w:t>4</w:t>
            </w:r>
            <w:r w:rsidR="00CA273B">
              <w:rPr>
                <w:noProof/>
                <w:webHidden/>
              </w:rPr>
              <w:fldChar w:fldCharType="end"/>
            </w:r>
          </w:hyperlink>
        </w:p>
        <w:p w14:paraId="592189D4" w14:textId="5C8D1199" w:rsidR="00CA273B" w:rsidRDefault="00000000">
          <w:pPr>
            <w:pStyle w:val="TOC1"/>
            <w:tabs>
              <w:tab w:val="left" w:pos="440"/>
              <w:tab w:val="right" w:leader="dot" w:pos="9350"/>
            </w:tabs>
            <w:rPr>
              <w:rFonts w:eastAsiaTheme="minorEastAsia"/>
              <w:noProof/>
              <w:kern w:val="2"/>
              <w:sz w:val="24"/>
              <w:szCs w:val="24"/>
              <w14:ligatures w14:val="standardContextual"/>
            </w:rPr>
          </w:pPr>
          <w:hyperlink w:anchor="_Toc164426071" w:history="1">
            <w:r w:rsidR="00CA273B" w:rsidRPr="00D61195">
              <w:rPr>
                <w:rStyle w:val="Hyperlink"/>
                <w:noProof/>
              </w:rPr>
              <w:t>2</w:t>
            </w:r>
            <w:r w:rsidR="00CA273B">
              <w:rPr>
                <w:rFonts w:eastAsiaTheme="minorEastAsia"/>
                <w:noProof/>
                <w:kern w:val="2"/>
                <w:sz w:val="24"/>
                <w:szCs w:val="24"/>
                <w14:ligatures w14:val="standardContextual"/>
              </w:rPr>
              <w:tab/>
            </w:r>
            <w:r w:rsidR="00CA273B" w:rsidRPr="00D61195">
              <w:rPr>
                <w:rStyle w:val="Hyperlink"/>
                <w:noProof/>
              </w:rPr>
              <w:t>Results &amp; Conclusions</w:t>
            </w:r>
            <w:r w:rsidR="00CA273B">
              <w:rPr>
                <w:noProof/>
                <w:webHidden/>
              </w:rPr>
              <w:tab/>
            </w:r>
            <w:r w:rsidR="00CA273B">
              <w:rPr>
                <w:noProof/>
                <w:webHidden/>
              </w:rPr>
              <w:fldChar w:fldCharType="begin"/>
            </w:r>
            <w:r w:rsidR="00CA273B">
              <w:rPr>
                <w:noProof/>
                <w:webHidden/>
              </w:rPr>
              <w:instrText xml:space="preserve"> PAGEREF _Toc164426071 \h </w:instrText>
            </w:r>
            <w:r w:rsidR="00CA273B">
              <w:rPr>
                <w:noProof/>
                <w:webHidden/>
              </w:rPr>
            </w:r>
            <w:r w:rsidR="00CA273B">
              <w:rPr>
                <w:noProof/>
                <w:webHidden/>
              </w:rPr>
              <w:fldChar w:fldCharType="separate"/>
            </w:r>
            <w:r w:rsidR="00CA273B">
              <w:rPr>
                <w:noProof/>
                <w:webHidden/>
              </w:rPr>
              <w:t>5</w:t>
            </w:r>
            <w:r w:rsidR="00CA273B">
              <w:rPr>
                <w:noProof/>
                <w:webHidden/>
              </w:rPr>
              <w:fldChar w:fldCharType="end"/>
            </w:r>
          </w:hyperlink>
        </w:p>
        <w:p w14:paraId="76B177DC" w14:textId="1519580A"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72" w:history="1">
            <w:r w:rsidR="00CA273B" w:rsidRPr="00D61195">
              <w:rPr>
                <w:rStyle w:val="Hyperlink"/>
                <w:noProof/>
              </w:rPr>
              <w:t>2.1</w:t>
            </w:r>
            <w:r w:rsidR="00CA273B">
              <w:rPr>
                <w:rFonts w:eastAsiaTheme="minorEastAsia"/>
                <w:noProof/>
                <w:kern w:val="2"/>
                <w:sz w:val="24"/>
                <w:szCs w:val="24"/>
                <w14:ligatures w14:val="standardContextual"/>
              </w:rPr>
              <w:tab/>
            </w:r>
            <w:r w:rsidR="00CA273B" w:rsidRPr="00D61195">
              <w:rPr>
                <w:rStyle w:val="Hyperlink"/>
                <w:noProof/>
              </w:rPr>
              <w:t>Areas of Extreme Temperatures</w:t>
            </w:r>
            <w:r w:rsidR="00CA273B">
              <w:rPr>
                <w:noProof/>
                <w:webHidden/>
              </w:rPr>
              <w:tab/>
            </w:r>
            <w:r w:rsidR="00CA273B">
              <w:rPr>
                <w:noProof/>
                <w:webHidden/>
              </w:rPr>
              <w:fldChar w:fldCharType="begin"/>
            </w:r>
            <w:r w:rsidR="00CA273B">
              <w:rPr>
                <w:noProof/>
                <w:webHidden/>
              </w:rPr>
              <w:instrText xml:space="preserve"> PAGEREF _Toc164426072 \h </w:instrText>
            </w:r>
            <w:r w:rsidR="00CA273B">
              <w:rPr>
                <w:noProof/>
                <w:webHidden/>
              </w:rPr>
            </w:r>
            <w:r w:rsidR="00CA273B">
              <w:rPr>
                <w:noProof/>
                <w:webHidden/>
              </w:rPr>
              <w:fldChar w:fldCharType="separate"/>
            </w:r>
            <w:r w:rsidR="00CA273B">
              <w:rPr>
                <w:noProof/>
                <w:webHidden/>
              </w:rPr>
              <w:t>5</w:t>
            </w:r>
            <w:r w:rsidR="00CA273B">
              <w:rPr>
                <w:noProof/>
                <w:webHidden/>
              </w:rPr>
              <w:fldChar w:fldCharType="end"/>
            </w:r>
          </w:hyperlink>
        </w:p>
        <w:p w14:paraId="115017B4" w14:textId="290CEC9D"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73" w:history="1">
            <w:r w:rsidR="00CA273B" w:rsidRPr="00D61195">
              <w:rPr>
                <w:rStyle w:val="Hyperlink"/>
                <w:noProof/>
              </w:rPr>
              <w:t>2.2</w:t>
            </w:r>
            <w:r w:rsidR="00CA273B">
              <w:rPr>
                <w:rFonts w:eastAsiaTheme="minorEastAsia"/>
                <w:noProof/>
                <w:kern w:val="2"/>
                <w:sz w:val="24"/>
                <w:szCs w:val="24"/>
                <w14:ligatures w14:val="standardContextual"/>
              </w:rPr>
              <w:tab/>
            </w:r>
            <w:r w:rsidR="00CA273B" w:rsidRPr="00D61195">
              <w:rPr>
                <w:rStyle w:val="Hyperlink"/>
                <w:noProof/>
              </w:rPr>
              <w:t>Precipitation (ARID vs Wet, Dry vs Humid)</w:t>
            </w:r>
            <w:r w:rsidR="00CA273B">
              <w:rPr>
                <w:noProof/>
                <w:webHidden/>
              </w:rPr>
              <w:tab/>
            </w:r>
            <w:r w:rsidR="00CA273B">
              <w:rPr>
                <w:noProof/>
                <w:webHidden/>
              </w:rPr>
              <w:fldChar w:fldCharType="begin"/>
            </w:r>
            <w:r w:rsidR="00CA273B">
              <w:rPr>
                <w:noProof/>
                <w:webHidden/>
              </w:rPr>
              <w:instrText xml:space="preserve"> PAGEREF _Toc164426073 \h </w:instrText>
            </w:r>
            <w:r w:rsidR="00CA273B">
              <w:rPr>
                <w:noProof/>
                <w:webHidden/>
              </w:rPr>
            </w:r>
            <w:r w:rsidR="00CA273B">
              <w:rPr>
                <w:noProof/>
                <w:webHidden/>
              </w:rPr>
              <w:fldChar w:fldCharType="separate"/>
            </w:r>
            <w:r w:rsidR="00CA273B">
              <w:rPr>
                <w:noProof/>
                <w:webHidden/>
              </w:rPr>
              <w:t>6</w:t>
            </w:r>
            <w:r w:rsidR="00CA273B">
              <w:rPr>
                <w:noProof/>
                <w:webHidden/>
              </w:rPr>
              <w:fldChar w:fldCharType="end"/>
            </w:r>
          </w:hyperlink>
        </w:p>
        <w:p w14:paraId="48AA13B4" w14:textId="107E6354"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74" w:history="1">
            <w:r w:rsidR="00CA273B" w:rsidRPr="00D61195">
              <w:rPr>
                <w:rStyle w:val="Hyperlink"/>
                <w:noProof/>
              </w:rPr>
              <w:t>2.3</w:t>
            </w:r>
            <w:r w:rsidR="00CA273B">
              <w:rPr>
                <w:rFonts w:eastAsiaTheme="minorEastAsia"/>
                <w:noProof/>
                <w:kern w:val="2"/>
                <w:sz w:val="24"/>
                <w:szCs w:val="24"/>
                <w14:ligatures w14:val="standardContextual"/>
              </w:rPr>
              <w:tab/>
            </w:r>
            <w:r w:rsidR="00CA273B" w:rsidRPr="00D61195">
              <w:rPr>
                <w:rStyle w:val="Hyperlink"/>
                <w:noProof/>
              </w:rPr>
              <w:t>Cold Climates (25°F to 50°F)</w:t>
            </w:r>
            <w:r w:rsidR="00CA273B">
              <w:rPr>
                <w:noProof/>
                <w:webHidden/>
              </w:rPr>
              <w:tab/>
            </w:r>
            <w:r w:rsidR="00CA273B">
              <w:rPr>
                <w:noProof/>
                <w:webHidden/>
              </w:rPr>
              <w:fldChar w:fldCharType="begin"/>
            </w:r>
            <w:r w:rsidR="00CA273B">
              <w:rPr>
                <w:noProof/>
                <w:webHidden/>
              </w:rPr>
              <w:instrText xml:space="preserve"> PAGEREF _Toc164426074 \h </w:instrText>
            </w:r>
            <w:r w:rsidR="00CA273B">
              <w:rPr>
                <w:noProof/>
                <w:webHidden/>
              </w:rPr>
            </w:r>
            <w:r w:rsidR="00CA273B">
              <w:rPr>
                <w:noProof/>
                <w:webHidden/>
              </w:rPr>
              <w:fldChar w:fldCharType="separate"/>
            </w:r>
            <w:r w:rsidR="00CA273B">
              <w:rPr>
                <w:noProof/>
                <w:webHidden/>
              </w:rPr>
              <w:t>7</w:t>
            </w:r>
            <w:r w:rsidR="00CA273B">
              <w:rPr>
                <w:noProof/>
                <w:webHidden/>
              </w:rPr>
              <w:fldChar w:fldCharType="end"/>
            </w:r>
          </w:hyperlink>
        </w:p>
        <w:p w14:paraId="3FC2CCE3" w14:textId="1145DA3D" w:rsidR="00CA273B" w:rsidRDefault="00000000">
          <w:pPr>
            <w:pStyle w:val="TOC3"/>
            <w:tabs>
              <w:tab w:val="left" w:pos="1200"/>
              <w:tab w:val="right" w:leader="dot" w:pos="9350"/>
            </w:tabs>
            <w:rPr>
              <w:rFonts w:eastAsiaTheme="minorEastAsia"/>
              <w:noProof/>
              <w:kern w:val="2"/>
              <w:sz w:val="24"/>
              <w:szCs w:val="24"/>
              <w14:ligatures w14:val="standardContextual"/>
            </w:rPr>
          </w:pPr>
          <w:hyperlink w:anchor="_Toc164426075" w:history="1">
            <w:r w:rsidR="00CA273B" w:rsidRPr="00D61195">
              <w:rPr>
                <w:rStyle w:val="Hyperlink"/>
                <w:noProof/>
              </w:rPr>
              <w:t>2.3.1</w:t>
            </w:r>
            <w:r w:rsidR="00CA273B">
              <w:rPr>
                <w:rFonts w:eastAsiaTheme="minorEastAsia"/>
                <w:noProof/>
                <w:kern w:val="2"/>
                <w:sz w:val="24"/>
                <w:szCs w:val="24"/>
                <w14:ligatures w14:val="standardContextual"/>
              </w:rPr>
              <w:tab/>
            </w:r>
            <w:r w:rsidR="00CA273B" w:rsidRPr="00D61195">
              <w:rPr>
                <w:rStyle w:val="Hyperlink"/>
                <w:noProof/>
              </w:rPr>
              <w:t>Cold Climate Definition Details:</w:t>
            </w:r>
            <w:r w:rsidR="00CA273B">
              <w:rPr>
                <w:noProof/>
                <w:webHidden/>
              </w:rPr>
              <w:tab/>
            </w:r>
            <w:r w:rsidR="00CA273B">
              <w:rPr>
                <w:noProof/>
                <w:webHidden/>
              </w:rPr>
              <w:fldChar w:fldCharType="begin"/>
            </w:r>
            <w:r w:rsidR="00CA273B">
              <w:rPr>
                <w:noProof/>
                <w:webHidden/>
              </w:rPr>
              <w:instrText xml:space="preserve"> PAGEREF _Toc164426075 \h </w:instrText>
            </w:r>
            <w:r w:rsidR="00CA273B">
              <w:rPr>
                <w:noProof/>
                <w:webHidden/>
              </w:rPr>
            </w:r>
            <w:r w:rsidR="00CA273B">
              <w:rPr>
                <w:noProof/>
                <w:webHidden/>
              </w:rPr>
              <w:fldChar w:fldCharType="separate"/>
            </w:r>
            <w:r w:rsidR="00CA273B">
              <w:rPr>
                <w:noProof/>
                <w:webHidden/>
              </w:rPr>
              <w:t>7</w:t>
            </w:r>
            <w:r w:rsidR="00CA273B">
              <w:rPr>
                <w:noProof/>
                <w:webHidden/>
              </w:rPr>
              <w:fldChar w:fldCharType="end"/>
            </w:r>
          </w:hyperlink>
        </w:p>
        <w:p w14:paraId="2F3AFAE8" w14:textId="5061876C"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76" w:history="1">
            <w:r w:rsidR="00CA273B" w:rsidRPr="00D61195">
              <w:rPr>
                <w:rStyle w:val="Hyperlink"/>
                <w:noProof/>
              </w:rPr>
              <w:t>2.4</w:t>
            </w:r>
            <w:r w:rsidR="00CA273B">
              <w:rPr>
                <w:rFonts w:eastAsiaTheme="minorEastAsia"/>
                <w:noProof/>
                <w:kern w:val="2"/>
                <w:sz w:val="24"/>
                <w:szCs w:val="24"/>
                <w14:ligatures w14:val="standardContextual"/>
              </w:rPr>
              <w:tab/>
            </w:r>
            <w:r w:rsidR="00CA273B" w:rsidRPr="00D61195">
              <w:rPr>
                <w:rStyle w:val="Hyperlink"/>
                <w:noProof/>
              </w:rPr>
              <w:t>Hot Climates (75°F to 95°F)</w:t>
            </w:r>
            <w:r w:rsidR="00CA273B">
              <w:rPr>
                <w:noProof/>
                <w:webHidden/>
              </w:rPr>
              <w:tab/>
            </w:r>
            <w:r w:rsidR="00CA273B">
              <w:rPr>
                <w:noProof/>
                <w:webHidden/>
              </w:rPr>
              <w:fldChar w:fldCharType="begin"/>
            </w:r>
            <w:r w:rsidR="00CA273B">
              <w:rPr>
                <w:noProof/>
                <w:webHidden/>
              </w:rPr>
              <w:instrText xml:space="preserve"> PAGEREF _Toc164426076 \h </w:instrText>
            </w:r>
            <w:r w:rsidR="00CA273B">
              <w:rPr>
                <w:noProof/>
                <w:webHidden/>
              </w:rPr>
            </w:r>
            <w:r w:rsidR="00CA273B">
              <w:rPr>
                <w:noProof/>
                <w:webHidden/>
              </w:rPr>
              <w:fldChar w:fldCharType="separate"/>
            </w:r>
            <w:r w:rsidR="00CA273B">
              <w:rPr>
                <w:noProof/>
                <w:webHidden/>
              </w:rPr>
              <w:t>8</w:t>
            </w:r>
            <w:r w:rsidR="00CA273B">
              <w:rPr>
                <w:noProof/>
                <w:webHidden/>
              </w:rPr>
              <w:fldChar w:fldCharType="end"/>
            </w:r>
          </w:hyperlink>
        </w:p>
        <w:p w14:paraId="04B852FA" w14:textId="7E3E3875"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77" w:history="1">
            <w:r w:rsidR="00CA273B" w:rsidRPr="00D61195">
              <w:rPr>
                <w:rStyle w:val="Hyperlink"/>
                <w:noProof/>
              </w:rPr>
              <w:t>2.5</w:t>
            </w:r>
            <w:r w:rsidR="00CA273B">
              <w:rPr>
                <w:rFonts w:eastAsiaTheme="minorEastAsia"/>
                <w:noProof/>
                <w:kern w:val="2"/>
                <w:sz w:val="24"/>
                <w:szCs w:val="24"/>
                <w14:ligatures w14:val="standardContextual"/>
              </w:rPr>
              <w:tab/>
            </w:r>
            <w:r w:rsidR="00CA273B" w:rsidRPr="00D61195">
              <w:rPr>
                <w:rStyle w:val="Hyperlink"/>
                <w:noProof/>
              </w:rPr>
              <w:t>Temperate Climates (60°F to 80°F)</w:t>
            </w:r>
            <w:r w:rsidR="00CA273B">
              <w:rPr>
                <w:noProof/>
                <w:webHidden/>
              </w:rPr>
              <w:tab/>
            </w:r>
            <w:r w:rsidR="00CA273B">
              <w:rPr>
                <w:noProof/>
                <w:webHidden/>
              </w:rPr>
              <w:fldChar w:fldCharType="begin"/>
            </w:r>
            <w:r w:rsidR="00CA273B">
              <w:rPr>
                <w:noProof/>
                <w:webHidden/>
              </w:rPr>
              <w:instrText xml:space="preserve"> PAGEREF _Toc164426077 \h </w:instrText>
            </w:r>
            <w:r w:rsidR="00CA273B">
              <w:rPr>
                <w:noProof/>
                <w:webHidden/>
              </w:rPr>
            </w:r>
            <w:r w:rsidR="00CA273B">
              <w:rPr>
                <w:noProof/>
                <w:webHidden/>
              </w:rPr>
              <w:fldChar w:fldCharType="separate"/>
            </w:r>
            <w:r w:rsidR="00CA273B">
              <w:rPr>
                <w:noProof/>
                <w:webHidden/>
              </w:rPr>
              <w:t>9</w:t>
            </w:r>
            <w:r w:rsidR="00CA273B">
              <w:rPr>
                <w:noProof/>
                <w:webHidden/>
              </w:rPr>
              <w:fldChar w:fldCharType="end"/>
            </w:r>
          </w:hyperlink>
        </w:p>
        <w:p w14:paraId="2E53F93E" w14:textId="4F7B4EF5" w:rsidR="00CA273B" w:rsidRDefault="00000000">
          <w:pPr>
            <w:pStyle w:val="TOC1"/>
            <w:tabs>
              <w:tab w:val="left" w:pos="440"/>
              <w:tab w:val="right" w:leader="dot" w:pos="9350"/>
            </w:tabs>
            <w:rPr>
              <w:rFonts w:eastAsiaTheme="minorEastAsia"/>
              <w:noProof/>
              <w:kern w:val="2"/>
              <w:sz w:val="24"/>
              <w:szCs w:val="24"/>
              <w14:ligatures w14:val="standardContextual"/>
            </w:rPr>
          </w:pPr>
          <w:hyperlink w:anchor="_Toc164426078" w:history="1">
            <w:r w:rsidR="00CA273B" w:rsidRPr="00D61195">
              <w:rPr>
                <w:rStyle w:val="Hyperlink"/>
                <w:noProof/>
              </w:rPr>
              <w:t>3</w:t>
            </w:r>
            <w:r w:rsidR="00CA273B">
              <w:rPr>
                <w:rFonts w:eastAsiaTheme="minorEastAsia"/>
                <w:noProof/>
                <w:kern w:val="2"/>
                <w:sz w:val="24"/>
                <w:szCs w:val="24"/>
                <w14:ligatures w14:val="standardContextual"/>
              </w:rPr>
              <w:tab/>
            </w:r>
            <w:r w:rsidR="00CA273B" w:rsidRPr="00D61195">
              <w:rPr>
                <w:rStyle w:val="Hyperlink"/>
                <w:noProof/>
              </w:rPr>
              <w:t>Summary</w:t>
            </w:r>
            <w:r w:rsidR="00CA273B">
              <w:rPr>
                <w:noProof/>
                <w:webHidden/>
              </w:rPr>
              <w:tab/>
            </w:r>
            <w:r w:rsidR="00CA273B">
              <w:rPr>
                <w:noProof/>
                <w:webHidden/>
              </w:rPr>
              <w:fldChar w:fldCharType="begin"/>
            </w:r>
            <w:r w:rsidR="00CA273B">
              <w:rPr>
                <w:noProof/>
                <w:webHidden/>
              </w:rPr>
              <w:instrText xml:space="preserve"> PAGEREF _Toc164426078 \h </w:instrText>
            </w:r>
            <w:r w:rsidR="00CA273B">
              <w:rPr>
                <w:noProof/>
                <w:webHidden/>
              </w:rPr>
            </w:r>
            <w:r w:rsidR="00CA273B">
              <w:rPr>
                <w:noProof/>
                <w:webHidden/>
              </w:rPr>
              <w:fldChar w:fldCharType="separate"/>
            </w:r>
            <w:r w:rsidR="00CA273B">
              <w:rPr>
                <w:noProof/>
                <w:webHidden/>
              </w:rPr>
              <w:t>10</w:t>
            </w:r>
            <w:r w:rsidR="00CA273B">
              <w:rPr>
                <w:noProof/>
                <w:webHidden/>
              </w:rPr>
              <w:fldChar w:fldCharType="end"/>
            </w:r>
          </w:hyperlink>
        </w:p>
        <w:p w14:paraId="668D90BE" w14:textId="138AF7A2" w:rsidR="00CA273B" w:rsidRDefault="00000000">
          <w:pPr>
            <w:pStyle w:val="TOC1"/>
            <w:tabs>
              <w:tab w:val="left" w:pos="440"/>
              <w:tab w:val="right" w:leader="dot" w:pos="9350"/>
            </w:tabs>
            <w:rPr>
              <w:rFonts w:eastAsiaTheme="minorEastAsia"/>
              <w:noProof/>
              <w:kern w:val="2"/>
              <w:sz w:val="24"/>
              <w:szCs w:val="24"/>
              <w14:ligatures w14:val="standardContextual"/>
            </w:rPr>
          </w:pPr>
          <w:hyperlink w:anchor="_Toc164426079" w:history="1">
            <w:r w:rsidR="00CA273B" w:rsidRPr="00D61195">
              <w:rPr>
                <w:rStyle w:val="Hyperlink"/>
                <w:noProof/>
              </w:rPr>
              <w:t>4</w:t>
            </w:r>
            <w:r w:rsidR="00CA273B">
              <w:rPr>
                <w:rFonts w:eastAsiaTheme="minorEastAsia"/>
                <w:noProof/>
                <w:kern w:val="2"/>
                <w:sz w:val="24"/>
                <w:szCs w:val="24"/>
                <w14:ligatures w14:val="standardContextual"/>
              </w:rPr>
              <w:tab/>
            </w:r>
            <w:r w:rsidR="00CA273B" w:rsidRPr="00D61195">
              <w:rPr>
                <w:rStyle w:val="Hyperlink"/>
                <w:noProof/>
              </w:rPr>
              <w:t>Problems Encountered</w:t>
            </w:r>
            <w:r w:rsidR="00CA273B">
              <w:rPr>
                <w:noProof/>
                <w:webHidden/>
              </w:rPr>
              <w:tab/>
            </w:r>
            <w:r w:rsidR="00CA273B">
              <w:rPr>
                <w:noProof/>
                <w:webHidden/>
              </w:rPr>
              <w:fldChar w:fldCharType="begin"/>
            </w:r>
            <w:r w:rsidR="00CA273B">
              <w:rPr>
                <w:noProof/>
                <w:webHidden/>
              </w:rPr>
              <w:instrText xml:space="preserve"> PAGEREF _Toc164426079 \h </w:instrText>
            </w:r>
            <w:r w:rsidR="00CA273B">
              <w:rPr>
                <w:noProof/>
                <w:webHidden/>
              </w:rPr>
            </w:r>
            <w:r w:rsidR="00CA273B">
              <w:rPr>
                <w:noProof/>
                <w:webHidden/>
              </w:rPr>
              <w:fldChar w:fldCharType="separate"/>
            </w:r>
            <w:r w:rsidR="00CA273B">
              <w:rPr>
                <w:noProof/>
                <w:webHidden/>
              </w:rPr>
              <w:t>11</w:t>
            </w:r>
            <w:r w:rsidR="00CA273B">
              <w:rPr>
                <w:noProof/>
                <w:webHidden/>
              </w:rPr>
              <w:fldChar w:fldCharType="end"/>
            </w:r>
          </w:hyperlink>
        </w:p>
        <w:p w14:paraId="5FF6C554" w14:textId="2FA2F475"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80" w:history="1">
            <w:r w:rsidR="00CA273B" w:rsidRPr="00D61195">
              <w:rPr>
                <w:rStyle w:val="Hyperlink"/>
                <w:noProof/>
              </w:rPr>
              <w:t>4.1</w:t>
            </w:r>
            <w:r w:rsidR="00CA273B">
              <w:rPr>
                <w:rFonts w:eastAsiaTheme="minorEastAsia"/>
                <w:noProof/>
                <w:kern w:val="2"/>
                <w:sz w:val="24"/>
                <w:szCs w:val="24"/>
                <w14:ligatures w14:val="standardContextual"/>
              </w:rPr>
              <w:tab/>
            </w:r>
            <w:r w:rsidR="00CA273B" w:rsidRPr="00D61195">
              <w:rPr>
                <w:rStyle w:val="Hyperlink"/>
                <w:noProof/>
              </w:rPr>
              <w:t>Problems with the data we used:</w:t>
            </w:r>
            <w:r w:rsidR="00CA273B">
              <w:rPr>
                <w:noProof/>
                <w:webHidden/>
              </w:rPr>
              <w:tab/>
            </w:r>
            <w:r w:rsidR="00CA273B">
              <w:rPr>
                <w:noProof/>
                <w:webHidden/>
              </w:rPr>
              <w:fldChar w:fldCharType="begin"/>
            </w:r>
            <w:r w:rsidR="00CA273B">
              <w:rPr>
                <w:noProof/>
                <w:webHidden/>
              </w:rPr>
              <w:instrText xml:space="preserve"> PAGEREF _Toc164426080 \h </w:instrText>
            </w:r>
            <w:r w:rsidR="00CA273B">
              <w:rPr>
                <w:noProof/>
                <w:webHidden/>
              </w:rPr>
            </w:r>
            <w:r w:rsidR="00CA273B">
              <w:rPr>
                <w:noProof/>
                <w:webHidden/>
              </w:rPr>
              <w:fldChar w:fldCharType="separate"/>
            </w:r>
            <w:r w:rsidR="00CA273B">
              <w:rPr>
                <w:noProof/>
                <w:webHidden/>
              </w:rPr>
              <w:t>11</w:t>
            </w:r>
            <w:r w:rsidR="00CA273B">
              <w:rPr>
                <w:noProof/>
                <w:webHidden/>
              </w:rPr>
              <w:fldChar w:fldCharType="end"/>
            </w:r>
          </w:hyperlink>
        </w:p>
        <w:p w14:paraId="18FD0E78" w14:textId="2D52B20B"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81" w:history="1">
            <w:r w:rsidR="00CA273B" w:rsidRPr="00D61195">
              <w:rPr>
                <w:rStyle w:val="Hyperlink"/>
                <w:noProof/>
              </w:rPr>
              <w:t>4.2</w:t>
            </w:r>
            <w:r w:rsidR="00CA273B">
              <w:rPr>
                <w:rFonts w:eastAsiaTheme="minorEastAsia"/>
                <w:noProof/>
                <w:kern w:val="2"/>
                <w:sz w:val="24"/>
                <w:szCs w:val="24"/>
                <w14:ligatures w14:val="standardContextual"/>
              </w:rPr>
              <w:tab/>
            </w:r>
            <w:r w:rsidR="00CA273B" w:rsidRPr="00D61195">
              <w:rPr>
                <w:rStyle w:val="Hyperlink"/>
                <w:noProof/>
              </w:rPr>
              <w:t>Problems adding to our analysis</w:t>
            </w:r>
            <w:r w:rsidR="00CA273B">
              <w:rPr>
                <w:noProof/>
                <w:webHidden/>
              </w:rPr>
              <w:tab/>
            </w:r>
            <w:r w:rsidR="00CA273B">
              <w:rPr>
                <w:noProof/>
                <w:webHidden/>
              </w:rPr>
              <w:fldChar w:fldCharType="begin"/>
            </w:r>
            <w:r w:rsidR="00CA273B">
              <w:rPr>
                <w:noProof/>
                <w:webHidden/>
              </w:rPr>
              <w:instrText xml:space="preserve"> PAGEREF _Toc164426081 \h </w:instrText>
            </w:r>
            <w:r w:rsidR="00CA273B">
              <w:rPr>
                <w:noProof/>
                <w:webHidden/>
              </w:rPr>
            </w:r>
            <w:r w:rsidR="00CA273B">
              <w:rPr>
                <w:noProof/>
                <w:webHidden/>
              </w:rPr>
              <w:fldChar w:fldCharType="separate"/>
            </w:r>
            <w:r w:rsidR="00CA273B">
              <w:rPr>
                <w:noProof/>
                <w:webHidden/>
              </w:rPr>
              <w:t>11</w:t>
            </w:r>
            <w:r w:rsidR="00CA273B">
              <w:rPr>
                <w:noProof/>
                <w:webHidden/>
              </w:rPr>
              <w:fldChar w:fldCharType="end"/>
            </w:r>
          </w:hyperlink>
        </w:p>
        <w:p w14:paraId="3F20DB19" w14:textId="36F7093A" w:rsidR="00CA273B" w:rsidRDefault="00000000">
          <w:pPr>
            <w:pStyle w:val="TOC1"/>
            <w:tabs>
              <w:tab w:val="left" w:pos="440"/>
              <w:tab w:val="right" w:leader="dot" w:pos="9350"/>
            </w:tabs>
            <w:rPr>
              <w:rFonts w:eastAsiaTheme="minorEastAsia"/>
              <w:noProof/>
              <w:kern w:val="2"/>
              <w:sz w:val="24"/>
              <w:szCs w:val="24"/>
              <w14:ligatures w14:val="standardContextual"/>
            </w:rPr>
          </w:pPr>
          <w:hyperlink w:anchor="_Toc164426082" w:history="1">
            <w:r w:rsidR="00CA273B" w:rsidRPr="00D61195">
              <w:rPr>
                <w:rStyle w:val="Hyperlink"/>
                <w:noProof/>
              </w:rPr>
              <w:t>5</w:t>
            </w:r>
            <w:r w:rsidR="00CA273B">
              <w:rPr>
                <w:rFonts w:eastAsiaTheme="minorEastAsia"/>
                <w:noProof/>
                <w:kern w:val="2"/>
                <w:sz w:val="24"/>
                <w:szCs w:val="24"/>
                <w14:ligatures w14:val="standardContextual"/>
              </w:rPr>
              <w:tab/>
            </w:r>
            <w:r w:rsidR="00CA273B" w:rsidRPr="00D61195">
              <w:rPr>
                <w:rStyle w:val="Hyperlink"/>
                <w:noProof/>
              </w:rPr>
              <w:t>Future Considerations</w:t>
            </w:r>
            <w:r w:rsidR="00CA273B">
              <w:rPr>
                <w:noProof/>
                <w:webHidden/>
              </w:rPr>
              <w:tab/>
            </w:r>
            <w:r w:rsidR="00CA273B">
              <w:rPr>
                <w:noProof/>
                <w:webHidden/>
              </w:rPr>
              <w:fldChar w:fldCharType="begin"/>
            </w:r>
            <w:r w:rsidR="00CA273B">
              <w:rPr>
                <w:noProof/>
                <w:webHidden/>
              </w:rPr>
              <w:instrText xml:space="preserve"> PAGEREF _Toc164426082 \h </w:instrText>
            </w:r>
            <w:r w:rsidR="00CA273B">
              <w:rPr>
                <w:noProof/>
                <w:webHidden/>
              </w:rPr>
            </w:r>
            <w:r w:rsidR="00CA273B">
              <w:rPr>
                <w:noProof/>
                <w:webHidden/>
              </w:rPr>
              <w:fldChar w:fldCharType="separate"/>
            </w:r>
            <w:r w:rsidR="00CA273B">
              <w:rPr>
                <w:noProof/>
                <w:webHidden/>
              </w:rPr>
              <w:t>12</w:t>
            </w:r>
            <w:r w:rsidR="00CA273B">
              <w:rPr>
                <w:noProof/>
                <w:webHidden/>
              </w:rPr>
              <w:fldChar w:fldCharType="end"/>
            </w:r>
          </w:hyperlink>
        </w:p>
        <w:p w14:paraId="6A822F30" w14:textId="79D20D7C" w:rsidR="00CA273B" w:rsidRDefault="00000000">
          <w:pPr>
            <w:pStyle w:val="TOC1"/>
            <w:tabs>
              <w:tab w:val="left" w:pos="440"/>
              <w:tab w:val="right" w:leader="dot" w:pos="9350"/>
            </w:tabs>
            <w:rPr>
              <w:rFonts w:eastAsiaTheme="minorEastAsia"/>
              <w:noProof/>
              <w:kern w:val="2"/>
              <w:sz w:val="24"/>
              <w:szCs w:val="24"/>
              <w14:ligatures w14:val="standardContextual"/>
            </w:rPr>
          </w:pPr>
          <w:hyperlink w:anchor="_Toc164426083" w:history="1">
            <w:r w:rsidR="00CA273B" w:rsidRPr="00D61195">
              <w:rPr>
                <w:rStyle w:val="Hyperlink"/>
                <w:noProof/>
              </w:rPr>
              <w:t>6</w:t>
            </w:r>
            <w:r w:rsidR="00CA273B">
              <w:rPr>
                <w:rFonts w:eastAsiaTheme="minorEastAsia"/>
                <w:noProof/>
                <w:kern w:val="2"/>
                <w:sz w:val="24"/>
                <w:szCs w:val="24"/>
                <w14:ligatures w14:val="standardContextual"/>
              </w:rPr>
              <w:tab/>
            </w:r>
            <w:r w:rsidR="00CA273B" w:rsidRPr="00D61195">
              <w:rPr>
                <w:rStyle w:val="Hyperlink"/>
                <w:noProof/>
              </w:rPr>
              <w:t>Appendix A</w:t>
            </w:r>
            <w:r w:rsidR="00CA273B">
              <w:rPr>
                <w:noProof/>
                <w:webHidden/>
              </w:rPr>
              <w:tab/>
            </w:r>
            <w:r w:rsidR="00CA273B">
              <w:rPr>
                <w:noProof/>
                <w:webHidden/>
              </w:rPr>
              <w:fldChar w:fldCharType="begin"/>
            </w:r>
            <w:r w:rsidR="00CA273B">
              <w:rPr>
                <w:noProof/>
                <w:webHidden/>
              </w:rPr>
              <w:instrText xml:space="preserve"> PAGEREF _Toc164426083 \h </w:instrText>
            </w:r>
            <w:r w:rsidR="00CA273B">
              <w:rPr>
                <w:noProof/>
                <w:webHidden/>
              </w:rPr>
            </w:r>
            <w:r w:rsidR="00CA273B">
              <w:rPr>
                <w:noProof/>
                <w:webHidden/>
              </w:rPr>
              <w:fldChar w:fldCharType="separate"/>
            </w:r>
            <w:r w:rsidR="00CA273B">
              <w:rPr>
                <w:noProof/>
                <w:webHidden/>
              </w:rPr>
              <w:t>13</w:t>
            </w:r>
            <w:r w:rsidR="00CA273B">
              <w:rPr>
                <w:noProof/>
                <w:webHidden/>
              </w:rPr>
              <w:fldChar w:fldCharType="end"/>
            </w:r>
          </w:hyperlink>
        </w:p>
        <w:p w14:paraId="1F592DDD" w14:textId="7154344D"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84" w:history="1">
            <w:r w:rsidR="00CA273B" w:rsidRPr="00D61195">
              <w:rPr>
                <w:rStyle w:val="Hyperlink"/>
                <w:noProof/>
              </w:rPr>
              <w:t>6.1</w:t>
            </w:r>
            <w:r w:rsidR="00CA273B">
              <w:rPr>
                <w:rFonts w:eastAsiaTheme="minorEastAsia"/>
                <w:noProof/>
                <w:kern w:val="2"/>
                <w:sz w:val="24"/>
                <w:szCs w:val="24"/>
                <w14:ligatures w14:val="standardContextual"/>
              </w:rPr>
              <w:tab/>
            </w:r>
            <w:r w:rsidR="00CA273B" w:rsidRPr="00D61195">
              <w:rPr>
                <w:rStyle w:val="Hyperlink"/>
                <w:noProof/>
              </w:rPr>
              <w:t>Question 2: Extreme Temperatures</w:t>
            </w:r>
            <w:r w:rsidR="00CA273B">
              <w:rPr>
                <w:noProof/>
                <w:webHidden/>
              </w:rPr>
              <w:tab/>
            </w:r>
            <w:r w:rsidR="00CA273B">
              <w:rPr>
                <w:noProof/>
                <w:webHidden/>
              </w:rPr>
              <w:fldChar w:fldCharType="begin"/>
            </w:r>
            <w:r w:rsidR="00CA273B">
              <w:rPr>
                <w:noProof/>
                <w:webHidden/>
              </w:rPr>
              <w:instrText xml:space="preserve"> PAGEREF _Toc164426084 \h </w:instrText>
            </w:r>
            <w:r w:rsidR="00CA273B">
              <w:rPr>
                <w:noProof/>
                <w:webHidden/>
              </w:rPr>
            </w:r>
            <w:r w:rsidR="00CA273B">
              <w:rPr>
                <w:noProof/>
                <w:webHidden/>
              </w:rPr>
              <w:fldChar w:fldCharType="separate"/>
            </w:r>
            <w:r w:rsidR="00CA273B">
              <w:rPr>
                <w:noProof/>
                <w:webHidden/>
              </w:rPr>
              <w:t>13</w:t>
            </w:r>
            <w:r w:rsidR="00CA273B">
              <w:rPr>
                <w:noProof/>
                <w:webHidden/>
              </w:rPr>
              <w:fldChar w:fldCharType="end"/>
            </w:r>
          </w:hyperlink>
        </w:p>
        <w:p w14:paraId="3B414091" w14:textId="1C7E8698"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85" w:history="1">
            <w:r w:rsidR="00CA273B" w:rsidRPr="00D61195">
              <w:rPr>
                <w:rStyle w:val="Hyperlink"/>
                <w:noProof/>
              </w:rPr>
              <w:t>6.2</w:t>
            </w:r>
            <w:r w:rsidR="00CA273B">
              <w:rPr>
                <w:rFonts w:eastAsiaTheme="minorEastAsia"/>
                <w:noProof/>
                <w:kern w:val="2"/>
                <w:sz w:val="24"/>
                <w:szCs w:val="24"/>
                <w14:ligatures w14:val="standardContextual"/>
              </w:rPr>
              <w:tab/>
            </w:r>
            <w:r w:rsidR="00CA273B" w:rsidRPr="00D61195">
              <w:rPr>
                <w:rStyle w:val="Hyperlink"/>
                <w:noProof/>
              </w:rPr>
              <w:t>Question 1: Cold Climates</w:t>
            </w:r>
            <w:r w:rsidR="00CA273B">
              <w:rPr>
                <w:noProof/>
                <w:webHidden/>
              </w:rPr>
              <w:tab/>
            </w:r>
            <w:r w:rsidR="00CA273B">
              <w:rPr>
                <w:noProof/>
                <w:webHidden/>
              </w:rPr>
              <w:fldChar w:fldCharType="begin"/>
            </w:r>
            <w:r w:rsidR="00CA273B">
              <w:rPr>
                <w:noProof/>
                <w:webHidden/>
              </w:rPr>
              <w:instrText xml:space="preserve"> PAGEREF _Toc164426085 \h </w:instrText>
            </w:r>
            <w:r w:rsidR="00CA273B">
              <w:rPr>
                <w:noProof/>
                <w:webHidden/>
              </w:rPr>
            </w:r>
            <w:r w:rsidR="00CA273B">
              <w:rPr>
                <w:noProof/>
                <w:webHidden/>
              </w:rPr>
              <w:fldChar w:fldCharType="separate"/>
            </w:r>
            <w:r w:rsidR="00CA273B">
              <w:rPr>
                <w:noProof/>
                <w:webHidden/>
              </w:rPr>
              <w:t>14</w:t>
            </w:r>
            <w:r w:rsidR="00CA273B">
              <w:rPr>
                <w:noProof/>
                <w:webHidden/>
              </w:rPr>
              <w:fldChar w:fldCharType="end"/>
            </w:r>
          </w:hyperlink>
        </w:p>
        <w:p w14:paraId="5156C6E1" w14:textId="4740D345"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86" w:history="1">
            <w:r w:rsidR="00CA273B" w:rsidRPr="00D61195">
              <w:rPr>
                <w:rStyle w:val="Hyperlink"/>
                <w:noProof/>
              </w:rPr>
              <w:t>6.3</w:t>
            </w:r>
            <w:r w:rsidR="00CA273B">
              <w:rPr>
                <w:rFonts w:eastAsiaTheme="minorEastAsia"/>
                <w:noProof/>
                <w:kern w:val="2"/>
                <w:sz w:val="24"/>
                <w:szCs w:val="24"/>
                <w14:ligatures w14:val="standardContextual"/>
              </w:rPr>
              <w:tab/>
            </w:r>
            <w:r w:rsidR="00CA273B" w:rsidRPr="00D61195">
              <w:rPr>
                <w:rStyle w:val="Hyperlink"/>
                <w:noProof/>
              </w:rPr>
              <w:t>Question 2: Hot Climates</w:t>
            </w:r>
            <w:r w:rsidR="00CA273B">
              <w:rPr>
                <w:noProof/>
                <w:webHidden/>
              </w:rPr>
              <w:tab/>
            </w:r>
            <w:r w:rsidR="00CA273B">
              <w:rPr>
                <w:noProof/>
                <w:webHidden/>
              </w:rPr>
              <w:fldChar w:fldCharType="begin"/>
            </w:r>
            <w:r w:rsidR="00CA273B">
              <w:rPr>
                <w:noProof/>
                <w:webHidden/>
              </w:rPr>
              <w:instrText xml:space="preserve"> PAGEREF _Toc164426086 \h </w:instrText>
            </w:r>
            <w:r w:rsidR="00CA273B">
              <w:rPr>
                <w:noProof/>
                <w:webHidden/>
              </w:rPr>
            </w:r>
            <w:r w:rsidR="00CA273B">
              <w:rPr>
                <w:noProof/>
                <w:webHidden/>
              </w:rPr>
              <w:fldChar w:fldCharType="separate"/>
            </w:r>
            <w:r w:rsidR="00CA273B">
              <w:rPr>
                <w:noProof/>
                <w:webHidden/>
              </w:rPr>
              <w:t>16</w:t>
            </w:r>
            <w:r w:rsidR="00CA273B">
              <w:rPr>
                <w:noProof/>
                <w:webHidden/>
              </w:rPr>
              <w:fldChar w:fldCharType="end"/>
            </w:r>
          </w:hyperlink>
        </w:p>
        <w:p w14:paraId="0918752A" w14:textId="270C3C54"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87" w:history="1">
            <w:r w:rsidR="00CA273B" w:rsidRPr="00D61195">
              <w:rPr>
                <w:rStyle w:val="Hyperlink"/>
                <w:noProof/>
              </w:rPr>
              <w:t>6.4</w:t>
            </w:r>
            <w:r w:rsidR="00CA273B">
              <w:rPr>
                <w:rFonts w:eastAsiaTheme="minorEastAsia"/>
                <w:noProof/>
                <w:kern w:val="2"/>
                <w:sz w:val="24"/>
                <w:szCs w:val="24"/>
                <w14:ligatures w14:val="standardContextual"/>
              </w:rPr>
              <w:tab/>
            </w:r>
            <w:r w:rsidR="00CA273B" w:rsidRPr="00D61195">
              <w:rPr>
                <w:rStyle w:val="Hyperlink"/>
                <w:noProof/>
              </w:rPr>
              <w:t>Question 3: Temperate Climates</w:t>
            </w:r>
            <w:r w:rsidR="00CA273B">
              <w:rPr>
                <w:noProof/>
                <w:webHidden/>
              </w:rPr>
              <w:tab/>
            </w:r>
            <w:r w:rsidR="00CA273B">
              <w:rPr>
                <w:noProof/>
                <w:webHidden/>
              </w:rPr>
              <w:fldChar w:fldCharType="begin"/>
            </w:r>
            <w:r w:rsidR="00CA273B">
              <w:rPr>
                <w:noProof/>
                <w:webHidden/>
              </w:rPr>
              <w:instrText xml:space="preserve"> PAGEREF _Toc164426087 \h </w:instrText>
            </w:r>
            <w:r w:rsidR="00CA273B">
              <w:rPr>
                <w:noProof/>
                <w:webHidden/>
              </w:rPr>
            </w:r>
            <w:r w:rsidR="00CA273B">
              <w:rPr>
                <w:noProof/>
                <w:webHidden/>
              </w:rPr>
              <w:fldChar w:fldCharType="separate"/>
            </w:r>
            <w:r w:rsidR="00CA273B">
              <w:rPr>
                <w:noProof/>
                <w:webHidden/>
              </w:rPr>
              <w:t>18</w:t>
            </w:r>
            <w:r w:rsidR="00CA273B">
              <w:rPr>
                <w:noProof/>
                <w:webHidden/>
              </w:rPr>
              <w:fldChar w:fldCharType="end"/>
            </w:r>
          </w:hyperlink>
        </w:p>
        <w:p w14:paraId="0A53946B" w14:textId="28DE6B0C" w:rsidR="00CA273B" w:rsidRDefault="00000000">
          <w:pPr>
            <w:pStyle w:val="TOC2"/>
            <w:tabs>
              <w:tab w:val="left" w:pos="960"/>
              <w:tab w:val="right" w:leader="dot" w:pos="9350"/>
            </w:tabs>
            <w:rPr>
              <w:rFonts w:eastAsiaTheme="minorEastAsia"/>
              <w:noProof/>
              <w:kern w:val="2"/>
              <w:sz w:val="24"/>
              <w:szCs w:val="24"/>
              <w14:ligatures w14:val="standardContextual"/>
            </w:rPr>
          </w:pPr>
          <w:hyperlink w:anchor="_Toc164426088" w:history="1">
            <w:r w:rsidR="00CA273B" w:rsidRPr="00D61195">
              <w:rPr>
                <w:rStyle w:val="Hyperlink"/>
                <w:noProof/>
              </w:rPr>
              <w:t>6.5</w:t>
            </w:r>
            <w:r w:rsidR="00CA273B">
              <w:rPr>
                <w:rFonts w:eastAsiaTheme="minorEastAsia"/>
                <w:noProof/>
                <w:kern w:val="2"/>
                <w:sz w:val="24"/>
                <w:szCs w:val="24"/>
                <w14:ligatures w14:val="standardContextual"/>
              </w:rPr>
              <w:tab/>
            </w:r>
            <w:r w:rsidR="00CA273B" w:rsidRPr="00D61195">
              <w:rPr>
                <w:rStyle w:val="Hyperlink"/>
                <w:noProof/>
              </w:rPr>
              <w:t>Question 4: Arid vs Wet Climates</w:t>
            </w:r>
            <w:r w:rsidR="00CA273B">
              <w:rPr>
                <w:noProof/>
                <w:webHidden/>
              </w:rPr>
              <w:tab/>
            </w:r>
            <w:r w:rsidR="00CA273B">
              <w:rPr>
                <w:noProof/>
                <w:webHidden/>
              </w:rPr>
              <w:fldChar w:fldCharType="begin"/>
            </w:r>
            <w:r w:rsidR="00CA273B">
              <w:rPr>
                <w:noProof/>
                <w:webHidden/>
              </w:rPr>
              <w:instrText xml:space="preserve"> PAGEREF _Toc164426088 \h </w:instrText>
            </w:r>
            <w:r w:rsidR="00CA273B">
              <w:rPr>
                <w:noProof/>
                <w:webHidden/>
              </w:rPr>
            </w:r>
            <w:r w:rsidR="00CA273B">
              <w:rPr>
                <w:noProof/>
                <w:webHidden/>
              </w:rPr>
              <w:fldChar w:fldCharType="separate"/>
            </w:r>
            <w:r w:rsidR="00CA273B">
              <w:rPr>
                <w:noProof/>
                <w:webHidden/>
              </w:rPr>
              <w:t>20</w:t>
            </w:r>
            <w:r w:rsidR="00CA273B">
              <w:rPr>
                <w:noProof/>
                <w:webHidden/>
              </w:rPr>
              <w:fldChar w:fldCharType="end"/>
            </w:r>
          </w:hyperlink>
        </w:p>
        <w:p w14:paraId="54231A41" w14:textId="43717D46" w:rsidR="00501B3F" w:rsidRDefault="00501B3F">
          <w:r>
            <w:rPr>
              <w:b/>
              <w:bCs/>
              <w:noProof/>
            </w:rPr>
            <w:fldChar w:fldCharType="end"/>
          </w:r>
        </w:p>
      </w:sdtContent>
    </w:sdt>
    <w:p w14:paraId="61B320D4" w14:textId="77777777" w:rsidR="00E0188E" w:rsidRDefault="00E0188E" w:rsidP="00E0188E">
      <w:r>
        <w:tab/>
      </w:r>
    </w:p>
    <w:p w14:paraId="2FFF5077" w14:textId="77777777" w:rsidR="0093127F" w:rsidRPr="00E0188E" w:rsidRDefault="00E0188E" w:rsidP="00E0188E">
      <w:pPr>
        <w:tabs>
          <w:tab w:val="left" w:pos="7650"/>
        </w:tabs>
        <w:sectPr w:rsidR="0093127F" w:rsidRPr="00E0188E" w:rsidSect="002A4CC7">
          <w:headerReference w:type="default" r:id="rId9"/>
          <w:footerReference w:type="default" r:id="rId10"/>
          <w:headerReference w:type="first" r:id="rId11"/>
          <w:pgSz w:w="12240" w:h="15840"/>
          <w:pgMar w:top="1440" w:right="1440" w:bottom="1440" w:left="1440" w:header="720" w:footer="720" w:gutter="0"/>
          <w:pgNumType w:fmt="lowerRoman" w:start="0"/>
          <w:cols w:space="720"/>
          <w:titlePg/>
          <w:docGrid w:linePitch="360"/>
        </w:sectPr>
      </w:pPr>
      <w:r>
        <w:tab/>
      </w:r>
    </w:p>
    <w:p w14:paraId="22B703B3" w14:textId="425A4E72" w:rsidR="0012628F" w:rsidRDefault="00FD704D" w:rsidP="00FD704D">
      <w:pPr>
        <w:pStyle w:val="Heading1"/>
      </w:pPr>
      <w:bookmarkStart w:id="0" w:name="_Toc164426066"/>
      <w:r>
        <w:lastRenderedPageBreak/>
        <w:t>Project Overview</w:t>
      </w:r>
      <w:bookmarkEnd w:id="0"/>
    </w:p>
    <w:p w14:paraId="7D0BB850" w14:textId="30AF84F3" w:rsidR="00FD704D" w:rsidRDefault="00FD704D" w:rsidP="00FD704D">
      <w:pPr>
        <w:pStyle w:val="Heading2"/>
      </w:pPr>
      <w:bookmarkStart w:id="1" w:name="_Toc164426067"/>
      <w:r>
        <w:t>Executive Summary</w:t>
      </w:r>
      <w:bookmarkEnd w:id="1"/>
    </w:p>
    <w:p w14:paraId="1D8BC2F6" w14:textId="0C6062C5" w:rsidR="00FD704D" w:rsidRPr="00FD704D" w:rsidRDefault="00CA273B" w:rsidP="00FD704D">
      <w:r>
        <w:t xml:space="preserve">Our team is: </w:t>
      </w:r>
      <w:r w:rsidR="00FD704D" w:rsidRPr="00FD704D">
        <w:t>Jeff Flachman, Pedro Zurita, Thomas Brown</w:t>
      </w:r>
    </w:p>
    <w:p w14:paraId="75D47A07" w14:textId="629BAAD2" w:rsidR="00FD704D" w:rsidRDefault="00FD704D" w:rsidP="00CA273B">
      <w:r w:rsidRPr="00FD704D">
        <w:t xml:space="preserve">People </w:t>
      </w:r>
      <w:r w:rsidR="00CA273B">
        <w:t>like</w:t>
      </w:r>
      <w:r w:rsidRPr="00FD704D">
        <w:t xml:space="preserve"> different temperature </w:t>
      </w:r>
      <w:r w:rsidR="00CA273B">
        <w:t>ranges</w:t>
      </w:r>
      <w:r w:rsidRPr="00FD704D">
        <w:t xml:space="preserve"> that allow them to enjoy where they live and the types of activities </w:t>
      </w:r>
      <w:r w:rsidR="00CA273B">
        <w:t xml:space="preserve">they do.  For this project we examined weather </w:t>
      </w:r>
      <w:r w:rsidRPr="00FD704D">
        <w:t xml:space="preserve">data to identify areas where different types of people may </w:t>
      </w:r>
      <w:r w:rsidR="00CA273B" w:rsidRPr="00FD704D">
        <w:t>choose</w:t>
      </w:r>
      <w:r w:rsidRPr="00FD704D">
        <w:t xml:space="preserve"> to live</w:t>
      </w:r>
      <w:r w:rsidR="00CA273B">
        <w:t xml:space="preserve"> based on their preference for cold, hot, or temperate climates.</w:t>
      </w:r>
    </w:p>
    <w:p w14:paraId="035ADE5B" w14:textId="66F8BED6" w:rsidR="00CA273B" w:rsidRDefault="00CA273B" w:rsidP="00CA273B">
      <w:r>
        <w:t xml:space="preserve">We queried ChatGPT and Claude to refine parameters for cold, hot and temperate climates.  These recommendations were </w:t>
      </w:r>
      <w:r w:rsidR="005D3DFF">
        <w:t>discussed,</w:t>
      </w:r>
      <w:r>
        <w:t xml:space="preserve"> and a range of temperatures was defined for each of the climates.  Global weather station data for the US and Canada was pulled, cleaned and organized. </w:t>
      </w:r>
    </w:p>
    <w:p w14:paraId="0575E49D" w14:textId="01692E01" w:rsidR="00CA273B" w:rsidRDefault="00CA273B" w:rsidP="00CA273B">
      <w:r>
        <w:t xml:space="preserve">Because weather is a geographic centric statistic, we found it best to analyze and present our data on dynamic plotly maps.  The maps in the report contain links to dynamic plotly maps saved on our github pages at </w:t>
      </w:r>
      <w:hyperlink r:id="rId12" w:history="1">
        <w:r w:rsidRPr="00F46EB2">
          <w:rPr>
            <w:rStyle w:val="Hyperlink"/>
          </w:rPr>
          <w:t>http://jflachman.github.io</w:t>
        </w:r>
      </w:hyperlink>
      <w:r>
        <w:t>.</w:t>
      </w:r>
    </w:p>
    <w:p w14:paraId="65D6F511" w14:textId="3F7DE36D" w:rsidR="00FD704D" w:rsidRDefault="00FD704D" w:rsidP="00FD704D">
      <w:pPr>
        <w:pStyle w:val="Heading2"/>
      </w:pPr>
      <w:bookmarkStart w:id="2" w:name="_Toc164426068"/>
      <w:r>
        <w:t>Goals &amp; Questions</w:t>
      </w:r>
      <w:bookmarkEnd w:id="2"/>
    </w:p>
    <w:p w14:paraId="57B25BA2" w14:textId="63326FB4" w:rsidR="00CA273B" w:rsidRDefault="00CA273B" w:rsidP="00CA273B">
      <w:pPr>
        <w:pStyle w:val="Heading3"/>
      </w:pPr>
      <w:r>
        <w:t>Our Goal</w:t>
      </w:r>
    </w:p>
    <w:p w14:paraId="52DDBCEA" w14:textId="0EC5DCC0" w:rsidR="00FD704D" w:rsidRDefault="00CA273B" w:rsidP="00FD704D">
      <w:r>
        <w:t xml:space="preserve">We want to answer a basic question:  </w:t>
      </w:r>
      <w:r w:rsidRPr="00CA273B">
        <w:rPr>
          <w:b/>
          <w:bCs/>
          <w:u w:val="single"/>
        </w:rPr>
        <w:t>Where would I like to live based on the weather in that region</w:t>
      </w:r>
      <w:r>
        <w:rPr>
          <w:b/>
          <w:bCs/>
          <w:u w:val="single"/>
        </w:rPr>
        <w:t>?</w:t>
      </w:r>
    </w:p>
    <w:p w14:paraId="379E37CF" w14:textId="3431F343" w:rsidR="00CA273B" w:rsidRDefault="00CA273B" w:rsidP="00FD704D">
      <w:r>
        <w:t xml:space="preserve">There are many sources that talk about cities with great weather, culture, and activities.  However, most of their analysis is based on Average temperature information.  However, you </w:t>
      </w:r>
      <w:r w:rsidR="005D3DFF">
        <w:t>do not</w:t>
      </w:r>
      <w:r>
        <w:t xml:space="preserve"> typically decide what you are going to do today based on the average monthly or annual temperature.  You base your decision on the high for the day, the max temperature.</w:t>
      </w:r>
    </w:p>
    <w:p w14:paraId="1610D371" w14:textId="1303EFFB" w:rsidR="00CA273B" w:rsidRDefault="00CA273B" w:rsidP="00FD704D">
      <w:r>
        <w:t>Therefore, we wanted to find a way to base our results on the high or max temperature for the day</w:t>
      </w:r>
      <w:r w:rsidR="005D3DFF">
        <w:t>. W</w:t>
      </w:r>
      <w:r>
        <w:t>e defined a number of questions to answer that would drive our analysis.</w:t>
      </w:r>
    </w:p>
    <w:p w14:paraId="714485BB" w14:textId="0E552EA7" w:rsidR="00CA273B" w:rsidRDefault="00CA273B" w:rsidP="00CA273B">
      <w:pPr>
        <w:pStyle w:val="Heading3"/>
      </w:pPr>
      <w:r>
        <w:t>Our Questions</w:t>
      </w:r>
    </w:p>
    <w:p w14:paraId="76518151" w14:textId="3B4F97E4" w:rsidR="00CA273B" w:rsidRDefault="00CA273B" w:rsidP="00CA273B">
      <w:pPr>
        <w:pStyle w:val="BodyText"/>
      </w:pPr>
      <w:r>
        <w:t>To define some parameters for our questions, we consulted two AI sources: ChatGPT (chatgpt.com) and Claude (claude.ai).  ChatGPT provided different answers when we asked it a second time to confirm our data for this report.</w:t>
      </w:r>
    </w:p>
    <w:p w14:paraId="2FDAF2EB" w14:textId="77777777" w:rsidR="00CA273B" w:rsidRDefault="00CA273B" w:rsidP="00CA273B">
      <w:pPr>
        <w:pStyle w:val="BodyText"/>
      </w:pPr>
      <w:r>
        <w:t>The use of these sources, and our chosen application of the recommendations is somewhat subjective.  Others may rerun our analysis, altering these parameters to refine the result to better meet their interpretation.</w:t>
      </w:r>
    </w:p>
    <w:p w14:paraId="7DA5E9D3" w14:textId="77777777" w:rsidR="00CA273B" w:rsidRDefault="00CA273B" w:rsidP="00CA273B">
      <w:pPr>
        <w:pStyle w:val="BodyText"/>
      </w:pPr>
      <w:r>
        <w:t>The text of our ChatGPT and Claude interactions and our chosen parameter summaries is included in Appendix A (section 6).</w:t>
      </w:r>
    </w:p>
    <w:p w14:paraId="0E9B6F73" w14:textId="0F8026DE" w:rsidR="00CA273B" w:rsidRDefault="00CA273B" w:rsidP="00CA273B">
      <w:pPr>
        <w:pStyle w:val="BodyText"/>
      </w:pPr>
      <w:r>
        <w:t>Ou</w:t>
      </w:r>
      <w:r w:rsidR="006B6C6D">
        <w:t>r</w:t>
      </w:r>
      <w:r>
        <w:t xml:space="preserve"> questions and the summary of our parameter selections is listed below:</w:t>
      </w:r>
    </w:p>
    <w:p w14:paraId="392F037B" w14:textId="57118A4C" w:rsidR="00E96C57" w:rsidRDefault="00E96C57" w:rsidP="00E96C57">
      <w:pPr>
        <w:pStyle w:val="BodyText"/>
      </w:pPr>
      <w:r w:rsidRPr="00474641">
        <w:rPr>
          <w:b/>
          <w:bCs/>
        </w:rPr>
        <w:t>Question</w:t>
      </w:r>
      <w:r>
        <w:rPr>
          <w:b/>
          <w:bCs/>
        </w:rPr>
        <w:t xml:space="preserve"> 1</w:t>
      </w:r>
      <w:r w:rsidRPr="00474641">
        <w:rPr>
          <w:b/>
          <w:bCs/>
        </w:rPr>
        <w:t>:</w:t>
      </w:r>
      <w:r>
        <w:rPr>
          <w:b/>
          <w:bCs/>
        </w:rPr>
        <w:t xml:space="preserve">  </w:t>
      </w:r>
      <w:r>
        <w:t>W</w:t>
      </w:r>
      <w:r w:rsidRPr="00474641">
        <w:t>hat are the different climate categories from arid to wet?</w:t>
      </w:r>
    </w:p>
    <w:p w14:paraId="5BA5510F" w14:textId="77777777" w:rsidR="00E96C57" w:rsidRPr="00474641" w:rsidRDefault="00E96C57" w:rsidP="00E96C57">
      <w:pPr>
        <w:pStyle w:val="BodyText"/>
        <w:rPr>
          <w:b/>
          <w:bCs/>
        </w:rPr>
      </w:pPr>
      <w:r w:rsidRPr="00474641">
        <w:rPr>
          <w:b/>
          <w:bCs/>
        </w:rPr>
        <w:t>Our Summary:</w:t>
      </w:r>
    </w:p>
    <w:p w14:paraId="7023A24F" w14:textId="010D9C9D" w:rsidR="00E96C57" w:rsidRDefault="00E96C57" w:rsidP="00E96C57">
      <w:pPr>
        <w:pStyle w:val="BodyText"/>
        <w:ind w:left="720"/>
      </w:pPr>
      <w:r>
        <w:t xml:space="preserve">For Arid and </w:t>
      </w:r>
      <w:r w:rsidR="006B6C6D">
        <w:t>Semi-Arid</w:t>
      </w:r>
      <w:r>
        <w:t xml:space="preserve"> </w:t>
      </w:r>
      <w:r w:rsidR="006B6C6D">
        <w:t>climates,</w:t>
      </w:r>
      <w:r>
        <w:t xml:space="preserve"> we will use 100 days of precipitation or less.  This is good for hot and temperate climates.</w:t>
      </w:r>
    </w:p>
    <w:p w14:paraId="2216A630" w14:textId="77777777" w:rsidR="00E96C57" w:rsidRDefault="00E96C57" w:rsidP="00E96C57">
      <w:pPr>
        <w:pStyle w:val="BodyText"/>
        <w:ind w:left="720"/>
      </w:pPr>
      <w:r>
        <w:lastRenderedPageBreak/>
        <w:t>For Humid Continental climates we will use 100-200 days of precipitation or less.  This may (a subjective answer) be better for colder climates to support winter activities.</w:t>
      </w:r>
    </w:p>
    <w:p w14:paraId="6B47C706" w14:textId="64A17AAF" w:rsidR="003C20CD" w:rsidRDefault="003C20CD" w:rsidP="00E96C57">
      <w:pPr>
        <w:pStyle w:val="BodyText"/>
      </w:pPr>
      <w:r w:rsidRPr="00474641">
        <w:rPr>
          <w:b/>
          <w:bCs/>
        </w:rPr>
        <w:t>Question</w:t>
      </w:r>
      <w:r>
        <w:rPr>
          <w:b/>
          <w:bCs/>
        </w:rPr>
        <w:t xml:space="preserve"> </w:t>
      </w:r>
      <w:r w:rsidR="00E96C57">
        <w:rPr>
          <w:b/>
          <w:bCs/>
        </w:rPr>
        <w:t>2</w:t>
      </w:r>
      <w:r w:rsidRPr="00474641">
        <w:rPr>
          <w:b/>
          <w:bCs/>
        </w:rPr>
        <w:t>:</w:t>
      </w:r>
      <w:r w:rsidR="00E96C57">
        <w:rPr>
          <w:b/>
          <w:bCs/>
        </w:rPr>
        <w:t xml:space="preserve">  </w:t>
      </w:r>
      <w:r w:rsidRPr="00474641">
        <w:t xml:space="preserve">For people who like </w:t>
      </w:r>
      <w:r>
        <w:t>cold</w:t>
      </w:r>
      <w:r w:rsidRPr="00474641">
        <w:t xml:space="preserve"> weather, what is the ideal temperature</w:t>
      </w:r>
      <w:r>
        <w:t>?</w:t>
      </w:r>
    </w:p>
    <w:p w14:paraId="3BAB0FD1" w14:textId="77777777" w:rsidR="003C20CD" w:rsidRPr="00474641" w:rsidRDefault="003C20CD" w:rsidP="003C20CD">
      <w:pPr>
        <w:pStyle w:val="BodyText"/>
        <w:rPr>
          <w:b/>
          <w:bCs/>
        </w:rPr>
      </w:pPr>
      <w:r w:rsidRPr="00474641">
        <w:rPr>
          <w:b/>
          <w:bCs/>
        </w:rPr>
        <w:t>Our Summary:</w:t>
      </w:r>
    </w:p>
    <w:p w14:paraId="2C8A884A" w14:textId="77777777" w:rsidR="003C20CD" w:rsidRDefault="003C20CD" w:rsidP="003C20CD">
      <w:pPr>
        <w:pStyle w:val="BodyText"/>
        <w:ind w:left="720"/>
      </w:pPr>
      <w:r>
        <w:t xml:space="preserve">We selected </w:t>
      </w:r>
      <w:r>
        <w:rPr>
          <w:b/>
          <w:bCs/>
        </w:rPr>
        <w:t>25</w:t>
      </w:r>
      <w:r w:rsidRPr="00474641">
        <w:rPr>
          <w:b/>
          <w:bCs/>
        </w:rPr>
        <w:t xml:space="preserve">°F to </w:t>
      </w:r>
      <w:r>
        <w:rPr>
          <w:b/>
          <w:bCs/>
        </w:rPr>
        <w:t>55</w:t>
      </w:r>
      <w:r w:rsidRPr="00474641">
        <w:rPr>
          <w:b/>
          <w:bCs/>
        </w:rPr>
        <w:t>°F</w:t>
      </w:r>
      <w:r>
        <w:t xml:space="preserve"> as the desired temperature for people who like colder temperatures based on the initial ChatGPT and Claude responses.</w:t>
      </w:r>
    </w:p>
    <w:p w14:paraId="599B3DAC" w14:textId="77777777" w:rsidR="003C20CD" w:rsidRDefault="003C20CD" w:rsidP="003C20CD">
      <w:pPr>
        <w:pStyle w:val="BodyText"/>
        <w:ind w:left="720"/>
      </w:pPr>
      <w:r>
        <w:t>For the Ideal weather, we chose a more Arid to humid continental climates with less than 200 days of precipitation.  This allows for snow to support enjoyable cold weather activities.</w:t>
      </w:r>
    </w:p>
    <w:p w14:paraId="79314E32" w14:textId="2E9C1F7D" w:rsidR="003C20CD" w:rsidRDefault="003C20CD" w:rsidP="00E96C57">
      <w:pPr>
        <w:pStyle w:val="BodyText"/>
      </w:pPr>
      <w:r w:rsidRPr="00474641">
        <w:rPr>
          <w:b/>
          <w:bCs/>
        </w:rPr>
        <w:t>Question</w:t>
      </w:r>
      <w:r>
        <w:rPr>
          <w:b/>
          <w:bCs/>
        </w:rPr>
        <w:t xml:space="preserve"> </w:t>
      </w:r>
      <w:r w:rsidR="00E96C57">
        <w:rPr>
          <w:b/>
          <w:bCs/>
        </w:rPr>
        <w:t>3</w:t>
      </w:r>
      <w:r w:rsidRPr="00474641">
        <w:rPr>
          <w:b/>
          <w:bCs/>
        </w:rPr>
        <w:t>:</w:t>
      </w:r>
      <w:r w:rsidR="00E96C57">
        <w:rPr>
          <w:b/>
          <w:bCs/>
        </w:rPr>
        <w:t xml:space="preserve">  </w:t>
      </w:r>
      <w:r w:rsidRPr="00474641">
        <w:t>For people who like hot weather, what is the ideal temperature</w:t>
      </w:r>
      <w:r>
        <w:t>?</w:t>
      </w:r>
    </w:p>
    <w:p w14:paraId="39B5ACB1" w14:textId="17CF4FB8" w:rsidR="003C20CD" w:rsidRDefault="003C20CD" w:rsidP="00E96C57">
      <w:pPr>
        <w:pStyle w:val="BodyText"/>
      </w:pPr>
      <w:r w:rsidRPr="00474641">
        <w:rPr>
          <w:b/>
          <w:bCs/>
        </w:rPr>
        <w:t>Our Summary:</w:t>
      </w:r>
      <w:r w:rsidR="00E96C57">
        <w:rPr>
          <w:b/>
          <w:bCs/>
        </w:rPr>
        <w:t xml:space="preserve">  </w:t>
      </w:r>
      <w:r>
        <w:t xml:space="preserve">We selected </w:t>
      </w:r>
      <w:r>
        <w:rPr>
          <w:b/>
          <w:bCs/>
        </w:rPr>
        <w:t>75</w:t>
      </w:r>
      <w:r w:rsidRPr="00474641">
        <w:rPr>
          <w:b/>
          <w:bCs/>
        </w:rPr>
        <w:t xml:space="preserve">°F to </w:t>
      </w:r>
      <w:r>
        <w:rPr>
          <w:b/>
          <w:bCs/>
        </w:rPr>
        <w:t>95</w:t>
      </w:r>
      <w:r w:rsidRPr="00474641">
        <w:rPr>
          <w:b/>
          <w:bCs/>
        </w:rPr>
        <w:t>°F</w:t>
      </w:r>
      <w:r>
        <w:t xml:space="preserve"> as the desired temperature for people who like hotter temperatures based on the initial ChatGPT and Claude responses.</w:t>
      </w:r>
    </w:p>
    <w:p w14:paraId="09AECA29" w14:textId="77777777" w:rsidR="003C20CD" w:rsidRDefault="003C20CD" w:rsidP="003C20CD">
      <w:pPr>
        <w:pStyle w:val="BodyText"/>
        <w:ind w:left="720"/>
      </w:pPr>
      <w:r>
        <w:t>For the Ideal weather, we chose a more Arid to Semi-arid climate with less than 100 days of precipitation.</w:t>
      </w:r>
    </w:p>
    <w:p w14:paraId="4E9B28B6" w14:textId="4C641E2D" w:rsidR="003C20CD" w:rsidRDefault="003C20CD" w:rsidP="00E96C57">
      <w:pPr>
        <w:pStyle w:val="BodyText"/>
      </w:pPr>
      <w:r w:rsidRPr="00474641">
        <w:rPr>
          <w:b/>
          <w:bCs/>
        </w:rPr>
        <w:t>Question</w:t>
      </w:r>
      <w:r>
        <w:rPr>
          <w:b/>
          <w:bCs/>
        </w:rPr>
        <w:t xml:space="preserve"> </w:t>
      </w:r>
      <w:r w:rsidR="00E96C57">
        <w:rPr>
          <w:b/>
          <w:bCs/>
        </w:rPr>
        <w:t>4</w:t>
      </w:r>
      <w:r w:rsidRPr="00474641">
        <w:rPr>
          <w:b/>
          <w:bCs/>
        </w:rPr>
        <w:t>:</w:t>
      </w:r>
      <w:r w:rsidR="00E96C57">
        <w:rPr>
          <w:b/>
          <w:bCs/>
        </w:rPr>
        <w:t xml:space="preserve">  </w:t>
      </w:r>
      <w:r w:rsidRPr="00474641">
        <w:t xml:space="preserve">For people who like </w:t>
      </w:r>
      <w:r>
        <w:t>temperate</w:t>
      </w:r>
      <w:r w:rsidRPr="00474641">
        <w:t xml:space="preserve"> weather, what is the ideal temperature</w:t>
      </w:r>
      <w:r>
        <w:t>?</w:t>
      </w:r>
    </w:p>
    <w:p w14:paraId="3175AF0A" w14:textId="77777777" w:rsidR="003C20CD" w:rsidRPr="00474641" w:rsidRDefault="003C20CD" w:rsidP="003C20CD">
      <w:pPr>
        <w:pStyle w:val="BodyText"/>
        <w:rPr>
          <w:b/>
          <w:bCs/>
        </w:rPr>
      </w:pPr>
      <w:r>
        <w:rPr>
          <w:b/>
          <w:bCs/>
        </w:rPr>
        <w:t>Our Summary</w:t>
      </w:r>
      <w:r w:rsidRPr="00474641">
        <w:rPr>
          <w:b/>
          <w:bCs/>
        </w:rPr>
        <w:t>:</w:t>
      </w:r>
    </w:p>
    <w:p w14:paraId="0AC8D76C" w14:textId="77777777" w:rsidR="003C20CD" w:rsidRDefault="003C20CD" w:rsidP="003C20CD">
      <w:pPr>
        <w:pStyle w:val="BodyText"/>
        <w:ind w:left="720"/>
      </w:pPr>
      <w:r>
        <w:t xml:space="preserve">We selected </w:t>
      </w:r>
      <w:r>
        <w:rPr>
          <w:b/>
          <w:bCs/>
        </w:rPr>
        <w:t>60</w:t>
      </w:r>
      <w:r w:rsidRPr="00474641">
        <w:rPr>
          <w:b/>
          <w:bCs/>
        </w:rPr>
        <w:t xml:space="preserve">°F to </w:t>
      </w:r>
      <w:r>
        <w:rPr>
          <w:b/>
          <w:bCs/>
        </w:rPr>
        <w:t>80</w:t>
      </w:r>
      <w:r w:rsidRPr="00474641">
        <w:rPr>
          <w:b/>
          <w:bCs/>
        </w:rPr>
        <w:t>°F</w:t>
      </w:r>
      <w:r>
        <w:t xml:space="preserve"> as the desired temperature for people who like hotter temperatures based on the initial ChatGPT and Claude responses.</w:t>
      </w:r>
    </w:p>
    <w:p w14:paraId="55FCF3F8" w14:textId="77777777" w:rsidR="003C20CD" w:rsidRDefault="003C20CD" w:rsidP="003C20CD">
      <w:pPr>
        <w:pStyle w:val="BodyText"/>
        <w:ind w:left="720"/>
      </w:pPr>
      <w:r>
        <w:t>For the Ideal weather, we chose a more Arid to Semi-arid climate with less than 100 days of precipitation.</w:t>
      </w:r>
    </w:p>
    <w:p w14:paraId="707FCCF0" w14:textId="7B696359" w:rsidR="00E96C57" w:rsidRDefault="00E96C57" w:rsidP="00E96C57">
      <w:pPr>
        <w:pStyle w:val="BodyText"/>
      </w:pPr>
      <w:r w:rsidRPr="00474641">
        <w:rPr>
          <w:b/>
          <w:bCs/>
        </w:rPr>
        <w:t>Question</w:t>
      </w:r>
      <w:r>
        <w:rPr>
          <w:b/>
          <w:bCs/>
        </w:rPr>
        <w:t xml:space="preserve"> 5</w:t>
      </w:r>
      <w:r w:rsidRPr="00474641">
        <w:rPr>
          <w:b/>
          <w:bCs/>
        </w:rPr>
        <w:t>:</w:t>
      </w:r>
      <w:r>
        <w:rPr>
          <w:b/>
          <w:bCs/>
        </w:rPr>
        <w:t xml:space="preserve">  </w:t>
      </w:r>
      <w:r>
        <w:t>W</w:t>
      </w:r>
      <w:r w:rsidRPr="008256A0">
        <w:t>hat temperatures would be considered extreme that people who typically like hot or cold climates would not like</w:t>
      </w:r>
      <w:r>
        <w:t>?</w:t>
      </w:r>
    </w:p>
    <w:p w14:paraId="71E600BB" w14:textId="77777777" w:rsidR="00E96C57" w:rsidRPr="00474641" w:rsidRDefault="00E96C57" w:rsidP="00E96C57">
      <w:pPr>
        <w:pStyle w:val="BodyText"/>
        <w:rPr>
          <w:b/>
          <w:bCs/>
        </w:rPr>
      </w:pPr>
      <w:r w:rsidRPr="00474641">
        <w:rPr>
          <w:b/>
          <w:bCs/>
        </w:rPr>
        <w:t>Our Summary:</w:t>
      </w:r>
    </w:p>
    <w:p w14:paraId="1FB6F55B" w14:textId="77777777" w:rsidR="00E96C57" w:rsidRDefault="00E96C57" w:rsidP="00E96C57">
      <w:pPr>
        <w:pStyle w:val="BodyText"/>
        <w:ind w:left="576"/>
      </w:pPr>
      <w:r>
        <w:t xml:space="preserve">We selected </w:t>
      </w:r>
      <w:r>
        <w:rPr>
          <w:b/>
          <w:bCs/>
        </w:rPr>
        <w:t>20</w:t>
      </w:r>
      <w:r w:rsidRPr="00474641">
        <w:rPr>
          <w:b/>
          <w:bCs/>
        </w:rPr>
        <w:t>°F</w:t>
      </w:r>
      <w:r>
        <w:t xml:space="preserve"> as the point for people who like colder temperatures and will find the cold to be extreme.  We selected </w:t>
      </w:r>
      <w:r>
        <w:rPr>
          <w:b/>
          <w:bCs/>
        </w:rPr>
        <w:t>95</w:t>
      </w:r>
      <w:r w:rsidRPr="00474641">
        <w:rPr>
          <w:b/>
          <w:bCs/>
        </w:rPr>
        <w:t>°F</w:t>
      </w:r>
      <w:r>
        <w:t xml:space="preserve"> as the point for people who like hotter temperatures and will find the heat to be extreme.</w:t>
      </w:r>
    </w:p>
    <w:p w14:paraId="79D80062" w14:textId="77777777" w:rsidR="0016000C" w:rsidRDefault="0016000C" w:rsidP="0016000C">
      <w:pPr>
        <w:pStyle w:val="Heading2"/>
      </w:pPr>
      <w:bookmarkStart w:id="3" w:name="_Toc164426069"/>
      <w:r>
        <w:t>Approach</w:t>
      </w:r>
      <w:bookmarkEnd w:id="3"/>
    </w:p>
    <w:p w14:paraId="5C2C89C0" w14:textId="101072A2" w:rsidR="005D3DFF" w:rsidRPr="005D3DFF" w:rsidRDefault="005D3DFF" w:rsidP="005D3DFF">
      <w:pPr>
        <w:pStyle w:val="BodyText"/>
        <w:rPr>
          <w:color w:val="FF0000"/>
        </w:rPr>
      </w:pPr>
      <w:r>
        <w:rPr>
          <w:color w:val="FF0000"/>
        </w:rPr>
        <w:t>Needs narrative.</w:t>
      </w:r>
    </w:p>
    <w:p w14:paraId="656E115C" w14:textId="212E46F2" w:rsidR="0016000C" w:rsidRPr="0016000C" w:rsidRDefault="0016000C" w:rsidP="005D3DFF">
      <w:pPr>
        <w:pStyle w:val="ListParagraph"/>
        <w:numPr>
          <w:ilvl w:val="0"/>
          <w:numId w:val="56"/>
        </w:numPr>
      </w:pPr>
      <w:r w:rsidRPr="0016000C">
        <w:t xml:space="preserve">Defined the goals with </w:t>
      </w:r>
      <w:r w:rsidR="005D3DFF" w:rsidRPr="0016000C">
        <w:t>ChatGPT.</w:t>
      </w:r>
    </w:p>
    <w:p w14:paraId="4A9CE35E" w14:textId="5A41B927" w:rsidR="0016000C" w:rsidRPr="0016000C" w:rsidRDefault="0016000C" w:rsidP="005D3DFF">
      <w:pPr>
        <w:pStyle w:val="ListParagraph"/>
        <w:numPr>
          <w:ilvl w:val="0"/>
          <w:numId w:val="56"/>
        </w:numPr>
      </w:pPr>
      <w:r w:rsidRPr="0016000C">
        <w:t xml:space="preserve">Created </w:t>
      </w:r>
      <w:r w:rsidR="005D3DFF" w:rsidRPr="0016000C">
        <w:t>visualizations.</w:t>
      </w:r>
    </w:p>
    <w:p w14:paraId="7FCB6B08" w14:textId="53DA5C67" w:rsidR="0016000C" w:rsidRPr="0016000C" w:rsidRDefault="0016000C" w:rsidP="005D3DFF">
      <w:pPr>
        <w:pStyle w:val="ListParagraph"/>
        <w:numPr>
          <w:ilvl w:val="0"/>
          <w:numId w:val="56"/>
        </w:numPr>
      </w:pPr>
      <w:r w:rsidRPr="0016000C">
        <w:t xml:space="preserve">The visualization provided the best insight into the </w:t>
      </w:r>
      <w:r w:rsidR="005D3DFF" w:rsidRPr="0016000C">
        <w:t>data.</w:t>
      </w:r>
    </w:p>
    <w:p w14:paraId="1463C031" w14:textId="08027DEF" w:rsidR="0016000C" w:rsidRDefault="0016000C" w:rsidP="005D3DFF">
      <w:pPr>
        <w:pStyle w:val="ListParagraph"/>
        <w:numPr>
          <w:ilvl w:val="0"/>
          <w:numId w:val="56"/>
        </w:numPr>
      </w:pPr>
      <w:r w:rsidRPr="0016000C">
        <w:t xml:space="preserve">Analyzed the visualizations to make our </w:t>
      </w:r>
      <w:r w:rsidR="005D3DFF" w:rsidRPr="0016000C">
        <w:t>conclusions.</w:t>
      </w:r>
    </w:p>
    <w:p w14:paraId="2C9CB15F" w14:textId="5F6FD39D" w:rsidR="0016000C" w:rsidRPr="0016000C" w:rsidRDefault="0016000C" w:rsidP="0016000C">
      <w:r w:rsidRPr="0016000C">
        <w:rPr>
          <w:noProof/>
        </w:rPr>
        <w:lastRenderedPageBreak/>
        <w:drawing>
          <wp:inline distT="0" distB="0" distL="0" distR="0" wp14:anchorId="6016046D" wp14:editId="47B4B3FF">
            <wp:extent cx="4273250" cy="2841711"/>
            <wp:effectExtent l="0" t="0" r="0" b="0"/>
            <wp:docPr id="9" name="Picture 8" descr="A map of the united states&#10;&#10;Description automatically generated">
              <a:hlinkClick xmlns:a="http://schemas.openxmlformats.org/drawingml/2006/main" r:id="rId13"/>
              <a:extLst xmlns:a="http://schemas.openxmlformats.org/drawingml/2006/main">
                <a:ext uri="{FF2B5EF4-FFF2-40B4-BE49-F238E27FC236}">
                  <a16:creationId xmlns:a16="http://schemas.microsoft.com/office/drawing/2014/main" id="{1C522421-4009-6054-2AFB-92209F981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map of the united states&#10;&#10;Description automatically generated">
                      <a:hlinkClick r:id="rId13"/>
                      <a:extLst>
                        <a:ext uri="{FF2B5EF4-FFF2-40B4-BE49-F238E27FC236}">
                          <a16:creationId xmlns:a16="http://schemas.microsoft.com/office/drawing/2014/main" id="{1C522421-4009-6054-2AFB-92209F9813C1}"/>
                        </a:ext>
                      </a:extLst>
                    </pic:cNvPr>
                    <pic:cNvPicPr>
                      <a:picLocks noChangeAspect="1"/>
                    </pic:cNvPicPr>
                  </pic:nvPicPr>
                  <pic:blipFill>
                    <a:blip r:embed="rId14" cstate="screen">
                      <a:extLst>
                        <a:ext uri="{28A0092B-C50C-407E-A947-70E740481C1C}">
                          <a14:useLocalDpi xmlns:a14="http://schemas.microsoft.com/office/drawing/2010/main"/>
                        </a:ext>
                      </a:extLst>
                    </a:blip>
                    <a:stretch>
                      <a:fillRect/>
                    </a:stretch>
                  </pic:blipFill>
                  <pic:spPr>
                    <a:xfrm>
                      <a:off x="0" y="0"/>
                      <a:ext cx="4273250" cy="2841711"/>
                    </a:xfrm>
                    <a:prstGeom prst="rect">
                      <a:avLst/>
                    </a:prstGeom>
                    <a:noFill/>
                  </pic:spPr>
                </pic:pic>
              </a:graphicData>
            </a:graphic>
          </wp:inline>
        </w:drawing>
      </w:r>
    </w:p>
    <w:p w14:paraId="62159D80" w14:textId="4427444A" w:rsidR="0093127F" w:rsidRDefault="0016000C" w:rsidP="0016000C">
      <w:pPr>
        <w:pStyle w:val="Heading2"/>
      </w:pPr>
      <w:bookmarkStart w:id="4" w:name="_Toc164426070"/>
      <w:r w:rsidRPr="0016000C">
        <w:t>Data Collection, Cleanup &amp; Exploration</w:t>
      </w:r>
      <w:bookmarkEnd w:id="4"/>
    </w:p>
    <w:p w14:paraId="3EF287AD" w14:textId="5A16241D" w:rsidR="005D3DFF" w:rsidRPr="005D3DFF" w:rsidRDefault="005D3DFF" w:rsidP="005D3DFF">
      <w:pPr>
        <w:pStyle w:val="BodyText"/>
        <w:rPr>
          <w:color w:val="FF0000"/>
        </w:rPr>
      </w:pPr>
      <w:r>
        <w:rPr>
          <w:color w:val="FF0000"/>
        </w:rPr>
        <w:t>Need narrative.</w:t>
      </w:r>
    </w:p>
    <w:p w14:paraId="1C04F415" w14:textId="60E37179" w:rsidR="0016000C" w:rsidRPr="0016000C" w:rsidRDefault="0016000C" w:rsidP="005D3DFF">
      <w:pPr>
        <w:pStyle w:val="ListParagraph"/>
        <w:numPr>
          <w:ilvl w:val="0"/>
          <w:numId w:val="55"/>
        </w:numPr>
      </w:pPr>
      <w:r w:rsidRPr="0016000C">
        <w:t xml:space="preserve">Pulled in 37M daily weather records from 24K weather stations across the </w:t>
      </w:r>
      <w:r w:rsidR="005D3DFF" w:rsidRPr="0016000C">
        <w:t>globe.</w:t>
      </w:r>
    </w:p>
    <w:p w14:paraId="051498AF" w14:textId="77777777" w:rsidR="0016000C" w:rsidRPr="0016000C" w:rsidRDefault="0016000C" w:rsidP="005D3DFF">
      <w:pPr>
        <w:pStyle w:val="ListParagraph"/>
        <w:numPr>
          <w:ilvl w:val="0"/>
          <w:numId w:val="55"/>
        </w:numPr>
      </w:pPr>
      <w:r w:rsidRPr="0016000C">
        <w:t>https://www1.ncdc.noaa.gov/pub/data/ghcn/daily/by_year/</w:t>
      </w:r>
    </w:p>
    <w:p w14:paraId="023216E5" w14:textId="1EBBD2D9" w:rsidR="0016000C" w:rsidRPr="0016000C" w:rsidRDefault="0016000C" w:rsidP="005D3DFF">
      <w:pPr>
        <w:pStyle w:val="ListParagraph"/>
        <w:numPr>
          <w:ilvl w:val="0"/>
          <w:numId w:val="55"/>
        </w:numPr>
      </w:pPr>
      <w:r w:rsidRPr="0016000C">
        <w:t xml:space="preserve">Reduced the data by reducing to US and Canada weather </w:t>
      </w:r>
      <w:r w:rsidR="005D3DFF" w:rsidRPr="0016000C">
        <w:t>stations.</w:t>
      </w:r>
    </w:p>
    <w:p w14:paraId="56A4EDD6" w14:textId="6F7426D5" w:rsidR="0016000C" w:rsidRPr="0016000C" w:rsidRDefault="0016000C" w:rsidP="005D3DFF">
      <w:pPr>
        <w:pStyle w:val="ListParagraph"/>
        <w:numPr>
          <w:ilvl w:val="0"/>
          <w:numId w:val="55"/>
        </w:numPr>
      </w:pPr>
      <w:r w:rsidRPr="0016000C">
        <w:t xml:space="preserve">Transformed the data by consolidating (groupby) for Precipitation &amp; min, max and average </w:t>
      </w:r>
      <w:r w:rsidR="005D3DFF" w:rsidRPr="0016000C">
        <w:t>temperature.</w:t>
      </w:r>
    </w:p>
    <w:p w14:paraId="10450FC0" w14:textId="77777777" w:rsidR="0016000C" w:rsidRPr="0016000C" w:rsidRDefault="0016000C" w:rsidP="005D3DFF">
      <w:pPr>
        <w:pStyle w:val="ListParagraph"/>
        <w:numPr>
          <w:ilvl w:val="0"/>
          <w:numId w:val="55"/>
        </w:numPr>
      </w:pPr>
      <w:r w:rsidRPr="0016000C">
        <w:t>Resulted in 8687 stations across US and Canada</w:t>
      </w:r>
    </w:p>
    <w:p w14:paraId="4479FD89" w14:textId="77777777" w:rsidR="0016000C" w:rsidRPr="0016000C" w:rsidRDefault="0016000C" w:rsidP="005D3DFF">
      <w:pPr>
        <w:pStyle w:val="ListParagraph"/>
        <w:numPr>
          <w:ilvl w:val="0"/>
          <w:numId w:val="55"/>
        </w:numPr>
      </w:pPr>
      <w:r w:rsidRPr="0016000C">
        <w:t>Binned all the data within ~20 temperature ranges for TMAX (count of days in each range)</w:t>
      </w:r>
    </w:p>
    <w:p w14:paraId="170040DF" w14:textId="4E2CDF30" w:rsidR="0016000C" w:rsidRPr="0016000C" w:rsidRDefault="0016000C" w:rsidP="005D3DFF">
      <w:pPr>
        <w:pStyle w:val="ListParagraph"/>
        <w:numPr>
          <w:ilvl w:val="0"/>
          <w:numId w:val="55"/>
        </w:numPr>
      </w:pPr>
      <w:r w:rsidRPr="0016000C">
        <w:t xml:space="preserve">Eliminated stations with fewer than 300 days of data and normalized to 365 </w:t>
      </w:r>
      <w:r w:rsidR="005D3DFF" w:rsidRPr="0016000C">
        <w:t>days.</w:t>
      </w:r>
    </w:p>
    <w:p w14:paraId="7FC56527" w14:textId="77777777" w:rsidR="0016000C" w:rsidRPr="0016000C" w:rsidRDefault="0016000C" w:rsidP="005D3DFF">
      <w:pPr>
        <w:pStyle w:val="ListParagraph"/>
        <w:numPr>
          <w:ilvl w:val="0"/>
          <w:numId w:val="55"/>
        </w:numPr>
      </w:pPr>
      <w:r w:rsidRPr="0016000C">
        <w:t>Resulted in 7767 stations across US and Canada</w:t>
      </w:r>
    </w:p>
    <w:p w14:paraId="52C68792" w14:textId="77777777" w:rsidR="0016000C" w:rsidRPr="0016000C" w:rsidRDefault="0016000C" w:rsidP="005D3DFF">
      <w:pPr>
        <w:pStyle w:val="ListParagraph"/>
        <w:numPr>
          <w:ilvl w:val="0"/>
          <w:numId w:val="55"/>
        </w:numPr>
      </w:pPr>
      <w:r w:rsidRPr="0016000C">
        <w:t>Performed analysis of days &gt; X, days &lt; X, and X &lt; days &lt; Y</w:t>
      </w:r>
    </w:p>
    <w:p w14:paraId="254BD65D" w14:textId="77777777" w:rsidR="0016000C" w:rsidRPr="0016000C" w:rsidRDefault="0016000C" w:rsidP="005D3DFF">
      <w:pPr>
        <w:pStyle w:val="ListParagraph"/>
        <w:numPr>
          <w:ilvl w:val="0"/>
          <w:numId w:val="55"/>
        </w:numPr>
      </w:pPr>
      <w:r w:rsidRPr="0016000C">
        <w:t>Added Station Lat/Lon (Merge)</w:t>
      </w:r>
    </w:p>
    <w:p w14:paraId="696B7DF5" w14:textId="77777777" w:rsidR="0016000C" w:rsidRPr="0016000C" w:rsidRDefault="0016000C" w:rsidP="005D3DFF">
      <w:pPr>
        <w:pStyle w:val="ListParagraph"/>
        <w:numPr>
          <w:ilvl w:val="0"/>
          <w:numId w:val="55"/>
        </w:numPr>
      </w:pPr>
      <w:r w:rsidRPr="0016000C">
        <w:t>Plotted all the result on a dynamic map using plotly (plotly.com)</w:t>
      </w:r>
    </w:p>
    <w:p w14:paraId="5BCC077A" w14:textId="7E9ACC45" w:rsidR="0016000C" w:rsidRPr="0016000C" w:rsidRDefault="005D3DFF" w:rsidP="005D3DFF">
      <w:pPr>
        <w:pStyle w:val="ListParagraph"/>
        <w:numPr>
          <w:ilvl w:val="0"/>
          <w:numId w:val="55"/>
        </w:numPr>
      </w:pPr>
      <w:r w:rsidRPr="0016000C">
        <w:t>Analyzed</w:t>
      </w:r>
      <w:r w:rsidR="0016000C" w:rsidRPr="0016000C">
        <w:t xml:space="preserve"> regions of temperature </w:t>
      </w:r>
      <w:r w:rsidRPr="0016000C">
        <w:t>dynamics.</w:t>
      </w:r>
    </w:p>
    <w:p w14:paraId="3D47CD9B" w14:textId="45D61342" w:rsidR="0016000C" w:rsidRPr="0016000C" w:rsidRDefault="0016000C" w:rsidP="005D3DFF">
      <w:pPr>
        <w:pStyle w:val="ListParagraph"/>
        <w:numPr>
          <w:ilvl w:val="0"/>
          <w:numId w:val="55"/>
        </w:numPr>
      </w:pPr>
      <w:r w:rsidRPr="0016000C">
        <w:t xml:space="preserve">Saved intermediate progress DataFrames in work above in compressed Parquet files to keep file size to </w:t>
      </w:r>
      <w:r w:rsidR="005D3DFF" w:rsidRPr="0016000C">
        <w:t>minimum.</w:t>
      </w:r>
    </w:p>
    <w:p w14:paraId="06A77792" w14:textId="77777777" w:rsidR="0016000C" w:rsidRPr="0016000C" w:rsidRDefault="0016000C" w:rsidP="005D3DFF">
      <w:pPr>
        <w:pStyle w:val="ListParagraph"/>
        <w:numPr>
          <w:ilvl w:val="0"/>
          <w:numId w:val="55"/>
        </w:numPr>
      </w:pPr>
      <w:r w:rsidRPr="0016000C">
        <w:t xml:space="preserve">Assumptions: </w:t>
      </w:r>
    </w:p>
    <w:p w14:paraId="61A2E1B8" w14:textId="77777777" w:rsidR="0016000C" w:rsidRPr="0016000C" w:rsidRDefault="0016000C" w:rsidP="005D3DFF">
      <w:pPr>
        <w:pStyle w:val="ListParagraph"/>
        <w:numPr>
          <w:ilvl w:val="0"/>
          <w:numId w:val="55"/>
        </w:numPr>
      </w:pPr>
      <w:r w:rsidRPr="0016000C">
        <w:t xml:space="preserve">Missing Precipitation data set to zero.  </w:t>
      </w:r>
    </w:p>
    <w:p w14:paraId="40BA4D33" w14:textId="77777777" w:rsidR="0016000C" w:rsidRPr="0016000C" w:rsidRDefault="0016000C" w:rsidP="005D3DFF">
      <w:pPr>
        <w:pStyle w:val="ListParagraph"/>
        <w:numPr>
          <w:ilvl w:val="0"/>
          <w:numId w:val="55"/>
        </w:numPr>
      </w:pPr>
      <w:r w:rsidRPr="0016000C">
        <w:t xml:space="preserve">Eliminated data with missing TMAX.  </w:t>
      </w:r>
    </w:p>
    <w:p w14:paraId="463072F2" w14:textId="70ECD0AC" w:rsidR="0016000C" w:rsidRPr="0016000C" w:rsidRDefault="0016000C" w:rsidP="005D3DFF">
      <w:pPr>
        <w:pStyle w:val="ListParagraph"/>
        <w:numPr>
          <w:ilvl w:val="0"/>
          <w:numId w:val="55"/>
        </w:numPr>
      </w:pPr>
      <w:r w:rsidRPr="0016000C">
        <w:t xml:space="preserve">Eliminated stations with TMAX count &lt; </w:t>
      </w:r>
      <w:r w:rsidR="005D3DFF" w:rsidRPr="0016000C">
        <w:t>300.</w:t>
      </w:r>
    </w:p>
    <w:p w14:paraId="4BB68A73" w14:textId="7DF7E9A9" w:rsidR="0016000C" w:rsidRPr="0016000C" w:rsidRDefault="0016000C" w:rsidP="005D3DFF">
      <w:pPr>
        <w:pStyle w:val="ListParagraph"/>
        <w:numPr>
          <w:ilvl w:val="0"/>
          <w:numId w:val="55"/>
        </w:numPr>
      </w:pPr>
      <w:r w:rsidRPr="0016000C">
        <w:t xml:space="preserve">TMIN, TAVG cleaned but not needed for </w:t>
      </w:r>
      <w:r w:rsidR="005D3DFF" w:rsidRPr="0016000C">
        <w:t>analysis.</w:t>
      </w:r>
    </w:p>
    <w:p w14:paraId="0EFD8C36" w14:textId="187333F4" w:rsidR="0016000C" w:rsidRDefault="0016000C" w:rsidP="005D3DFF">
      <w:pPr>
        <w:pStyle w:val="ListParagraph"/>
        <w:numPr>
          <w:ilvl w:val="0"/>
          <w:numId w:val="55"/>
        </w:numPr>
      </w:pPr>
      <w:r w:rsidRPr="0016000C">
        <w:t xml:space="preserve">Precipitation is used to inform the idea of </w:t>
      </w:r>
      <w:r w:rsidR="005D3DFF" w:rsidRPr="0016000C">
        <w:t>rainy</w:t>
      </w:r>
      <w:r w:rsidRPr="0016000C">
        <w:t xml:space="preserve"> days or potential cloudy </w:t>
      </w:r>
      <w:r w:rsidR="005D3DFF" w:rsidRPr="0016000C">
        <w:t>days</w:t>
      </w:r>
      <w:r w:rsidRPr="0016000C">
        <w:t xml:space="preserve">.  This is an imperfect </w:t>
      </w:r>
      <w:r w:rsidR="005D3DFF" w:rsidRPr="0016000C">
        <w:t>assumption.</w:t>
      </w:r>
    </w:p>
    <w:p w14:paraId="4E614895" w14:textId="798EAE66" w:rsidR="0016000C" w:rsidRDefault="0016000C" w:rsidP="0016000C">
      <w:pPr>
        <w:pStyle w:val="Heading1"/>
      </w:pPr>
      <w:bookmarkStart w:id="5" w:name="_Toc164426071"/>
      <w:r w:rsidRPr="0016000C">
        <w:lastRenderedPageBreak/>
        <w:t>Results &amp; Conclusions</w:t>
      </w:r>
      <w:bookmarkEnd w:id="5"/>
      <w:r w:rsidRPr="0016000C">
        <w:t xml:space="preserve">  </w:t>
      </w:r>
    </w:p>
    <w:p w14:paraId="5EB7BFD5" w14:textId="40BF200A" w:rsidR="00083E4F" w:rsidRDefault="00CA273B" w:rsidP="00083E4F">
      <w:pPr>
        <w:pStyle w:val="BodyText"/>
      </w:pPr>
      <w:r>
        <w:t xml:space="preserve">To </w:t>
      </w:r>
      <w:r w:rsidR="00083E4F">
        <w:t>refine our questions, we consulted two AI sources: ChatGPT (chatgpt.com) and Claude (claude.ai).  ChatGPT provided different answers when we asked it a second time to confirm our data for this report.</w:t>
      </w:r>
    </w:p>
    <w:p w14:paraId="2992F526" w14:textId="30249D68" w:rsidR="00083E4F" w:rsidRDefault="00083E4F" w:rsidP="00083E4F">
      <w:pPr>
        <w:pStyle w:val="BodyText"/>
      </w:pPr>
      <w:r>
        <w:t>The use of these sources, and our chosen application of the recommendations is somewhat subjective.  Others may rerun our analysis, altering these parameters to refine the result to better meet their interpretation.</w:t>
      </w:r>
    </w:p>
    <w:p w14:paraId="65300C88" w14:textId="64BE0C2D" w:rsidR="00083E4F" w:rsidRDefault="00083E4F" w:rsidP="00083E4F">
      <w:pPr>
        <w:pStyle w:val="BodyText"/>
      </w:pPr>
      <w:r>
        <w:t>The text of our ChatGPT and Claude interactions and our chosen parameter summaries is included in Appendix A (section 6).</w:t>
      </w:r>
    </w:p>
    <w:p w14:paraId="31DCC62F" w14:textId="16DDE1F4" w:rsidR="00083E4F" w:rsidRPr="00474641" w:rsidRDefault="00083E4F" w:rsidP="00083E4F">
      <w:pPr>
        <w:pStyle w:val="BodyText"/>
      </w:pPr>
      <w:r>
        <w:t>The questions and summaries are provided in the sections below:</w:t>
      </w:r>
    </w:p>
    <w:p w14:paraId="28DE39F3" w14:textId="238D3443" w:rsidR="0016000C" w:rsidRDefault="0016000C" w:rsidP="0016000C">
      <w:pPr>
        <w:pStyle w:val="Heading2"/>
      </w:pPr>
      <w:bookmarkStart w:id="6" w:name="_Toc164426072"/>
      <w:r>
        <w:t>Areas of Extreme Temperatures</w:t>
      </w:r>
      <w:bookmarkEnd w:id="6"/>
    </w:p>
    <w:p w14:paraId="035C037B" w14:textId="57E803FB" w:rsidR="005D3DFF" w:rsidRDefault="005D3DFF" w:rsidP="005D3DFF">
      <w:pPr>
        <w:pStyle w:val="BodyText"/>
        <w:rPr>
          <w:color w:val="FF0000"/>
        </w:rPr>
      </w:pPr>
      <w:r>
        <w:rPr>
          <w:color w:val="FF0000"/>
        </w:rPr>
        <w:t>Need to write text about the question, parameters and results.</w:t>
      </w:r>
    </w:p>
    <w:p w14:paraId="35C67D82" w14:textId="7336AF95" w:rsidR="005D3DFF" w:rsidRPr="005D3DFF" w:rsidRDefault="005D3DFF" w:rsidP="005D3DFF">
      <w:pPr>
        <w:pStyle w:val="BodyText"/>
        <w:rPr>
          <w:color w:val="FF0000"/>
        </w:rPr>
      </w:pPr>
      <w:r>
        <w:rPr>
          <w:color w:val="FF0000"/>
        </w:rPr>
        <w:t>Need to insert graphics and create Links.</w:t>
      </w:r>
    </w:p>
    <w:p w14:paraId="6837EFE9" w14:textId="64D5983E" w:rsidR="0016000C" w:rsidRPr="0016000C" w:rsidRDefault="0016000C" w:rsidP="0016000C">
      <w:r>
        <w:rPr>
          <w:noProof/>
        </w:rPr>
        <w:drawing>
          <wp:anchor distT="0" distB="0" distL="114300" distR="114300" simplePos="0" relativeHeight="251662336" behindDoc="0" locked="0" layoutInCell="1" allowOverlap="1" wp14:anchorId="5C317B4A" wp14:editId="664B48A4">
            <wp:simplePos x="0" y="0"/>
            <wp:positionH relativeFrom="column">
              <wp:posOffset>2605052</wp:posOffset>
            </wp:positionH>
            <wp:positionV relativeFrom="paragraph">
              <wp:posOffset>245745</wp:posOffset>
            </wp:positionV>
            <wp:extent cx="3508728" cy="2653665"/>
            <wp:effectExtent l="0" t="0" r="0" b="0"/>
            <wp:wrapSquare wrapText="bothSides"/>
            <wp:docPr id="967240399" name="Picture 4"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40399" name="Picture 4" descr="A map of the united stat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08938" cy="2653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000C">
        <w:t>Really too cold: Days &lt; 20</w:t>
      </w:r>
    </w:p>
    <w:p w14:paraId="44FBAE56" w14:textId="0EF7D41F" w:rsidR="0016000C" w:rsidRPr="0016000C" w:rsidRDefault="0016000C" w:rsidP="005D3DFF">
      <w:pPr>
        <w:pStyle w:val="ListParagraph"/>
        <w:numPr>
          <w:ilvl w:val="0"/>
          <w:numId w:val="54"/>
        </w:numPr>
      </w:pPr>
      <w:r w:rsidRPr="0016000C">
        <w:t>Most regions above Lat: ~</w:t>
      </w:r>
    </w:p>
    <w:p w14:paraId="065BFA47" w14:textId="71A06510" w:rsidR="0016000C" w:rsidRPr="0016000C" w:rsidRDefault="0016000C" w:rsidP="0016000C">
      <w:r w:rsidRPr="0016000C">
        <w:t>Really too hot: Days &gt; 90</w:t>
      </w:r>
    </w:p>
    <w:p w14:paraId="119D31E3" w14:textId="77777777" w:rsidR="0016000C" w:rsidRPr="0016000C" w:rsidRDefault="0016000C" w:rsidP="005D3DFF">
      <w:pPr>
        <w:pStyle w:val="ListParagraph"/>
        <w:numPr>
          <w:ilvl w:val="0"/>
          <w:numId w:val="54"/>
        </w:numPr>
      </w:pPr>
      <w:r w:rsidRPr="0016000C">
        <w:t>Most regions below Lat: ~34</w:t>
      </w:r>
    </w:p>
    <w:p w14:paraId="0AEB63FD" w14:textId="6767D135" w:rsidR="0016000C" w:rsidRPr="0016000C" w:rsidRDefault="0016000C" w:rsidP="005D3DFF">
      <w:pPr>
        <w:pStyle w:val="ListParagraph"/>
        <w:numPr>
          <w:ilvl w:val="0"/>
          <w:numId w:val="54"/>
        </w:numPr>
      </w:pPr>
      <w:r w:rsidRPr="0016000C">
        <w:t xml:space="preserve">See Brown </w:t>
      </w:r>
      <w:r w:rsidR="005D3DFF" w:rsidRPr="0016000C">
        <w:t>regions.</w:t>
      </w:r>
      <w:r w:rsidRPr="0016000C">
        <w:t xml:space="preserve"> </w:t>
      </w:r>
    </w:p>
    <w:p w14:paraId="72482F88" w14:textId="6826A6EA" w:rsidR="0093127F" w:rsidRDefault="0093127F"/>
    <w:p w14:paraId="57353DD9" w14:textId="6BE0AE68" w:rsidR="0016000C" w:rsidRDefault="0016000C">
      <w:r w:rsidRPr="0016000C">
        <w:rPr>
          <w:noProof/>
        </w:rPr>
        <w:drawing>
          <wp:anchor distT="0" distB="0" distL="114300" distR="114300" simplePos="0" relativeHeight="251663360" behindDoc="0" locked="0" layoutInCell="1" allowOverlap="1" wp14:anchorId="76264CCD" wp14:editId="4843A630">
            <wp:simplePos x="0" y="0"/>
            <wp:positionH relativeFrom="margin">
              <wp:posOffset>2591435</wp:posOffset>
            </wp:positionH>
            <wp:positionV relativeFrom="paragraph">
              <wp:posOffset>251460</wp:posOffset>
            </wp:positionV>
            <wp:extent cx="3377565" cy="2541905"/>
            <wp:effectExtent l="0" t="0" r="0" b="0"/>
            <wp:wrapSquare wrapText="bothSides"/>
            <wp:docPr id="8" name="Picture 7" descr="A map of the united states&#10;&#10;Description automatically generated">
              <a:extLst xmlns:a="http://schemas.openxmlformats.org/drawingml/2006/main">
                <a:ext uri="{FF2B5EF4-FFF2-40B4-BE49-F238E27FC236}">
                  <a16:creationId xmlns:a16="http://schemas.microsoft.com/office/drawing/2014/main" id="{4950919A-D0B3-B0FB-60E9-C3FF41042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map of the united states&#10;&#10;Description automatically generated">
                      <a:extLst>
                        <a:ext uri="{FF2B5EF4-FFF2-40B4-BE49-F238E27FC236}">
                          <a16:creationId xmlns:a16="http://schemas.microsoft.com/office/drawing/2014/main" id="{4950919A-D0B3-B0FB-60E9-C3FF410423FC}"/>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7565" cy="2541905"/>
                    </a:xfrm>
                    <a:prstGeom prst="rect">
                      <a:avLst/>
                    </a:prstGeom>
                    <a:noFill/>
                  </pic:spPr>
                </pic:pic>
              </a:graphicData>
            </a:graphic>
            <wp14:sizeRelH relativeFrom="margin">
              <wp14:pctWidth>0</wp14:pctWidth>
            </wp14:sizeRelH>
            <wp14:sizeRelV relativeFrom="margin">
              <wp14:pctHeight>0</wp14:pctHeight>
            </wp14:sizeRelV>
          </wp:anchor>
        </w:drawing>
      </w:r>
    </w:p>
    <w:p w14:paraId="42D9ECE5" w14:textId="73033E28" w:rsidR="0016000C" w:rsidRDefault="0016000C"/>
    <w:p w14:paraId="733995A8" w14:textId="36C99B45" w:rsidR="0016000C" w:rsidRDefault="0016000C">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28374B5A" w14:textId="5A633DAC" w:rsidR="0016000C" w:rsidRDefault="0016000C" w:rsidP="0016000C">
      <w:pPr>
        <w:pStyle w:val="Heading2"/>
      </w:pPr>
      <w:bookmarkStart w:id="7" w:name="_Toc164426073"/>
      <w:r>
        <w:lastRenderedPageBreak/>
        <w:t>Precipitation</w:t>
      </w:r>
      <w:r w:rsidRPr="0016000C">
        <w:t xml:space="preserve"> </w:t>
      </w:r>
      <w:r>
        <w:t>(ARID vs Wet, Dry vs Humid)</w:t>
      </w:r>
      <w:bookmarkEnd w:id="7"/>
    </w:p>
    <w:p w14:paraId="011CF763" w14:textId="3DD054D8" w:rsidR="005D3DFF" w:rsidRDefault="005D3DFF" w:rsidP="005D3DFF">
      <w:pPr>
        <w:pStyle w:val="BodyText"/>
        <w:rPr>
          <w:color w:val="FF0000"/>
        </w:rPr>
      </w:pPr>
      <w:r>
        <w:rPr>
          <w:color w:val="FF0000"/>
        </w:rPr>
        <w:t>Need to write text about the question, parameters and results.</w:t>
      </w:r>
    </w:p>
    <w:p w14:paraId="4F4B4736" w14:textId="7556C2B5" w:rsidR="005D3DFF" w:rsidRPr="005D3DFF" w:rsidRDefault="005D3DFF" w:rsidP="005D3DFF">
      <w:pPr>
        <w:pStyle w:val="BodyText"/>
        <w:rPr>
          <w:color w:val="FF0000"/>
        </w:rPr>
      </w:pPr>
      <w:r>
        <w:rPr>
          <w:color w:val="FF0000"/>
        </w:rPr>
        <w:t>Need to insert graphics and create Links.</w:t>
      </w:r>
    </w:p>
    <w:p w14:paraId="342D7660" w14:textId="77777777" w:rsidR="005D3DFF" w:rsidRPr="005D3DFF" w:rsidRDefault="005D3DFF" w:rsidP="005D3DFF">
      <w:pPr>
        <w:pStyle w:val="BodyText"/>
      </w:pPr>
    </w:p>
    <w:p w14:paraId="31E17843" w14:textId="77777777" w:rsidR="0016000C" w:rsidRPr="0016000C" w:rsidRDefault="0016000C" w:rsidP="0016000C">
      <w:r w:rsidRPr="0016000C">
        <w:t>Arid Regions include:</w:t>
      </w:r>
    </w:p>
    <w:p w14:paraId="31CF62B4" w14:textId="77777777" w:rsidR="0016000C" w:rsidRPr="0016000C" w:rsidRDefault="0016000C" w:rsidP="005D3DFF">
      <w:pPr>
        <w:pStyle w:val="ListParagraph"/>
        <w:numPr>
          <w:ilvl w:val="0"/>
          <w:numId w:val="53"/>
        </w:numPr>
      </w:pPr>
      <w:r w:rsidRPr="0016000C">
        <w:t>Southwester US</w:t>
      </w:r>
    </w:p>
    <w:p w14:paraId="7C0A6E5A" w14:textId="77777777" w:rsidR="0016000C" w:rsidRPr="0016000C" w:rsidRDefault="0016000C" w:rsidP="005D3DFF">
      <w:pPr>
        <w:pStyle w:val="ListParagraph"/>
        <w:numPr>
          <w:ilvl w:val="0"/>
          <w:numId w:val="53"/>
        </w:numPr>
      </w:pPr>
      <w:r w:rsidRPr="0016000C">
        <w:t>Mid rainy</w:t>
      </w:r>
    </w:p>
    <w:p w14:paraId="3738602B" w14:textId="77777777" w:rsidR="0016000C" w:rsidRPr="0016000C" w:rsidRDefault="0016000C" w:rsidP="005D3DFF">
      <w:pPr>
        <w:pStyle w:val="ListParagraph"/>
        <w:numPr>
          <w:ilvl w:val="0"/>
          <w:numId w:val="53"/>
        </w:numPr>
      </w:pPr>
      <w:r w:rsidRPr="0016000C">
        <w:t>Wet Regions include:</w:t>
      </w:r>
    </w:p>
    <w:p w14:paraId="08CE13A3" w14:textId="77777777" w:rsidR="0016000C" w:rsidRPr="0016000C" w:rsidRDefault="0016000C" w:rsidP="005D3DFF">
      <w:pPr>
        <w:pStyle w:val="ListParagraph"/>
        <w:numPr>
          <w:ilvl w:val="0"/>
          <w:numId w:val="53"/>
        </w:numPr>
      </w:pPr>
      <w:r w:rsidRPr="0016000C">
        <w:t>Northwestern US and Canada</w:t>
      </w:r>
    </w:p>
    <w:p w14:paraId="64D408AA" w14:textId="56A5B018" w:rsidR="0016000C" w:rsidRDefault="0016000C" w:rsidP="005D3DFF">
      <w:pPr>
        <w:pStyle w:val="ListParagraph"/>
        <w:numPr>
          <w:ilvl w:val="0"/>
          <w:numId w:val="53"/>
        </w:numPr>
      </w:pPr>
      <w:r w:rsidRPr="0016000C">
        <w:t xml:space="preserve">US and Canada East Coast toward the </w:t>
      </w:r>
      <w:r w:rsidR="005D3DFF" w:rsidRPr="0016000C">
        <w:t>Midwest</w:t>
      </w:r>
    </w:p>
    <w:p w14:paraId="3BE7F7A3" w14:textId="77777777" w:rsidR="0016000C" w:rsidRPr="0016000C" w:rsidRDefault="0016000C" w:rsidP="0016000C"/>
    <w:p w14:paraId="7BB691AD" w14:textId="77777777" w:rsidR="0016000C" w:rsidRDefault="0016000C">
      <w:pPr>
        <w:rPr>
          <w:rFonts w:asciiTheme="majorHAnsi" w:eastAsiaTheme="majorEastAsia" w:hAnsiTheme="majorHAnsi" w:cstheme="majorBidi"/>
          <w:color w:val="2E74B5" w:themeColor="accent1" w:themeShade="BF"/>
          <w:sz w:val="26"/>
          <w:szCs w:val="26"/>
        </w:rPr>
      </w:pPr>
      <w:r>
        <w:br w:type="page"/>
      </w:r>
    </w:p>
    <w:p w14:paraId="483EAADD" w14:textId="0976382E" w:rsidR="0093127F" w:rsidRDefault="0016000C" w:rsidP="0016000C">
      <w:pPr>
        <w:pStyle w:val="Heading2"/>
      </w:pPr>
      <w:bookmarkStart w:id="8" w:name="_Toc164426074"/>
      <w:r>
        <w:lastRenderedPageBreak/>
        <w:t>Cold Climates (</w:t>
      </w:r>
      <w:r w:rsidRPr="0016000C">
        <w:t>2</w:t>
      </w:r>
      <w:r>
        <w:t>5</w:t>
      </w:r>
      <w:r w:rsidRPr="0016000C">
        <w:t>°F to 50°F</w:t>
      </w:r>
      <w:r>
        <w:t>)</w:t>
      </w:r>
      <w:bookmarkEnd w:id="8"/>
    </w:p>
    <w:p w14:paraId="5A28F60C" w14:textId="5CCDA3F7" w:rsidR="005D3DFF" w:rsidRDefault="005D3DFF" w:rsidP="005D3DFF">
      <w:pPr>
        <w:pStyle w:val="BodyText"/>
        <w:rPr>
          <w:color w:val="FF0000"/>
        </w:rPr>
      </w:pPr>
      <w:r>
        <w:rPr>
          <w:color w:val="FF0000"/>
        </w:rPr>
        <w:t>Need to write text about the question, parameters and results.</w:t>
      </w:r>
    </w:p>
    <w:p w14:paraId="70741CC6" w14:textId="3125920F" w:rsidR="005D3DFF" w:rsidRPr="005D3DFF" w:rsidRDefault="005D3DFF" w:rsidP="005D3DFF">
      <w:pPr>
        <w:pStyle w:val="BodyText"/>
        <w:rPr>
          <w:color w:val="FF0000"/>
        </w:rPr>
      </w:pPr>
      <w:r>
        <w:rPr>
          <w:color w:val="FF0000"/>
        </w:rPr>
        <w:t>Need to insert graphics and create Links.</w:t>
      </w:r>
    </w:p>
    <w:p w14:paraId="4E7E323E" w14:textId="77777777" w:rsidR="005D3DFF" w:rsidRPr="005D3DFF" w:rsidRDefault="005D3DFF" w:rsidP="005D3DFF">
      <w:pPr>
        <w:pStyle w:val="BodyText"/>
      </w:pPr>
    </w:p>
    <w:p w14:paraId="6DCD4082" w14:textId="6A738D67" w:rsidR="0016000C" w:rsidRPr="0016000C" w:rsidRDefault="005D3DFF" w:rsidP="0016000C">
      <w:r w:rsidRPr="0016000C">
        <w:t xml:space="preserve">Our analysis </w:t>
      </w:r>
      <w:r>
        <w:t xml:space="preserve">defined </w:t>
      </w:r>
      <w:r w:rsidRPr="0016000C">
        <w:t>the comfort zone</w:t>
      </w:r>
      <w:r>
        <w:t xml:space="preserve"> for cold climates</w:t>
      </w:r>
      <w:r w:rsidRPr="0016000C">
        <w:t xml:space="preserve"> </w:t>
      </w:r>
      <w:r>
        <w:t>as</w:t>
      </w:r>
      <w:r w:rsidRPr="0016000C">
        <w:t xml:space="preserve"> </w:t>
      </w:r>
      <w:r w:rsidR="0016000C" w:rsidRPr="0016000C">
        <w:t>25°F to 5</w:t>
      </w:r>
      <w:r>
        <w:t>5</w:t>
      </w:r>
      <w:r w:rsidR="0016000C" w:rsidRPr="0016000C">
        <w:t>°</w:t>
      </w:r>
      <w:r w:rsidRPr="0016000C">
        <w:t>F.</w:t>
      </w:r>
    </w:p>
    <w:p w14:paraId="7630B49B" w14:textId="77777777" w:rsidR="0016000C" w:rsidRPr="0016000C" w:rsidRDefault="0016000C" w:rsidP="0016000C">
      <w:r w:rsidRPr="0016000C">
        <w:t>Comfort Zones for people who like it cold:</w:t>
      </w:r>
    </w:p>
    <w:p w14:paraId="458DA867" w14:textId="77777777" w:rsidR="0016000C" w:rsidRPr="0016000C" w:rsidRDefault="0016000C" w:rsidP="005D3DFF">
      <w:pPr>
        <w:pStyle w:val="ListParagraph"/>
        <w:numPr>
          <w:ilvl w:val="0"/>
          <w:numId w:val="52"/>
        </w:numPr>
      </w:pPr>
      <w:r w:rsidRPr="0016000C">
        <w:t>Northern US and all of Canada</w:t>
      </w:r>
    </w:p>
    <w:p w14:paraId="6A27BB05" w14:textId="0D8CFB21" w:rsidR="0016000C" w:rsidRDefault="005D3DFF" w:rsidP="005D3DFF">
      <w:pPr>
        <w:pStyle w:val="ListParagraph"/>
        <w:numPr>
          <w:ilvl w:val="0"/>
          <w:numId w:val="52"/>
        </w:numPr>
      </w:pPr>
      <w:r w:rsidRPr="0016000C">
        <w:t>The area</w:t>
      </w:r>
      <w:r w:rsidR="0016000C" w:rsidRPr="0016000C">
        <w:t xml:space="preserve"> includes southern states in the </w:t>
      </w:r>
      <w:r w:rsidRPr="0016000C">
        <w:t>west.</w:t>
      </w:r>
    </w:p>
    <w:p w14:paraId="09BE4510" w14:textId="77777777" w:rsidR="008E0FF7" w:rsidRPr="008E0FF7" w:rsidRDefault="008E0FF7" w:rsidP="008E0FF7"/>
    <w:p w14:paraId="12F3479F" w14:textId="77777777" w:rsidR="008E0FF7" w:rsidRDefault="008E0FF7" w:rsidP="008E0FF7"/>
    <w:p w14:paraId="51AE4AC9" w14:textId="77777777" w:rsidR="008E0FF7" w:rsidRDefault="008E0FF7" w:rsidP="008E0FF7"/>
    <w:p w14:paraId="50E8859E" w14:textId="77777777" w:rsidR="008E0FF7" w:rsidRPr="008E0FF7" w:rsidRDefault="008E0FF7" w:rsidP="008E0FF7"/>
    <w:p w14:paraId="39008DC4" w14:textId="2F65AD83" w:rsidR="0016000C" w:rsidRDefault="0016000C">
      <w:r>
        <w:br w:type="page"/>
      </w:r>
    </w:p>
    <w:p w14:paraId="6ABE39D4" w14:textId="1480E04E" w:rsidR="0016000C" w:rsidRDefault="0016000C" w:rsidP="00114215">
      <w:pPr>
        <w:pStyle w:val="Heading2"/>
      </w:pPr>
      <w:bookmarkStart w:id="9" w:name="_Toc164426076"/>
      <w:r>
        <w:lastRenderedPageBreak/>
        <w:t xml:space="preserve">Hot Climates </w:t>
      </w:r>
      <w:r w:rsidRPr="0016000C">
        <w:t>(</w:t>
      </w:r>
      <w:r>
        <w:t>7</w:t>
      </w:r>
      <w:r w:rsidRPr="0016000C">
        <w:t xml:space="preserve">5°F to </w:t>
      </w:r>
      <w:r>
        <w:t>9</w:t>
      </w:r>
      <w:r w:rsidRPr="0016000C">
        <w:t>5°F)</w:t>
      </w:r>
      <w:bookmarkEnd w:id="9"/>
    </w:p>
    <w:p w14:paraId="06F45420" w14:textId="59EFE9D1" w:rsidR="005D3DFF" w:rsidRDefault="005D3DFF" w:rsidP="005D3DFF">
      <w:pPr>
        <w:pStyle w:val="BodyText"/>
        <w:rPr>
          <w:color w:val="FF0000"/>
        </w:rPr>
      </w:pPr>
      <w:r>
        <w:rPr>
          <w:color w:val="FF0000"/>
        </w:rPr>
        <w:t>Need to write text about the question, parameters and results.</w:t>
      </w:r>
    </w:p>
    <w:p w14:paraId="664C09EB" w14:textId="68D4EC1C" w:rsidR="005D3DFF" w:rsidRPr="005D3DFF" w:rsidRDefault="005D3DFF" w:rsidP="005D3DFF">
      <w:pPr>
        <w:pStyle w:val="BodyText"/>
        <w:rPr>
          <w:color w:val="FF0000"/>
        </w:rPr>
      </w:pPr>
      <w:r>
        <w:rPr>
          <w:color w:val="FF0000"/>
        </w:rPr>
        <w:t>Need to insert graphics and create Links.</w:t>
      </w:r>
    </w:p>
    <w:p w14:paraId="1E48C9BF" w14:textId="77777777" w:rsidR="005D3DFF" w:rsidRPr="005D3DFF" w:rsidRDefault="005D3DFF" w:rsidP="005D3DFF">
      <w:pPr>
        <w:pStyle w:val="BodyText"/>
      </w:pPr>
    </w:p>
    <w:p w14:paraId="01BFF850" w14:textId="722CDAB5" w:rsidR="005D3DFF" w:rsidRPr="0016000C" w:rsidRDefault="005D3DFF" w:rsidP="005D3DFF">
      <w:r w:rsidRPr="0016000C">
        <w:t xml:space="preserve">Our analysis </w:t>
      </w:r>
      <w:r>
        <w:t xml:space="preserve">defined </w:t>
      </w:r>
      <w:r w:rsidRPr="0016000C">
        <w:t xml:space="preserve">the comfort zone </w:t>
      </w:r>
      <w:r>
        <w:t>for hot climates as</w:t>
      </w:r>
      <w:r w:rsidR="0016000C" w:rsidRPr="0016000C">
        <w:t xml:space="preserve"> 75°F to 95°F</w:t>
      </w:r>
      <w:r>
        <w:t xml:space="preserve">.  </w:t>
      </w:r>
    </w:p>
    <w:p w14:paraId="558D3205" w14:textId="77777777" w:rsidR="0016000C" w:rsidRPr="0016000C" w:rsidRDefault="0016000C" w:rsidP="0016000C">
      <w:r w:rsidRPr="0016000C">
        <w:t>Comfort Zones for people who like it hot:</w:t>
      </w:r>
    </w:p>
    <w:p w14:paraId="24C4C90D" w14:textId="77777777" w:rsidR="0016000C" w:rsidRPr="0016000C" w:rsidRDefault="0016000C" w:rsidP="005D3DFF">
      <w:pPr>
        <w:pStyle w:val="ListParagraph"/>
        <w:numPr>
          <w:ilvl w:val="0"/>
          <w:numId w:val="51"/>
        </w:numPr>
      </w:pPr>
      <w:r w:rsidRPr="0016000C">
        <w:t>Southeast US (FL, LA, AL, GA, SC, NC, TN)</w:t>
      </w:r>
    </w:p>
    <w:p w14:paraId="2C61CC65" w14:textId="77777777" w:rsidR="0016000C" w:rsidRPr="0016000C" w:rsidRDefault="0016000C" w:rsidP="005D3DFF">
      <w:pPr>
        <w:pStyle w:val="ListParagraph"/>
        <w:numPr>
          <w:ilvl w:val="0"/>
          <w:numId w:val="51"/>
        </w:numPr>
      </w:pPr>
      <w:r w:rsidRPr="0016000C">
        <w:t>Central Southern CA</w:t>
      </w:r>
    </w:p>
    <w:p w14:paraId="67198EEF" w14:textId="3EEAFBE9" w:rsidR="0016000C" w:rsidRDefault="0016000C" w:rsidP="005D3DFF">
      <w:pPr>
        <w:pStyle w:val="ListParagraph"/>
        <w:numPr>
          <w:ilvl w:val="0"/>
          <w:numId w:val="51"/>
        </w:numPr>
      </w:pPr>
      <w:r w:rsidRPr="0016000C">
        <w:t>South TX</w:t>
      </w:r>
    </w:p>
    <w:p w14:paraId="308AF031" w14:textId="77777777" w:rsidR="0016000C" w:rsidRDefault="0016000C" w:rsidP="0016000C"/>
    <w:p w14:paraId="07CEBBFA" w14:textId="77777777" w:rsidR="0016000C" w:rsidRDefault="0016000C">
      <w:pPr>
        <w:rPr>
          <w:rFonts w:asciiTheme="majorHAnsi" w:eastAsiaTheme="majorEastAsia" w:hAnsiTheme="majorHAnsi" w:cstheme="majorBidi"/>
          <w:color w:val="2E74B5" w:themeColor="accent1" w:themeShade="BF"/>
          <w:sz w:val="26"/>
          <w:szCs w:val="26"/>
        </w:rPr>
      </w:pPr>
      <w:r>
        <w:br w:type="page"/>
      </w:r>
    </w:p>
    <w:p w14:paraId="494484B3" w14:textId="4AD4086F" w:rsidR="0016000C" w:rsidRDefault="0016000C" w:rsidP="0016000C">
      <w:pPr>
        <w:pStyle w:val="Heading2"/>
      </w:pPr>
      <w:bookmarkStart w:id="10" w:name="_Toc164426077"/>
      <w:r>
        <w:lastRenderedPageBreak/>
        <w:t xml:space="preserve">Temperate Climates </w:t>
      </w:r>
      <w:r w:rsidRPr="0016000C">
        <w:t>(</w:t>
      </w:r>
      <w:r>
        <w:t>60</w:t>
      </w:r>
      <w:r w:rsidRPr="0016000C">
        <w:t xml:space="preserve">°F to </w:t>
      </w:r>
      <w:r>
        <w:t>80</w:t>
      </w:r>
      <w:r w:rsidRPr="0016000C">
        <w:t>°F)</w:t>
      </w:r>
      <w:bookmarkEnd w:id="10"/>
    </w:p>
    <w:p w14:paraId="76D1DAC6" w14:textId="2F446814" w:rsidR="005D3DFF" w:rsidRDefault="005D3DFF" w:rsidP="005D3DFF">
      <w:pPr>
        <w:pStyle w:val="BodyText"/>
        <w:rPr>
          <w:color w:val="FF0000"/>
        </w:rPr>
      </w:pPr>
      <w:r>
        <w:rPr>
          <w:color w:val="FF0000"/>
        </w:rPr>
        <w:t>Need to write text about the question, parameters and results.</w:t>
      </w:r>
    </w:p>
    <w:p w14:paraId="6BC2D1B1" w14:textId="76373992" w:rsidR="005D3DFF" w:rsidRPr="005D3DFF" w:rsidRDefault="005D3DFF" w:rsidP="005D3DFF">
      <w:pPr>
        <w:pStyle w:val="BodyText"/>
        <w:rPr>
          <w:color w:val="FF0000"/>
        </w:rPr>
      </w:pPr>
      <w:r>
        <w:rPr>
          <w:color w:val="FF0000"/>
        </w:rPr>
        <w:t>Need to insert graphics and create Links.</w:t>
      </w:r>
    </w:p>
    <w:p w14:paraId="41D3EC33" w14:textId="77777777" w:rsidR="005D3DFF" w:rsidRPr="005D3DFF" w:rsidRDefault="005D3DFF" w:rsidP="005D3DFF">
      <w:pPr>
        <w:pStyle w:val="BodyText"/>
      </w:pPr>
    </w:p>
    <w:p w14:paraId="62A52EA3" w14:textId="2D35C971" w:rsidR="0016000C" w:rsidRPr="0016000C" w:rsidRDefault="0016000C" w:rsidP="0016000C">
      <w:r w:rsidRPr="0016000C">
        <w:t xml:space="preserve">Our analysis </w:t>
      </w:r>
      <w:r w:rsidR="005D3DFF">
        <w:t xml:space="preserve">defined </w:t>
      </w:r>
      <w:r w:rsidRPr="0016000C">
        <w:t xml:space="preserve">the comfort zone </w:t>
      </w:r>
      <w:r w:rsidR="005D3DFF">
        <w:t>for temperate climates as</w:t>
      </w:r>
      <w:r w:rsidRPr="0016000C">
        <w:t xml:space="preserve"> 60°F to 80°F</w:t>
      </w:r>
      <w:r w:rsidR="005D3DFF">
        <w:t xml:space="preserve">.  </w:t>
      </w:r>
      <w:r w:rsidR="005D3DFF" w:rsidRPr="0016000C">
        <w:t>Most people set thermostat for 72°F.</w:t>
      </w:r>
    </w:p>
    <w:p w14:paraId="75FB07B1" w14:textId="77777777" w:rsidR="0016000C" w:rsidRPr="0016000C" w:rsidRDefault="0016000C" w:rsidP="0016000C">
      <w:r w:rsidRPr="0016000C">
        <w:t>Comfort Zones for people who like temperate climates:</w:t>
      </w:r>
    </w:p>
    <w:p w14:paraId="3A630165" w14:textId="7FFE0DD7" w:rsidR="0016000C" w:rsidRPr="0016000C" w:rsidRDefault="0016000C" w:rsidP="005D3DFF">
      <w:pPr>
        <w:pStyle w:val="ListParagraph"/>
        <w:numPr>
          <w:ilvl w:val="0"/>
          <w:numId w:val="50"/>
        </w:numPr>
      </w:pPr>
      <w:r w:rsidRPr="0016000C">
        <w:t xml:space="preserve">Westcoast within a short range from the coastline (CA, </w:t>
      </w:r>
      <w:r w:rsidR="005D3DFF" w:rsidRPr="0016000C">
        <w:t>OR</w:t>
      </w:r>
      <w:r w:rsidRPr="0016000C">
        <w:t xml:space="preserve"> W</w:t>
      </w:r>
      <w:r w:rsidR="005D3DFF">
        <w:t>A</w:t>
      </w:r>
    </w:p>
    <w:p w14:paraId="03394F58" w14:textId="77777777" w:rsidR="0016000C" w:rsidRPr="0016000C" w:rsidRDefault="0016000C" w:rsidP="005D3DFF">
      <w:pPr>
        <w:pStyle w:val="ListParagraph"/>
        <w:numPr>
          <w:ilvl w:val="0"/>
          <w:numId w:val="50"/>
        </w:numPr>
      </w:pPr>
      <w:r w:rsidRPr="0016000C">
        <w:t>Canada BC – Vancouver, Edmonton</w:t>
      </w:r>
    </w:p>
    <w:p w14:paraId="48A599AB" w14:textId="77777777" w:rsidR="0016000C" w:rsidRPr="0016000C" w:rsidRDefault="0016000C" w:rsidP="005D3DFF">
      <w:pPr>
        <w:pStyle w:val="ListParagraph"/>
        <w:numPr>
          <w:ilvl w:val="0"/>
          <w:numId w:val="50"/>
        </w:numPr>
      </w:pPr>
      <w:r w:rsidRPr="0016000C">
        <w:t>Mid-southeast US (VA, WV, NC, SC, TN, GA and N AL)</w:t>
      </w:r>
    </w:p>
    <w:p w14:paraId="24BB81C9" w14:textId="1404FF88" w:rsidR="0016000C" w:rsidRPr="0016000C" w:rsidRDefault="0016000C" w:rsidP="005D3DFF">
      <w:pPr>
        <w:pStyle w:val="ListParagraph"/>
        <w:numPr>
          <w:ilvl w:val="0"/>
          <w:numId w:val="50"/>
        </w:numPr>
      </w:pPr>
      <w:r w:rsidRPr="0016000C">
        <w:t>Arizona at elevation (Flagstaff on to SE)</w:t>
      </w:r>
    </w:p>
    <w:p w14:paraId="4861393B" w14:textId="77777777" w:rsidR="0016000C" w:rsidRDefault="0016000C" w:rsidP="0016000C"/>
    <w:p w14:paraId="026DDA4D" w14:textId="2B6E8B3D" w:rsidR="0016000C" w:rsidRDefault="0016000C">
      <w:r>
        <w:br w:type="page"/>
      </w:r>
    </w:p>
    <w:p w14:paraId="1813925F" w14:textId="5C1D858D" w:rsidR="0016000C" w:rsidRDefault="0016000C" w:rsidP="0016000C">
      <w:pPr>
        <w:pStyle w:val="Heading1"/>
      </w:pPr>
      <w:bookmarkStart w:id="11" w:name="_Toc164426078"/>
      <w:r>
        <w:lastRenderedPageBreak/>
        <w:t>Summary</w:t>
      </w:r>
      <w:bookmarkEnd w:id="11"/>
    </w:p>
    <w:p w14:paraId="27B73749" w14:textId="2F5561A3" w:rsidR="0016000C" w:rsidRPr="005D3DFF" w:rsidRDefault="005D3DFF" w:rsidP="0016000C">
      <w:pPr>
        <w:rPr>
          <w:color w:val="FF0000"/>
        </w:rPr>
      </w:pPr>
      <w:r>
        <w:rPr>
          <w:color w:val="FF0000"/>
        </w:rPr>
        <w:t>Need a better narrative for the summary!</w:t>
      </w:r>
    </w:p>
    <w:p w14:paraId="72C1F132" w14:textId="77777777" w:rsidR="0016000C" w:rsidRPr="0016000C" w:rsidRDefault="0016000C" w:rsidP="0016000C">
      <w:r w:rsidRPr="0016000C">
        <w:t>Comfort Zones for people who like it hot:</w:t>
      </w:r>
    </w:p>
    <w:p w14:paraId="154F0D2B" w14:textId="77777777" w:rsidR="0016000C" w:rsidRPr="0016000C" w:rsidRDefault="0016000C" w:rsidP="005D3DFF">
      <w:pPr>
        <w:pStyle w:val="ListParagraph"/>
        <w:numPr>
          <w:ilvl w:val="0"/>
          <w:numId w:val="39"/>
        </w:numPr>
      </w:pPr>
      <w:r w:rsidRPr="0016000C">
        <w:t>Southeast US (FL, LA, AL, GA, SC, NC, TN)</w:t>
      </w:r>
    </w:p>
    <w:p w14:paraId="14B8E3CB" w14:textId="77777777" w:rsidR="0016000C" w:rsidRPr="0016000C" w:rsidRDefault="0016000C" w:rsidP="005D3DFF">
      <w:pPr>
        <w:pStyle w:val="ListParagraph"/>
        <w:numPr>
          <w:ilvl w:val="0"/>
          <w:numId w:val="39"/>
        </w:numPr>
      </w:pPr>
      <w:r w:rsidRPr="0016000C">
        <w:t>Central Southern CA</w:t>
      </w:r>
    </w:p>
    <w:p w14:paraId="1407ACEE" w14:textId="77777777" w:rsidR="0016000C" w:rsidRPr="0016000C" w:rsidRDefault="0016000C" w:rsidP="005D3DFF">
      <w:pPr>
        <w:pStyle w:val="ListParagraph"/>
        <w:numPr>
          <w:ilvl w:val="0"/>
          <w:numId w:val="39"/>
        </w:numPr>
      </w:pPr>
      <w:r w:rsidRPr="0016000C">
        <w:t>South TX</w:t>
      </w:r>
    </w:p>
    <w:p w14:paraId="0581D332" w14:textId="77777777" w:rsidR="0016000C" w:rsidRPr="0016000C" w:rsidRDefault="0016000C" w:rsidP="0016000C">
      <w:r w:rsidRPr="0016000C">
        <w:t>Comfort Zones for people who like it cold:</w:t>
      </w:r>
    </w:p>
    <w:p w14:paraId="608FE97F" w14:textId="77777777" w:rsidR="0016000C" w:rsidRPr="0016000C" w:rsidRDefault="0016000C" w:rsidP="005D3DFF">
      <w:pPr>
        <w:pStyle w:val="ListParagraph"/>
        <w:numPr>
          <w:ilvl w:val="0"/>
          <w:numId w:val="40"/>
        </w:numPr>
      </w:pPr>
      <w:r w:rsidRPr="0016000C">
        <w:t>Northern US and all of Canada</w:t>
      </w:r>
    </w:p>
    <w:p w14:paraId="0BFDA028" w14:textId="77777777" w:rsidR="0016000C" w:rsidRPr="0016000C" w:rsidRDefault="0016000C" w:rsidP="005D3DFF">
      <w:pPr>
        <w:pStyle w:val="ListParagraph"/>
        <w:numPr>
          <w:ilvl w:val="0"/>
          <w:numId w:val="40"/>
        </w:numPr>
      </w:pPr>
      <w:r w:rsidRPr="0016000C">
        <w:t>Area includes southern states in the west (NV, UT, CO)</w:t>
      </w:r>
    </w:p>
    <w:p w14:paraId="1BF5CB0B" w14:textId="77777777" w:rsidR="0016000C" w:rsidRPr="0016000C" w:rsidRDefault="0016000C" w:rsidP="0016000C">
      <w:r w:rsidRPr="0016000C">
        <w:t>Comfort Zones for people who like temperate climates:</w:t>
      </w:r>
    </w:p>
    <w:p w14:paraId="3F7B146D" w14:textId="56054C99" w:rsidR="0016000C" w:rsidRPr="0016000C" w:rsidRDefault="0016000C" w:rsidP="005D3DFF">
      <w:pPr>
        <w:pStyle w:val="ListParagraph"/>
        <w:numPr>
          <w:ilvl w:val="0"/>
          <w:numId w:val="41"/>
        </w:numPr>
      </w:pPr>
      <w:r w:rsidRPr="0016000C">
        <w:t>Westcoast within a short range from the coastline (CA, OR, W</w:t>
      </w:r>
      <w:r w:rsidR="005D3DFF">
        <w:t>A</w:t>
      </w:r>
    </w:p>
    <w:p w14:paraId="6FCB729C" w14:textId="77777777" w:rsidR="0016000C" w:rsidRPr="0016000C" w:rsidRDefault="0016000C" w:rsidP="005D3DFF">
      <w:pPr>
        <w:pStyle w:val="ListParagraph"/>
        <w:numPr>
          <w:ilvl w:val="0"/>
          <w:numId w:val="41"/>
        </w:numPr>
      </w:pPr>
      <w:r w:rsidRPr="0016000C">
        <w:t>Canada BC – Vancouver, Edmonton</w:t>
      </w:r>
    </w:p>
    <w:p w14:paraId="6AF8C2C8" w14:textId="77777777" w:rsidR="0016000C" w:rsidRPr="0016000C" w:rsidRDefault="0016000C" w:rsidP="005D3DFF">
      <w:pPr>
        <w:pStyle w:val="ListParagraph"/>
        <w:numPr>
          <w:ilvl w:val="0"/>
          <w:numId w:val="41"/>
        </w:numPr>
      </w:pPr>
      <w:r w:rsidRPr="0016000C">
        <w:t>Mid-southeast US (VA, WV, NC, SC, TN, GA and N AL)</w:t>
      </w:r>
    </w:p>
    <w:p w14:paraId="64555316" w14:textId="77777777" w:rsidR="0016000C" w:rsidRPr="0016000C" w:rsidRDefault="0016000C" w:rsidP="005D3DFF">
      <w:pPr>
        <w:pStyle w:val="ListParagraph"/>
        <w:numPr>
          <w:ilvl w:val="0"/>
          <w:numId w:val="41"/>
        </w:numPr>
      </w:pPr>
      <w:r w:rsidRPr="0016000C">
        <w:t>Arizona at elevation (Flagstaff on to SE)</w:t>
      </w:r>
    </w:p>
    <w:p w14:paraId="38616A81" w14:textId="77777777" w:rsidR="0016000C" w:rsidRPr="0016000C" w:rsidRDefault="0016000C" w:rsidP="0016000C">
      <w:r w:rsidRPr="0016000C">
        <w:t>Extremes:</w:t>
      </w:r>
    </w:p>
    <w:p w14:paraId="0C3FA5D7" w14:textId="77777777" w:rsidR="0016000C" w:rsidRPr="0016000C" w:rsidRDefault="0016000C" w:rsidP="005D3DFF">
      <w:pPr>
        <w:pStyle w:val="ListParagraph"/>
        <w:numPr>
          <w:ilvl w:val="0"/>
          <w:numId w:val="42"/>
        </w:numPr>
      </w:pPr>
      <w:r w:rsidRPr="0016000C">
        <w:t>Too hot: large number of days &gt;90:  Southern US below Lat: ~</w:t>
      </w:r>
    </w:p>
    <w:p w14:paraId="2ECBE3FF" w14:textId="00C9EDD2" w:rsidR="0016000C" w:rsidRDefault="0016000C" w:rsidP="005D3DFF">
      <w:pPr>
        <w:pStyle w:val="ListParagraph"/>
        <w:numPr>
          <w:ilvl w:val="0"/>
          <w:numId w:val="42"/>
        </w:numPr>
      </w:pPr>
      <w:r w:rsidRPr="0016000C">
        <w:t>Too cold: large number of days &lt;20: Norther US and Canada above Lat: ~</w:t>
      </w:r>
    </w:p>
    <w:p w14:paraId="0A309432" w14:textId="77777777" w:rsidR="0016000C" w:rsidRPr="0016000C" w:rsidRDefault="0016000C" w:rsidP="0016000C"/>
    <w:p w14:paraId="4B1474F6" w14:textId="77777777" w:rsidR="0016000C" w:rsidRDefault="0016000C" w:rsidP="0016000C"/>
    <w:p w14:paraId="7FCBAFF2" w14:textId="43C27FED" w:rsidR="0016000C" w:rsidRDefault="0016000C">
      <w:r>
        <w:br w:type="page"/>
      </w:r>
    </w:p>
    <w:p w14:paraId="17B2830A" w14:textId="5C87F5F4" w:rsidR="0016000C" w:rsidRDefault="0016000C" w:rsidP="0016000C">
      <w:pPr>
        <w:pStyle w:val="Heading1"/>
      </w:pPr>
      <w:bookmarkStart w:id="12" w:name="_Toc164426079"/>
      <w:r>
        <w:lastRenderedPageBreak/>
        <w:t>Problems Encountered</w:t>
      </w:r>
      <w:bookmarkEnd w:id="12"/>
    </w:p>
    <w:p w14:paraId="4CAE6301" w14:textId="6BE6A83E" w:rsidR="005D3DFF" w:rsidRPr="005D3DFF" w:rsidRDefault="005D3DFF" w:rsidP="005D3DFF">
      <w:pPr>
        <w:pStyle w:val="BodyText"/>
        <w:rPr>
          <w:color w:val="FF0000"/>
        </w:rPr>
      </w:pPr>
      <w:r>
        <w:rPr>
          <w:color w:val="FF0000"/>
        </w:rPr>
        <w:t>Need narrative and not just bullets!</w:t>
      </w:r>
    </w:p>
    <w:p w14:paraId="72EDDC5D" w14:textId="77777777" w:rsidR="0016000C" w:rsidRDefault="0016000C" w:rsidP="0016000C"/>
    <w:p w14:paraId="46AC4987" w14:textId="77777777" w:rsidR="0016000C" w:rsidRDefault="0016000C" w:rsidP="0016000C">
      <w:pPr>
        <w:pStyle w:val="Heading2"/>
      </w:pPr>
      <w:bookmarkStart w:id="13" w:name="_Toc164426080"/>
      <w:r w:rsidRPr="0016000C">
        <w:t>Problems with the data we used:</w:t>
      </w:r>
      <w:bookmarkEnd w:id="13"/>
    </w:p>
    <w:p w14:paraId="7A417A8B" w14:textId="77777777" w:rsidR="005D3DFF" w:rsidRPr="005D3DFF" w:rsidRDefault="005D3DFF" w:rsidP="005D3DFF">
      <w:pPr>
        <w:pStyle w:val="BodyText"/>
      </w:pPr>
    </w:p>
    <w:p w14:paraId="5A8D923D" w14:textId="77777777" w:rsidR="0016000C" w:rsidRPr="0016000C" w:rsidRDefault="0016000C" w:rsidP="005D3DFF">
      <w:pPr>
        <w:pStyle w:val="ListParagraph"/>
        <w:numPr>
          <w:ilvl w:val="0"/>
          <w:numId w:val="47"/>
        </w:numPr>
      </w:pPr>
      <w:r w:rsidRPr="0016000C">
        <w:t>Some bad data was in the dataset (extreme temp outliers)</w:t>
      </w:r>
    </w:p>
    <w:p w14:paraId="043011F8" w14:textId="58858C15" w:rsidR="0016000C" w:rsidRPr="0016000C" w:rsidRDefault="0016000C" w:rsidP="005D3DFF">
      <w:pPr>
        <w:pStyle w:val="ListParagraph"/>
        <w:numPr>
          <w:ilvl w:val="0"/>
          <w:numId w:val="47"/>
        </w:numPr>
      </w:pPr>
      <w:r w:rsidRPr="0016000C">
        <w:t xml:space="preserve">Some weather stations provided limited TMAX </w:t>
      </w:r>
      <w:r w:rsidR="005D3DFF" w:rsidRPr="0016000C">
        <w:t>data.</w:t>
      </w:r>
    </w:p>
    <w:p w14:paraId="432E0879" w14:textId="17704898" w:rsidR="0016000C" w:rsidRPr="0016000C" w:rsidRDefault="0016000C" w:rsidP="005D3DFF">
      <w:pPr>
        <w:pStyle w:val="ListParagraph"/>
        <w:numPr>
          <w:ilvl w:val="0"/>
          <w:numId w:val="47"/>
        </w:numPr>
      </w:pPr>
      <w:r w:rsidRPr="0016000C">
        <w:t xml:space="preserve">We chose to use only weather stations with at least 300 days of TMAX </w:t>
      </w:r>
      <w:r w:rsidR="005D3DFF" w:rsidRPr="0016000C">
        <w:t>data.</w:t>
      </w:r>
    </w:p>
    <w:p w14:paraId="5807D855" w14:textId="77777777" w:rsidR="0016000C" w:rsidRPr="0016000C" w:rsidRDefault="0016000C" w:rsidP="005D3DFF">
      <w:pPr>
        <w:pStyle w:val="ListParagraph"/>
        <w:numPr>
          <w:ilvl w:val="0"/>
          <w:numId w:val="47"/>
        </w:numPr>
      </w:pPr>
      <w:r w:rsidRPr="0016000C">
        <w:t>We normalized data to 365 days (this is the reason that TMAX days is a float)</w:t>
      </w:r>
    </w:p>
    <w:p w14:paraId="40030E92" w14:textId="77777777" w:rsidR="0016000C" w:rsidRPr="0016000C" w:rsidRDefault="0016000C" w:rsidP="005D3DFF">
      <w:pPr>
        <w:pStyle w:val="BodyText"/>
      </w:pPr>
    </w:p>
    <w:p w14:paraId="5052BAC6" w14:textId="01D9F3F6" w:rsidR="0016000C" w:rsidRDefault="0016000C" w:rsidP="0016000C">
      <w:pPr>
        <w:pStyle w:val="Heading2"/>
      </w:pPr>
      <w:bookmarkStart w:id="14" w:name="_Toc164426081"/>
      <w:r w:rsidRPr="0016000C">
        <w:t xml:space="preserve">Problems adding to our </w:t>
      </w:r>
      <w:bookmarkEnd w:id="14"/>
      <w:r w:rsidR="005D3DFF" w:rsidRPr="0016000C">
        <w:t>analysis.</w:t>
      </w:r>
    </w:p>
    <w:p w14:paraId="77DE8100" w14:textId="77777777" w:rsidR="005D3DFF" w:rsidRPr="005D3DFF" w:rsidRDefault="005D3DFF" w:rsidP="005D3DFF">
      <w:pPr>
        <w:pStyle w:val="BodyText"/>
      </w:pPr>
    </w:p>
    <w:p w14:paraId="10D41F91" w14:textId="5ABDA773" w:rsidR="0016000C" w:rsidRPr="0016000C" w:rsidRDefault="0016000C" w:rsidP="005D3DFF">
      <w:pPr>
        <w:pStyle w:val="ListParagraph"/>
        <w:numPr>
          <w:ilvl w:val="0"/>
          <w:numId w:val="48"/>
        </w:numPr>
      </w:pPr>
      <w:r w:rsidRPr="0016000C">
        <w:t xml:space="preserve">Data by County or Zip Code was limited or </w:t>
      </w:r>
      <w:r w:rsidR="005D3DFF" w:rsidRPr="0016000C">
        <w:t>costly.</w:t>
      </w:r>
    </w:p>
    <w:p w14:paraId="34CBA4CA" w14:textId="6B5FB51D" w:rsidR="0016000C" w:rsidRPr="0016000C" w:rsidRDefault="0016000C" w:rsidP="005D3DFF">
      <w:pPr>
        <w:pStyle w:val="ListParagraph"/>
        <w:numPr>
          <w:ilvl w:val="0"/>
          <w:numId w:val="48"/>
        </w:numPr>
      </w:pPr>
      <w:r w:rsidRPr="0016000C">
        <w:t xml:space="preserve">Spent way too much time searching for additional data to add in that was freely </w:t>
      </w:r>
      <w:r w:rsidR="005D3DFF" w:rsidRPr="0016000C">
        <w:t>available.</w:t>
      </w:r>
    </w:p>
    <w:p w14:paraId="037DAC2F" w14:textId="4006E8DE" w:rsidR="0016000C" w:rsidRPr="0016000C" w:rsidRDefault="0016000C" w:rsidP="005D3DFF">
      <w:pPr>
        <w:pStyle w:val="ListParagraph"/>
        <w:numPr>
          <w:ilvl w:val="0"/>
          <w:numId w:val="48"/>
        </w:numPr>
      </w:pPr>
      <w:r w:rsidRPr="0016000C">
        <w:t xml:space="preserve">Ran out of time to integrate mean house price from US Census with zip code Geojson file to create a Choropleth layer coloring counties by median house </w:t>
      </w:r>
      <w:r w:rsidR="005D3DFF" w:rsidRPr="0016000C">
        <w:t>value.</w:t>
      </w:r>
    </w:p>
    <w:p w14:paraId="73BFD7D3" w14:textId="07432F8A" w:rsidR="0016000C" w:rsidRDefault="0016000C" w:rsidP="005D3DFF">
      <w:pPr>
        <w:pStyle w:val="ListParagraph"/>
        <w:numPr>
          <w:ilvl w:val="0"/>
          <w:numId w:val="48"/>
        </w:numPr>
      </w:pPr>
      <w:r w:rsidRPr="0016000C">
        <w:t xml:space="preserve">See example figure on next slide:  plotly choropleth example from plotly.com with counties and unemployment rate </w:t>
      </w:r>
      <w:r>
        <w:br w:type="page"/>
      </w:r>
    </w:p>
    <w:p w14:paraId="0F8D73F7" w14:textId="2F32AC67" w:rsidR="0016000C" w:rsidRDefault="0016000C" w:rsidP="0016000C">
      <w:pPr>
        <w:pStyle w:val="Heading1"/>
      </w:pPr>
      <w:bookmarkStart w:id="15" w:name="_Toc164426082"/>
      <w:r>
        <w:lastRenderedPageBreak/>
        <w:t>Future Considerations</w:t>
      </w:r>
      <w:bookmarkEnd w:id="15"/>
    </w:p>
    <w:p w14:paraId="4274873A" w14:textId="5B1C15B5" w:rsidR="005D3DFF" w:rsidRPr="005D3DFF" w:rsidRDefault="005D3DFF" w:rsidP="005D3DFF">
      <w:pPr>
        <w:pStyle w:val="BodyText"/>
        <w:rPr>
          <w:color w:val="FF0000"/>
        </w:rPr>
      </w:pPr>
      <w:r>
        <w:rPr>
          <w:color w:val="FF0000"/>
        </w:rPr>
        <w:t>Need some narrative.</w:t>
      </w:r>
    </w:p>
    <w:p w14:paraId="373C36CB" w14:textId="305E28C3" w:rsidR="00CA273B" w:rsidRDefault="00CA273B" w:rsidP="0016000C">
      <w:r>
        <w:t xml:space="preserve">There are many </w:t>
      </w:r>
      <w:r w:rsidR="005D3DFF">
        <w:t>ways that this analysis can be extended.</w:t>
      </w:r>
    </w:p>
    <w:p w14:paraId="0DD1EF3A" w14:textId="604A3886" w:rsidR="0016000C" w:rsidRPr="0016000C" w:rsidRDefault="0016000C" w:rsidP="005D3DFF">
      <w:pPr>
        <w:pStyle w:val="ListParagraph"/>
        <w:numPr>
          <w:ilvl w:val="0"/>
          <w:numId w:val="49"/>
        </w:numPr>
      </w:pPr>
      <w:r w:rsidRPr="0016000C">
        <w:t xml:space="preserve">Create an interactive tool where users enter temperature </w:t>
      </w:r>
      <w:r w:rsidR="005D3DFF" w:rsidRPr="0016000C">
        <w:t>range,</w:t>
      </w:r>
      <w:r w:rsidRPr="0016000C">
        <w:t xml:space="preserve"> and a map is </w:t>
      </w:r>
      <w:r w:rsidR="005D3DFF" w:rsidRPr="0016000C">
        <w:t>generated.</w:t>
      </w:r>
    </w:p>
    <w:p w14:paraId="49D3324D" w14:textId="098E84B9" w:rsidR="0016000C" w:rsidRPr="0016000C" w:rsidRDefault="0016000C" w:rsidP="005D3DFF">
      <w:pPr>
        <w:pStyle w:val="ListParagraph"/>
        <w:numPr>
          <w:ilvl w:val="0"/>
          <w:numId w:val="49"/>
        </w:numPr>
      </w:pPr>
      <w:r w:rsidRPr="0016000C">
        <w:t xml:space="preserve">Add housing median price by zip code (Chloropleth) and overlay weather on </w:t>
      </w:r>
      <w:r w:rsidR="005D3DFF" w:rsidRPr="0016000C">
        <w:t>top.</w:t>
      </w:r>
    </w:p>
    <w:p w14:paraId="463D9095" w14:textId="0DD7170E" w:rsidR="0016000C" w:rsidRPr="0016000C" w:rsidRDefault="0016000C" w:rsidP="005D3DFF">
      <w:pPr>
        <w:pStyle w:val="ListParagraph"/>
        <w:numPr>
          <w:ilvl w:val="0"/>
          <w:numId w:val="49"/>
        </w:numPr>
      </w:pPr>
      <w:r w:rsidRPr="0016000C">
        <w:t xml:space="preserve">See example figure on next slide:  plotly choropleth example from plotly.com with counties and unemployment </w:t>
      </w:r>
      <w:r w:rsidR="005D3DFF" w:rsidRPr="0016000C">
        <w:t>rate.</w:t>
      </w:r>
      <w:r w:rsidRPr="0016000C">
        <w:t xml:space="preserve"> </w:t>
      </w:r>
    </w:p>
    <w:p w14:paraId="42E09173" w14:textId="77777777" w:rsidR="0016000C" w:rsidRPr="0016000C" w:rsidRDefault="0016000C" w:rsidP="005D3DFF">
      <w:pPr>
        <w:pStyle w:val="ListParagraph"/>
        <w:numPr>
          <w:ilvl w:val="0"/>
          <w:numId w:val="49"/>
        </w:numPr>
      </w:pPr>
      <w:r w:rsidRPr="0016000C">
        <w:t>Add a precipitation overlay (correlation to cloudy)</w:t>
      </w:r>
    </w:p>
    <w:p w14:paraId="3C38C324" w14:textId="78787516" w:rsidR="0016000C" w:rsidRPr="0016000C" w:rsidRDefault="0016000C" w:rsidP="005D3DFF">
      <w:pPr>
        <w:pStyle w:val="ListParagraph"/>
        <w:numPr>
          <w:ilvl w:val="0"/>
          <w:numId w:val="49"/>
        </w:numPr>
      </w:pPr>
      <w:r w:rsidRPr="0016000C">
        <w:t xml:space="preserve">Show additional visualizations for min or average </w:t>
      </w:r>
      <w:r w:rsidR="005D3DFF" w:rsidRPr="0016000C">
        <w:t>temperature.</w:t>
      </w:r>
    </w:p>
    <w:p w14:paraId="4C4A9B54" w14:textId="68A3182A" w:rsidR="0016000C" w:rsidRPr="0016000C" w:rsidRDefault="0016000C" w:rsidP="005D3DFF">
      <w:pPr>
        <w:pStyle w:val="ListParagraph"/>
        <w:numPr>
          <w:ilvl w:val="0"/>
          <w:numId w:val="49"/>
        </w:numPr>
      </w:pPr>
      <w:r w:rsidRPr="0016000C">
        <w:t>Find other sources for environmental impacts by geography:  tornados, earthquakes, humidity, pests, etc.</w:t>
      </w:r>
    </w:p>
    <w:p w14:paraId="0FE8EF5C" w14:textId="77777777" w:rsidR="0016000C" w:rsidRDefault="0016000C" w:rsidP="0016000C"/>
    <w:p w14:paraId="13EB74B3" w14:textId="12A33A59" w:rsidR="008E0FF7" w:rsidRDefault="008E0FF7">
      <w:r>
        <w:br w:type="page"/>
      </w:r>
    </w:p>
    <w:p w14:paraId="1B021B23" w14:textId="6264CCFE" w:rsidR="0016000C" w:rsidRDefault="008E0FF7" w:rsidP="008E0FF7">
      <w:pPr>
        <w:pStyle w:val="Heading1"/>
      </w:pPr>
      <w:bookmarkStart w:id="16" w:name="_Toc164426083"/>
      <w:r>
        <w:lastRenderedPageBreak/>
        <w:t>Appendix A</w:t>
      </w:r>
      <w:bookmarkEnd w:id="16"/>
    </w:p>
    <w:p w14:paraId="219FD6C1" w14:textId="43704A4F" w:rsidR="008E0FF7" w:rsidRDefault="008E0FF7" w:rsidP="008E0FF7">
      <w:r>
        <w:t xml:space="preserve">To refine our </w:t>
      </w:r>
      <w:r w:rsidR="005D3DFF">
        <w:t>questions,</w:t>
      </w:r>
      <w:r>
        <w:t xml:space="preserve"> we consulted two AI </w:t>
      </w:r>
      <w:r w:rsidR="005D3DFF">
        <w:t>sources</w:t>
      </w:r>
      <w:r>
        <w:t>: ChatGPT (chatgpt.com) and Claude (claude.ai).</w:t>
      </w:r>
    </w:p>
    <w:p w14:paraId="36D151B9" w14:textId="0802F953" w:rsidR="008E0FF7" w:rsidRDefault="008E0FF7" w:rsidP="008E0FF7">
      <w:r>
        <w:t>The detailed result of these queries is included below:</w:t>
      </w:r>
    </w:p>
    <w:p w14:paraId="70F8AD62" w14:textId="79D4EFCA" w:rsidR="00E96C57" w:rsidRDefault="00E96C57" w:rsidP="00E96C57">
      <w:pPr>
        <w:pStyle w:val="Heading2"/>
      </w:pPr>
      <w:bookmarkStart w:id="17" w:name="_Toc164426088"/>
      <w:r>
        <w:t>Question 1: Arid vs Wet Climates</w:t>
      </w:r>
      <w:bookmarkEnd w:id="17"/>
    </w:p>
    <w:p w14:paraId="0F2083DD" w14:textId="77777777" w:rsidR="00E96C57" w:rsidRPr="00474641" w:rsidRDefault="00E96C57" w:rsidP="00E96C57">
      <w:pPr>
        <w:pStyle w:val="BodyText"/>
        <w:rPr>
          <w:b/>
          <w:bCs/>
        </w:rPr>
      </w:pPr>
      <w:r w:rsidRPr="00474641">
        <w:rPr>
          <w:b/>
          <w:bCs/>
        </w:rPr>
        <w:t>Question:</w:t>
      </w:r>
    </w:p>
    <w:p w14:paraId="6D6F611E" w14:textId="77777777" w:rsidR="00E96C57" w:rsidRDefault="00E96C57" w:rsidP="00E96C57">
      <w:pPr>
        <w:pStyle w:val="BodyText"/>
        <w:ind w:firstLine="540"/>
      </w:pPr>
      <w:r>
        <w:t>W</w:t>
      </w:r>
      <w:r w:rsidRPr="00474641">
        <w:t>hat are the different climate categories from arid to wet?</w:t>
      </w:r>
    </w:p>
    <w:p w14:paraId="64ED9FB3" w14:textId="77777777" w:rsidR="00E96C57" w:rsidRPr="00474641" w:rsidRDefault="00E96C57" w:rsidP="00E96C57">
      <w:pPr>
        <w:pStyle w:val="BodyText"/>
        <w:rPr>
          <w:b/>
          <w:bCs/>
        </w:rPr>
      </w:pPr>
      <w:r w:rsidRPr="00474641">
        <w:rPr>
          <w:b/>
          <w:bCs/>
        </w:rPr>
        <w:t>Our Summary:</w:t>
      </w:r>
    </w:p>
    <w:p w14:paraId="0B149423" w14:textId="121C6E4D" w:rsidR="00E96C57" w:rsidRDefault="00E96C57" w:rsidP="00E96C57">
      <w:pPr>
        <w:pStyle w:val="BodyText"/>
      </w:pPr>
      <w:r>
        <w:tab/>
        <w:t xml:space="preserve">For Arid and </w:t>
      </w:r>
      <w:r w:rsidR="005D3DFF">
        <w:t>Semi-Arid</w:t>
      </w:r>
      <w:r>
        <w:t xml:space="preserve"> </w:t>
      </w:r>
      <w:r w:rsidR="005D3DFF">
        <w:t>climates,</w:t>
      </w:r>
      <w:r>
        <w:t xml:space="preserve"> we will use 100 days of precipitation or less.</w:t>
      </w:r>
    </w:p>
    <w:p w14:paraId="2F83AABA" w14:textId="77777777" w:rsidR="00E96C57" w:rsidRDefault="00E96C57" w:rsidP="00E96C57">
      <w:pPr>
        <w:pStyle w:val="BodyText"/>
      </w:pPr>
      <w:r>
        <w:tab/>
        <w:t>For Humid Continental climates we will use 100-200 days of precipitation or less.</w:t>
      </w:r>
    </w:p>
    <w:p w14:paraId="69397B42" w14:textId="77777777" w:rsidR="00E96C57" w:rsidRPr="00474641" w:rsidRDefault="00E96C57" w:rsidP="00E96C57">
      <w:pPr>
        <w:pStyle w:val="BodyText"/>
        <w:rPr>
          <w:b/>
          <w:bCs/>
        </w:rPr>
      </w:pPr>
      <w:r w:rsidRPr="00474641">
        <w:rPr>
          <w:b/>
          <w:bCs/>
        </w:rPr>
        <w:t xml:space="preserve">ChatGPT: </w:t>
      </w:r>
    </w:p>
    <w:p w14:paraId="5D3A7D13" w14:textId="77777777" w:rsidR="00E96C57" w:rsidRDefault="00E96C57" w:rsidP="00E96C57">
      <w:pPr>
        <w:pStyle w:val="BodyText"/>
        <w:ind w:left="720"/>
      </w:pPr>
      <w:r>
        <w:t>Climate classification systems categorize climates into different types based on factors such as temperature, precipitation, and vegetation. One widely used classification system is the Köppen climate classification system, which divides climates into several main categories and subcategories. Here's an overview of the different climate categories from arid to wet in the Köppen classification system:</w:t>
      </w:r>
    </w:p>
    <w:p w14:paraId="27DD2389" w14:textId="77777777" w:rsidR="00E96C57" w:rsidRPr="00474641" w:rsidRDefault="00E96C57" w:rsidP="00E96C57">
      <w:pPr>
        <w:pStyle w:val="BodyText"/>
        <w:numPr>
          <w:ilvl w:val="0"/>
          <w:numId w:val="22"/>
        </w:numPr>
        <w:rPr>
          <w:b/>
          <w:bCs/>
        </w:rPr>
      </w:pPr>
      <w:r w:rsidRPr="00474641">
        <w:rPr>
          <w:b/>
          <w:bCs/>
        </w:rPr>
        <w:t>Arid Climates (Group B):</w:t>
      </w:r>
    </w:p>
    <w:p w14:paraId="69A90C3E" w14:textId="77777777" w:rsidR="00E96C57" w:rsidRDefault="00E96C57" w:rsidP="00E96C57">
      <w:pPr>
        <w:pStyle w:val="BodyText"/>
        <w:numPr>
          <w:ilvl w:val="0"/>
          <w:numId w:val="23"/>
        </w:numPr>
      </w:pPr>
      <w:r>
        <w:t>Deserts (BW): Very low precipitation, often hot temperatures. Examples include the Sahara Desert and the Arabian Desert.</w:t>
      </w:r>
    </w:p>
    <w:p w14:paraId="15479FAF" w14:textId="77777777" w:rsidR="00E96C57" w:rsidRDefault="00E96C57" w:rsidP="00E96C57">
      <w:pPr>
        <w:pStyle w:val="BodyText"/>
        <w:numPr>
          <w:ilvl w:val="0"/>
          <w:numId w:val="23"/>
        </w:numPr>
      </w:pPr>
      <w:r>
        <w:t>Steppe or Semi-Arid (BS): Low precipitation, typically characterized by grasslands with sparse vegetation. Examples include parts of central Asia and the Great Plains of North America.</w:t>
      </w:r>
    </w:p>
    <w:p w14:paraId="77C5CB65" w14:textId="77777777" w:rsidR="00E96C57" w:rsidRPr="00474641" w:rsidRDefault="00E96C57" w:rsidP="00E96C57">
      <w:pPr>
        <w:pStyle w:val="BodyText"/>
        <w:numPr>
          <w:ilvl w:val="0"/>
          <w:numId w:val="22"/>
        </w:numPr>
        <w:rPr>
          <w:b/>
          <w:bCs/>
        </w:rPr>
      </w:pPr>
      <w:r w:rsidRPr="00474641">
        <w:rPr>
          <w:b/>
          <w:bCs/>
        </w:rPr>
        <w:t>Temperate Climates (Group C):</w:t>
      </w:r>
    </w:p>
    <w:p w14:paraId="7A18E530" w14:textId="77777777" w:rsidR="00E96C57" w:rsidRDefault="00E96C57" w:rsidP="00E96C57">
      <w:pPr>
        <w:pStyle w:val="BodyText"/>
        <w:numPr>
          <w:ilvl w:val="0"/>
          <w:numId w:val="24"/>
        </w:numPr>
      </w:pPr>
      <w:r>
        <w:t>Temperate (C): Moderate precipitation, with distinct seasons including warm summers and cool winters. Subcategories include:</w:t>
      </w:r>
    </w:p>
    <w:p w14:paraId="281D5A40" w14:textId="77777777" w:rsidR="00E96C57" w:rsidRDefault="00E96C57" w:rsidP="00E96C57">
      <w:pPr>
        <w:pStyle w:val="BodyText"/>
        <w:numPr>
          <w:ilvl w:val="0"/>
          <w:numId w:val="25"/>
        </w:numPr>
      </w:pPr>
      <w:r>
        <w:t>Mediterranean (Csa, Csb): Warm, dry summers and mild, wet winters. Found around the Mediterranean Sea and in parts of California, Chile, and South Africa.</w:t>
      </w:r>
    </w:p>
    <w:p w14:paraId="091C0DD0" w14:textId="77777777" w:rsidR="00E96C57" w:rsidRDefault="00E96C57" w:rsidP="00E96C57">
      <w:pPr>
        <w:pStyle w:val="BodyText"/>
        <w:numPr>
          <w:ilvl w:val="0"/>
          <w:numId w:val="25"/>
        </w:numPr>
      </w:pPr>
      <w:r>
        <w:t>Humid Subtropical (Cfa, Cwa): Hot, humid summers and mild to cool winters. Examples include the southeastern United States, eastern China, and Japan.</w:t>
      </w:r>
    </w:p>
    <w:p w14:paraId="144A9FC2" w14:textId="77777777" w:rsidR="00E96C57" w:rsidRPr="00474641" w:rsidRDefault="00E96C57" w:rsidP="00E96C57">
      <w:pPr>
        <w:pStyle w:val="BodyText"/>
        <w:numPr>
          <w:ilvl w:val="0"/>
          <w:numId w:val="22"/>
        </w:numPr>
        <w:rPr>
          <w:b/>
          <w:bCs/>
        </w:rPr>
      </w:pPr>
      <w:r w:rsidRPr="00474641">
        <w:rPr>
          <w:b/>
          <w:bCs/>
        </w:rPr>
        <w:t>Continental Climates (Group D):</w:t>
      </w:r>
    </w:p>
    <w:p w14:paraId="0DDF9BFD" w14:textId="77777777" w:rsidR="00E96C57" w:rsidRDefault="00E96C57" w:rsidP="00E96C57">
      <w:pPr>
        <w:pStyle w:val="BodyText"/>
        <w:numPr>
          <w:ilvl w:val="0"/>
          <w:numId w:val="26"/>
        </w:numPr>
      </w:pPr>
      <w:r>
        <w:t>Continental (D): Moderate precipitation, with more extreme seasonal temperature variations. Subcategories include:</w:t>
      </w:r>
    </w:p>
    <w:p w14:paraId="566FE976" w14:textId="77777777" w:rsidR="00E96C57" w:rsidRDefault="00E96C57" w:rsidP="00E96C57">
      <w:pPr>
        <w:pStyle w:val="BodyText"/>
        <w:numPr>
          <w:ilvl w:val="0"/>
          <w:numId w:val="27"/>
        </w:numPr>
      </w:pPr>
      <w:r>
        <w:t>Warm Summer (Dfa, Dwa): Warm to hot summers and cold winters. Found in parts of central and eastern Europe, central Asia, and the central United States.</w:t>
      </w:r>
    </w:p>
    <w:p w14:paraId="1E5C48AF" w14:textId="77777777" w:rsidR="00E96C57" w:rsidRDefault="00E96C57" w:rsidP="00E96C57">
      <w:pPr>
        <w:pStyle w:val="BodyText"/>
        <w:numPr>
          <w:ilvl w:val="0"/>
          <w:numId w:val="27"/>
        </w:numPr>
      </w:pPr>
      <w:r>
        <w:t>Cold Winter (Dfb, Dwb): Cool to cold summers and very cold winters. Examples include parts of Canada, Russia, and northern China.</w:t>
      </w:r>
    </w:p>
    <w:p w14:paraId="555D1BDE" w14:textId="77777777" w:rsidR="00E96C57" w:rsidRPr="00474641" w:rsidRDefault="00E96C57" w:rsidP="00E96C57">
      <w:pPr>
        <w:pStyle w:val="BodyText"/>
        <w:numPr>
          <w:ilvl w:val="0"/>
          <w:numId w:val="22"/>
        </w:numPr>
        <w:rPr>
          <w:b/>
          <w:bCs/>
        </w:rPr>
      </w:pPr>
      <w:r w:rsidRPr="00474641">
        <w:rPr>
          <w:b/>
          <w:bCs/>
        </w:rPr>
        <w:lastRenderedPageBreak/>
        <w:t>Polar Climates (Group E):</w:t>
      </w:r>
    </w:p>
    <w:p w14:paraId="7002F9A0" w14:textId="77777777" w:rsidR="00E96C57" w:rsidRDefault="00E96C57" w:rsidP="00E96C57">
      <w:pPr>
        <w:pStyle w:val="BodyText"/>
        <w:numPr>
          <w:ilvl w:val="0"/>
          <w:numId w:val="28"/>
        </w:numPr>
      </w:pPr>
      <w:r>
        <w:t>Tundra (ET): Cold climates with very little precipitation and short, cool summers. Vegetation is typically low-growing plants like mosses and lichens. Found in northern parts of North America, Europe, and Asia.</w:t>
      </w:r>
    </w:p>
    <w:p w14:paraId="3D2F5122" w14:textId="77777777" w:rsidR="00E96C57" w:rsidRDefault="00E96C57" w:rsidP="00E96C57">
      <w:pPr>
        <w:pStyle w:val="BodyText"/>
        <w:numPr>
          <w:ilvl w:val="0"/>
          <w:numId w:val="28"/>
        </w:numPr>
      </w:pPr>
      <w:r>
        <w:t>Ice Cap (EF): Extremely cold and dry climates, with temperatures below freezing year-round. Ice caps are found in Antarctica and Greenland.</w:t>
      </w:r>
    </w:p>
    <w:p w14:paraId="5B484F4E" w14:textId="77777777" w:rsidR="00E96C57" w:rsidRPr="00474641" w:rsidRDefault="00E96C57" w:rsidP="00E96C57">
      <w:pPr>
        <w:pStyle w:val="BodyText"/>
        <w:numPr>
          <w:ilvl w:val="0"/>
          <w:numId w:val="22"/>
        </w:numPr>
        <w:rPr>
          <w:b/>
          <w:bCs/>
        </w:rPr>
      </w:pPr>
      <w:r w:rsidRPr="00474641">
        <w:rPr>
          <w:b/>
          <w:bCs/>
        </w:rPr>
        <w:t>Tropical Climates (Group A):</w:t>
      </w:r>
    </w:p>
    <w:p w14:paraId="001747E5" w14:textId="77777777" w:rsidR="00E96C57" w:rsidRDefault="00E96C57" w:rsidP="00E96C57">
      <w:pPr>
        <w:pStyle w:val="BodyText"/>
        <w:numPr>
          <w:ilvl w:val="0"/>
          <w:numId w:val="29"/>
        </w:numPr>
      </w:pPr>
      <w:r>
        <w:t>Tropical Rainforest (Af): High precipitation and consistently warm temperatures year-round. Dense vegetation, including tall trees and diverse plant life. Examples include the Amazon Rainforest and the Congo Basin.</w:t>
      </w:r>
    </w:p>
    <w:p w14:paraId="182DC687" w14:textId="77777777" w:rsidR="00E96C57" w:rsidRDefault="00E96C57" w:rsidP="00E96C57">
      <w:pPr>
        <w:pStyle w:val="BodyText"/>
        <w:numPr>
          <w:ilvl w:val="0"/>
          <w:numId w:val="29"/>
        </w:numPr>
      </w:pPr>
      <w:r>
        <w:t>Tropical Monsoon (Am): High precipitation, with distinct wet and dry seasons. Found in regions such as parts of Southeast Asia and northern Australia.</w:t>
      </w:r>
    </w:p>
    <w:p w14:paraId="2F25F493" w14:textId="77777777" w:rsidR="00E96C57" w:rsidRDefault="00E96C57" w:rsidP="00E96C57">
      <w:pPr>
        <w:pStyle w:val="BodyText"/>
        <w:ind w:left="720"/>
      </w:pPr>
      <w:r>
        <w:t>These are just a few examples, and there are variations and subcategories within each climate type. The Köppen system is widely used, but there are other classification systems as well, each with its own set of categories and criteria.</w:t>
      </w:r>
    </w:p>
    <w:p w14:paraId="5E247021" w14:textId="77777777" w:rsidR="00E96C57" w:rsidRPr="00474641" w:rsidRDefault="00E96C57" w:rsidP="00E96C57">
      <w:pPr>
        <w:pStyle w:val="BodyText"/>
        <w:rPr>
          <w:b/>
          <w:bCs/>
        </w:rPr>
      </w:pPr>
      <w:r w:rsidRPr="00474641">
        <w:rPr>
          <w:b/>
          <w:bCs/>
        </w:rPr>
        <w:t xml:space="preserve">Claude: </w:t>
      </w:r>
    </w:p>
    <w:p w14:paraId="36EE899D" w14:textId="77777777" w:rsidR="00E96C57" w:rsidRDefault="00E96C57" w:rsidP="00E96C57">
      <w:pPr>
        <w:pStyle w:val="BodyText"/>
        <w:ind w:left="720"/>
      </w:pPr>
      <w:r>
        <w:t>Here are the main climate categories ranging from arid to wet, based on precipitation amounts and patterns:</w:t>
      </w:r>
    </w:p>
    <w:p w14:paraId="78222DE3" w14:textId="77777777" w:rsidR="00E96C57" w:rsidRPr="00474641" w:rsidRDefault="00E96C57" w:rsidP="00E96C57">
      <w:pPr>
        <w:pStyle w:val="BodyText"/>
        <w:numPr>
          <w:ilvl w:val="0"/>
          <w:numId w:val="16"/>
        </w:numPr>
        <w:rPr>
          <w:b/>
          <w:bCs/>
        </w:rPr>
      </w:pPr>
      <w:r w:rsidRPr="00474641">
        <w:rPr>
          <w:b/>
          <w:bCs/>
        </w:rPr>
        <w:t>Arid Climates:</w:t>
      </w:r>
    </w:p>
    <w:p w14:paraId="52476635" w14:textId="77777777" w:rsidR="00E96C57" w:rsidRDefault="00E96C57" w:rsidP="00E96C57">
      <w:pPr>
        <w:pStyle w:val="BodyText"/>
        <w:numPr>
          <w:ilvl w:val="0"/>
          <w:numId w:val="17"/>
        </w:numPr>
      </w:pPr>
      <w:r>
        <w:t>Hyper-Arid (desert) - Less than 5 precipitation days per year</w:t>
      </w:r>
    </w:p>
    <w:p w14:paraId="1828EC21" w14:textId="77777777" w:rsidR="00E96C57" w:rsidRDefault="00E96C57" w:rsidP="00E96C57">
      <w:pPr>
        <w:pStyle w:val="BodyText"/>
        <w:numPr>
          <w:ilvl w:val="0"/>
          <w:numId w:val="18"/>
        </w:numPr>
      </w:pPr>
      <w:r>
        <w:t>Arid - 5 to 30 precipitation days per year</w:t>
      </w:r>
    </w:p>
    <w:p w14:paraId="74F75E8A" w14:textId="77777777" w:rsidR="00E96C57" w:rsidRPr="00474641" w:rsidRDefault="00E96C57" w:rsidP="00E96C57">
      <w:pPr>
        <w:pStyle w:val="BodyText"/>
        <w:numPr>
          <w:ilvl w:val="0"/>
          <w:numId w:val="16"/>
        </w:numPr>
        <w:rPr>
          <w:b/>
          <w:bCs/>
        </w:rPr>
      </w:pPr>
      <w:r w:rsidRPr="00474641">
        <w:rPr>
          <w:b/>
          <w:bCs/>
        </w:rPr>
        <w:t>Semi-Arid/Moderately Dry Climates:</w:t>
      </w:r>
    </w:p>
    <w:p w14:paraId="50F2C8F2" w14:textId="77777777" w:rsidR="00E96C57" w:rsidRDefault="00E96C57" w:rsidP="00E96C57">
      <w:pPr>
        <w:pStyle w:val="BodyText"/>
        <w:numPr>
          <w:ilvl w:val="0"/>
          <w:numId w:val="19"/>
        </w:numPr>
      </w:pPr>
      <w:r>
        <w:t>30 to 100 precipitation days per year</w:t>
      </w:r>
    </w:p>
    <w:p w14:paraId="0D13CCA6" w14:textId="77777777" w:rsidR="00E96C57" w:rsidRPr="00474641" w:rsidRDefault="00E96C57" w:rsidP="00E96C57">
      <w:pPr>
        <w:pStyle w:val="BodyText"/>
        <w:numPr>
          <w:ilvl w:val="0"/>
          <w:numId w:val="16"/>
        </w:numPr>
        <w:rPr>
          <w:b/>
          <w:bCs/>
        </w:rPr>
      </w:pPr>
      <w:r w:rsidRPr="00474641">
        <w:rPr>
          <w:b/>
          <w:bCs/>
        </w:rPr>
        <w:t>Dry Subtropical Climates:</w:t>
      </w:r>
    </w:p>
    <w:p w14:paraId="4B9EC2E3" w14:textId="77777777" w:rsidR="00E96C57" w:rsidRDefault="00E96C57" w:rsidP="00E96C57">
      <w:pPr>
        <w:pStyle w:val="BodyText"/>
        <w:numPr>
          <w:ilvl w:val="1"/>
          <w:numId w:val="21"/>
        </w:numPr>
      </w:pPr>
      <w:r>
        <w:t>30 to 90 precipitation days per year, with distinct wet and dry seasons</w:t>
      </w:r>
    </w:p>
    <w:p w14:paraId="24A75C5A" w14:textId="77777777" w:rsidR="00E96C57" w:rsidRPr="00474641" w:rsidRDefault="00E96C57" w:rsidP="00E96C57">
      <w:pPr>
        <w:pStyle w:val="BodyText"/>
        <w:numPr>
          <w:ilvl w:val="0"/>
          <w:numId w:val="16"/>
        </w:numPr>
        <w:rPr>
          <w:b/>
          <w:bCs/>
        </w:rPr>
      </w:pPr>
      <w:r w:rsidRPr="00474641">
        <w:rPr>
          <w:b/>
          <w:bCs/>
        </w:rPr>
        <w:t>Mediterranean Climates:</w:t>
      </w:r>
    </w:p>
    <w:p w14:paraId="438EB306" w14:textId="77777777" w:rsidR="00E96C57" w:rsidRDefault="00E96C57" w:rsidP="00E96C57">
      <w:pPr>
        <w:pStyle w:val="BodyText"/>
        <w:numPr>
          <w:ilvl w:val="1"/>
          <w:numId w:val="21"/>
        </w:numPr>
      </w:pPr>
      <w:r>
        <w:t>30 to 90 precipitation days per year, with hot, dry summers and mild, wet winters</w:t>
      </w:r>
    </w:p>
    <w:p w14:paraId="5476CE36" w14:textId="77777777" w:rsidR="00E96C57" w:rsidRPr="00474641" w:rsidRDefault="00E96C57" w:rsidP="00E96C57">
      <w:pPr>
        <w:pStyle w:val="BodyText"/>
        <w:numPr>
          <w:ilvl w:val="0"/>
          <w:numId w:val="16"/>
        </w:numPr>
        <w:rPr>
          <w:b/>
          <w:bCs/>
        </w:rPr>
      </w:pPr>
      <w:r w:rsidRPr="00474641">
        <w:rPr>
          <w:b/>
          <w:bCs/>
        </w:rPr>
        <w:t>Humid Subtropical Climates:</w:t>
      </w:r>
    </w:p>
    <w:p w14:paraId="6CD1D012" w14:textId="77777777" w:rsidR="00E96C57" w:rsidRDefault="00E96C57" w:rsidP="00E96C57">
      <w:pPr>
        <w:pStyle w:val="BodyText"/>
        <w:numPr>
          <w:ilvl w:val="1"/>
          <w:numId w:val="21"/>
        </w:numPr>
      </w:pPr>
      <w:r>
        <w:t>90 to 150 precipitation days per year, with hot, humid summers</w:t>
      </w:r>
    </w:p>
    <w:p w14:paraId="4828364E" w14:textId="77777777" w:rsidR="00E96C57" w:rsidRPr="00474641" w:rsidRDefault="00E96C57" w:rsidP="00E96C57">
      <w:pPr>
        <w:pStyle w:val="BodyText"/>
        <w:numPr>
          <w:ilvl w:val="0"/>
          <w:numId w:val="16"/>
        </w:numPr>
        <w:rPr>
          <w:b/>
          <w:bCs/>
        </w:rPr>
      </w:pPr>
      <w:r w:rsidRPr="00474641">
        <w:rPr>
          <w:b/>
          <w:bCs/>
        </w:rPr>
        <w:t>Humid Continental Climates:</w:t>
      </w:r>
    </w:p>
    <w:p w14:paraId="49B81A3D" w14:textId="77777777" w:rsidR="00E96C57" w:rsidRDefault="00E96C57" w:rsidP="00E96C57">
      <w:pPr>
        <w:pStyle w:val="BodyText"/>
        <w:numPr>
          <w:ilvl w:val="1"/>
          <w:numId w:val="21"/>
        </w:numPr>
      </w:pPr>
      <w:r>
        <w:t>100 to 200 precipitation days per year, with four distinct seasons</w:t>
      </w:r>
    </w:p>
    <w:p w14:paraId="36D37013" w14:textId="77777777" w:rsidR="00E96C57" w:rsidRPr="00474641" w:rsidRDefault="00E96C57" w:rsidP="00E96C57">
      <w:pPr>
        <w:pStyle w:val="BodyText"/>
        <w:numPr>
          <w:ilvl w:val="0"/>
          <w:numId w:val="16"/>
        </w:numPr>
        <w:rPr>
          <w:b/>
          <w:bCs/>
        </w:rPr>
      </w:pPr>
      <w:r w:rsidRPr="00474641">
        <w:rPr>
          <w:b/>
          <w:bCs/>
        </w:rPr>
        <w:t>Oceanic/Marine West Coast Climates:</w:t>
      </w:r>
    </w:p>
    <w:p w14:paraId="687F618A" w14:textId="77777777" w:rsidR="00E96C57" w:rsidRDefault="00E96C57" w:rsidP="00E96C57">
      <w:pPr>
        <w:pStyle w:val="BodyText"/>
        <w:numPr>
          <w:ilvl w:val="1"/>
          <w:numId w:val="21"/>
        </w:numPr>
      </w:pPr>
      <w:r>
        <w:t>150 to 250 precipitation days per year, with cool summers</w:t>
      </w:r>
    </w:p>
    <w:p w14:paraId="79CDE6C3" w14:textId="77777777" w:rsidR="00E96C57" w:rsidRPr="00474641" w:rsidRDefault="00E96C57" w:rsidP="00E96C57">
      <w:pPr>
        <w:pStyle w:val="BodyText"/>
        <w:numPr>
          <w:ilvl w:val="0"/>
          <w:numId w:val="16"/>
        </w:numPr>
        <w:rPr>
          <w:b/>
          <w:bCs/>
        </w:rPr>
      </w:pPr>
      <w:r w:rsidRPr="00474641">
        <w:rPr>
          <w:b/>
          <w:bCs/>
        </w:rPr>
        <w:t>Wet Tropical Climates:</w:t>
      </w:r>
    </w:p>
    <w:p w14:paraId="6B1ABBCD" w14:textId="77777777" w:rsidR="00E96C57" w:rsidRDefault="00E96C57" w:rsidP="00E96C57">
      <w:pPr>
        <w:pStyle w:val="BodyText"/>
        <w:numPr>
          <w:ilvl w:val="1"/>
          <w:numId w:val="21"/>
        </w:numPr>
      </w:pPr>
      <w:r>
        <w:lastRenderedPageBreak/>
        <w:t>Over 150 precipitation days per year, hot and humid year-round</w:t>
      </w:r>
    </w:p>
    <w:p w14:paraId="7BA39623" w14:textId="77777777" w:rsidR="00E96C57" w:rsidRPr="00474641" w:rsidRDefault="00E96C57" w:rsidP="00E96C57">
      <w:pPr>
        <w:pStyle w:val="BodyText"/>
        <w:numPr>
          <w:ilvl w:val="0"/>
          <w:numId w:val="16"/>
        </w:numPr>
        <w:rPr>
          <w:b/>
          <w:bCs/>
        </w:rPr>
      </w:pPr>
      <w:r w:rsidRPr="00474641">
        <w:rPr>
          <w:b/>
          <w:bCs/>
        </w:rPr>
        <w:t>Monsoon Climates:</w:t>
      </w:r>
    </w:p>
    <w:p w14:paraId="4DC3C7DB" w14:textId="77777777" w:rsidR="00E96C57" w:rsidRDefault="00E96C57" w:rsidP="00E96C57">
      <w:pPr>
        <w:pStyle w:val="BodyText"/>
        <w:numPr>
          <w:ilvl w:val="1"/>
          <w:numId w:val="21"/>
        </w:numPr>
      </w:pPr>
      <w:r>
        <w:t>Over 200 precipitation days per year, extreme wet and dry seasons</w:t>
      </w:r>
    </w:p>
    <w:p w14:paraId="6AD7023C" w14:textId="77777777" w:rsidR="00E96C57" w:rsidRPr="00474641" w:rsidRDefault="00E96C57" w:rsidP="00E96C57">
      <w:pPr>
        <w:pStyle w:val="BodyText"/>
        <w:numPr>
          <w:ilvl w:val="0"/>
          <w:numId w:val="16"/>
        </w:numPr>
        <w:rPr>
          <w:b/>
          <w:bCs/>
        </w:rPr>
      </w:pPr>
      <w:r w:rsidRPr="00474641">
        <w:rPr>
          <w:b/>
          <w:bCs/>
        </w:rPr>
        <w:t>Tropical Rainforest Climates:</w:t>
      </w:r>
    </w:p>
    <w:p w14:paraId="557DA44B" w14:textId="77777777" w:rsidR="00E96C57" w:rsidRDefault="00E96C57" w:rsidP="00E96C57">
      <w:pPr>
        <w:pStyle w:val="BodyText"/>
        <w:numPr>
          <w:ilvl w:val="1"/>
          <w:numId w:val="21"/>
        </w:numPr>
      </w:pPr>
      <w:r>
        <w:t>Over 200 precipitation days per year, hot and humid with frequent rainfall</w:t>
      </w:r>
    </w:p>
    <w:p w14:paraId="5014ABAF" w14:textId="6DEA8EC9" w:rsidR="00E96C57" w:rsidRDefault="005D3DFF" w:rsidP="00E96C57">
      <w:pPr>
        <w:pStyle w:val="BodyText"/>
        <w:ind w:left="720"/>
      </w:pPr>
      <w:r>
        <w:t>So,</w:t>
      </w:r>
      <w:r w:rsidR="00E96C57">
        <w:t xml:space="preserve"> in summary, the categories go from hyper-arid (under 5 rain days), to arid (5-30), semi-arid (30-100), then increasing precipitation for dry subtropical, Mediterranean, humid subtropical/continental, marine west coast, wet tropical, monsoon, and finally the wettest tropical rainforest climates.</w:t>
      </w:r>
    </w:p>
    <w:p w14:paraId="2A97CA18" w14:textId="4D213C27" w:rsidR="008E0FF7" w:rsidRDefault="008E0FF7" w:rsidP="00E96C57">
      <w:pPr>
        <w:pStyle w:val="Heading2"/>
      </w:pPr>
      <w:bookmarkStart w:id="18" w:name="_Toc164426085"/>
      <w:r w:rsidRPr="00E96C57">
        <w:t>Question</w:t>
      </w:r>
      <w:r>
        <w:t xml:space="preserve"> </w:t>
      </w:r>
      <w:r w:rsidR="00E96C57">
        <w:t>2</w:t>
      </w:r>
      <w:r>
        <w:t>:</w:t>
      </w:r>
      <w:r w:rsidR="00474641">
        <w:t xml:space="preserve"> Cold Climates</w:t>
      </w:r>
      <w:bookmarkEnd w:id="18"/>
    </w:p>
    <w:p w14:paraId="4649B6BF" w14:textId="77777777" w:rsidR="00474641" w:rsidRPr="00474641" w:rsidRDefault="00474641" w:rsidP="00474641">
      <w:pPr>
        <w:pStyle w:val="BodyText"/>
        <w:rPr>
          <w:b/>
          <w:bCs/>
        </w:rPr>
      </w:pPr>
      <w:r w:rsidRPr="00474641">
        <w:rPr>
          <w:b/>
          <w:bCs/>
        </w:rPr>
        <w:t>Question:</w:t>
      </w:r>
    </w:p>
    <w:p w14:paraId="14F49C79" w14:textId="7673895B" w:rsidR="00474641" w:rsidRDefault="00474641" w:rsidP="00474641">
      <w:pPr>
        <w:pStyle w:val="BodyText"/>
        <w:ind w:firstLine="540"/>
      </w:pPr>
      <w:r w:rsidRPr="00474641">
        <w:t xml:space="preserve">For people who like </w:t>
      </w:r>
      <w:r>
        <w:t>cold</w:t>
      </w:r>
      <w:r w:rsidRPr="00474641">
        <w:t xml:space="preserve"> weather, what is the ideal temperature</w:t>
      </w:r>
      <w:r>
        <w:t>?</w:t>
      </w:r>
    </w:p>
    <w:p w14:paraId="072394B1" w14:textId="156E3F72" w:rsidR="00474641" w:rsidRPr="00474641" w:rsidRDefault="00474641" w:rsidP="00474641">
      <w:pPr>
        <w:pStyle w:val="BodyText"/>
        <w:rPr>
          <w:b/>
          <w:bCs/>
        </w:rPr>
      </w:pPr>
      <w:r w:rsidRPr="00474641">
        <w:rPr>
          <w:b/>
          <w:bCs/>
        </w:rPr>
        <w:t>Our Summary:</w:t>
      </w:r>
    </w:p>
    <w:p w14:paraId="7B0C0FC2" w14:textId="11F44E18" w:rsidR="00474641" w:rsidRDefault="00474641" w:rsidP="00474641">
      <w:pPr>
        <w:pStyle w:val="BodyText"/>
        <w:ind w:left="720"/>
      </w:pPr>
      <w:r>
        <w:t xml:space="preserve">We selected </w:t>
      </w:r>
      <w:r>
        <w:rPr>
          <w:b/>
          <w:bCs/>
        </w:rPr>
        <w:t>25</w:t>
      </w:r>
      <w:r w:rsidRPr="00474641">
        <w:rPr>
          <w:b/>
          <w:bCs/>
        </w:rPr>
        <w:t xml:space="preserve">°F to </w:t>
      </w:r>
      <w:r>
        <w:rPr>
          <w:b/>
          <w:bCs/>
        </w:rPr>
        <w:t>55</w:t>
      </w:r>
      <w:r w:rsidRPr="00474641">
        <w:rPr>
          <w:b/>
          <w:bCs/>
        </w:rPr>
        <w:t>°F</w:t>
      </w:r>
      <w:r>
        <w:t xml:space="preserve"> as the desired temperature for people who like colder temperatures based on the initial ChatGPT and Claude responses.</w:t>
      </w:r>
    </w:p>
    <w:p w14:paraId="3BA5AC7B" w14:textId="36893810" w:rsidR="00BC6F4E" w:rsidRPr="00BC6F4E" w:rsidRDefault="00BC6F4E" w:rsidP="00474641">
      <w:pPr>
        <w:pStyle w:val="BodyText"/>
        <w:ind w:left="720"/>
      </w:pPr>
      <w:r>
        <w:t xml:space="preserve">Alternate Cold climate range may be </w:t>
      </w:r>
      <w:r>
        <w:rPr>
          <w:b/>
          <w:bCs/>
        </w:rPr>
        <w:t>30</w:t>
      </w:r>
      <w:r w:rsidRPr="00474641">
        <w:rPr>
          <w:b/>
          <w:bCs/>
        </w:rPr>
        <w:t xml:space="preserve">°F to </w:t>
      </w:r>
      <w:r>
        <w:rPr>
          <w:b/>
          <w:bCs/>
        </w:rPr>
        <w:t>6</w:t>
      </w:r>
      <w:r>
        <w:rPr>
          <w:b/>
          <w:bCs/>
        </w:rPr>
        <w:t>5</w:t>
      </w:r>
      <w:r w:rsidRPr="00474641">
        <w:rPr>
          <w:b/>
          <w:bCs/>
        </w:rPr>
        <w:t>°F</w:t>
      </w:r>
      <w:r>
        <w:rPr>
          <w:b/>
          <w:bCs/>
        </w:rPr>
        <w:t>.</w:t>
      </w:r>
      <w:r>
        <w:t xml:space="preserve"> We will evaluate both interpretations.</w:t>
      </w:r>
    </w:p>
    <w:p w14:paraId="4C946A4B" w14:textId="3C6270BA" w:rsidR="00474641" w:rsidRDefault="00474641" w:rsidP="00474641">
      <w:pPr>
        <w:pStyle w:val="BodyText"/>
        <w:ind w:left="720"/>
      </w:pPr>
      <w:r>
        <w:t xml:space="preserve">For the Ideal weather, we chose a more Arid to </w:t>
      </w:r>
      <w:r w:rsidR="00083E4F">
        <w:t>humid continental</w:t>
      </w:r>
      <w:r>
        <w:t xml:space="preserve"> climate</w:t>
      </w:r>
      <w:r w:rsidR="00083E4F">
        <w:t>s</w:t>
      </w:r>
      <w:r>
        <w:t xml:space="preserve"> with less than </w:t>
      </w:r>
      <w:r w:rsidR="00083E4F">
        <w:t>2</w:t>
      </w:r>
      <w:r>
        <w:t>00 days of precipitation.</w:t>
      </w:r>
      <w:r w:rsidR="00083E4F">
        <w:t xml:space="preserve">  This allows for snow to support enjoyable cold weather activities.</w:t>
      </w:r>
    </w:p>
    <w:p w14:paraId="18C56DEE" w14:textId="55A6D4E1" w:rsidR="00474641" w:rsidRDefault="00474641" w:rsidP="00474641">
      <w:pPr>
        <w:pStyle w:val="BodyText"/>
        <w:rPr>
          <w:b/>
          <w:bCs/>
        </w:rPr>
      </w:pPr>
      <w:r w:rsidRPr="00474641">
        <w:rPr>
          <w:b/>
          <w:bCs/>
        </w:rPr>
        <w:t xml:space="preserve">ChatGPT: </w:t>
      </w:r>
    </w:p>
    <w:p w14:paraId="103F4112" w14:textId="3360CACB" w:rsidR="00474641" w:rsidRPr="00474641" w:rsidRDefault="00474641" w:rsidP="00474641">
      <w:pPr>
        <w:pStyle w:val="BodyText"/>
      </w:pPr>
      <w:r>
        <w:t>ChatGPT provided different answers when we asked it a second time to confirm our data for this report.</w:t>
      </w:r>
    </w:p>
    <w:p w14:paraId="3B1ACCA2" w14:textId="77777777" w:rsidR="00474641" w:rsidRPr="00474641" w:rsidRDefault="00474641" w:rsidP="00474641">
      <w:pPr>
        <w:pStyle w:val="BodyText"/>
        <w:ind w:left="720"/>
        <w:rPr>
          <w:b/>
          <w:bCs/>
        </w:rPr>
      </w:pPr>
      <w:r>
        <w:rPr>
          <w:b/>
          <w:bCs/>
        </w:rPr>
        <w:t>Answer 1:</w:t>
      </w:r>
    </w:p>
    <w:p w14:paraId="0E293281" w14:textId="0F459D4A" w:rsidR="00474641" w:rsidRDefault="00474641" w:rsidP="00474641">
      <w:pPr>
        <w:pStyle w:val="BodyText"/>
        <w:ind w:left="1440"/>
      </w:pPr>
      <w:r w:rsidRPr="00474641">
        <w:t xml:space="preserve">For those who enjoy cold weather, the ideal temperature typically ranges </w:t>
      </w:r>
      <w:r w:rsidRPr="00474641">
        <w:rPr>
          <w:b/>
          <w:bCs/>
        </w:rPr>
        <w:t>23 to 50</w:t>
      </w:r>
      <w:r w:rsidRPr="00474641">
        <w:t xml:space="preserve"> degrees Fahrenheit. However, preferences can vary widely among individuals, with some preferring even colder temperatures, especially if they enjoy winter sports like skiing or snowboarding. Additionally, factors such as humidity, wind chill, and personal tolerance to cold also influence what someone considers their ideal cold weather temperature.</w:t>
      </w:r>
    </w:p>
    <w:p w14:paraId="2A55BA1C" w14:textId="381D92BF" w:rsidR="00474641" w:rsidRPr="00474641" w:rsidRDefault="00474641" w:rsidP="00474641">
      <w:pPr>
        <w:pStyle w:val="BodyText"/>
        <w:ind w:left="720"/>
        <w:rPr>
          <w:b/>
          <w:bCs/>
        </w:rPr>
      </w:pPr>
      <w:r>
        <w:rPr>
          <w:b/>
          <w:bCs/>
        </w:rPr>
        <w:t>Answer 2:</w:t>
      </w:r>
    </w:p>
    <w:p w14:paraId="73A39938" w14:textId="77777777" w:rsidR="00474641" w:rsidRDefault="00474641" w:rsidP="00474641">
      <w:pPr>
        <w:pStyle w:val="BodyText"/>
        <w:ind w:left="1440"/>
      </w:pPr>
      <w:r>
        <w:t>The ideal temperature for people who enjoy cold weather can vary significantly based on personal preferences, activities, and physiological factors. However, generally speaking, temperatures in the range of 10°C to 20°C (</w:t>
      </w:r>
      <w:r w:rsidRPr="00474641">
        <w:rPr>
          <w:b/>
          <w:bCs/>
        </w:rPr>
        <w:t>50°F to 68°F</w:t>
      </w:r>
      <w:r>
        <w:t>) are often considered comfortable for those who prefer cooler climates. Here are a few reasons why this temperature range might be ideal for cold weather enthusiasts:</w:t>
      </w:r>
    </w:p>
    <w:p w14:paraId="57193932" w14:textId="77777777" w:rsidR="00474641" w:rsidRDefault="00474641" w:rsidP="00474641">
      <w:pPr>
        <w:pStyle w:val="BodyText"/>
        <w:numPr>
          <w:ilvl w:val="0"/>
          <w:numId w:val="30"/>
        </w:numPr>
      </w:pPr>
      <w:r w:rsidRPr="00474641">
        <w:rPr>
          <w:b/>
          <w:bCs/>
        </w:rPr>
        <w:t>Comfortable for Outdoor Activities</w:t>
      </w:r>
      <w:r>
        <w:t xml:space="preserve">: Temperatures between 10°C to 20°C are often comfortable for outdoor activities such as hiking, skiing, or simply taking a </w:t>
      </w:r>
      <w:r>
        <w:lastRenderedPageBreak/>
        <w:t>leisurely walk. It's cool enough to be refreshing but not so cold as to be uncomfortable.</w:t>
      </w:r>
    </w:p>
    <w:p w14:paraId="031B263B" w14:textId="77777777" w:rsidR="00474641" w:rsidRDefault="00474641" w:rsidP="00474641">
      <w:pPr>
        <w:pStyle w:val="BodyText"/>
        <w:numPr>
          <w:ilvl w:val="0"/>
          <w:numId w:val="30"/>
        </w:numPr>
      </w:pPr>
      <w:r w:rsidRPr="00474641">
        <w:rPr>
          <w:b/>
          <w:bCs/>
        </w:rPr>
        <w:t>Enjoyable for Layering Clothing</w:t>
      </w:r>
      <w:r>
        <w:t>: Cooler temperatures allow for comfortable layering of clothing, which many cold weather enthusiasts enjoy. This allows for flexibility in adapting to changing weather conditions and outdoor activities.</w:t>
      </w:r>
    </w:p>
    <w:p w14:paraId="7C5BD79B" w14:textId="77777777" w:rsidR="00474641" w:rsidRDefault="00474641" w:rsidP="00474641">
      <w:pPr>
        <w:pStyle w:val="BodyText"/>
        <w:numPr>
          <w:ilvl w:val="0"/>
          <w:numId w:val="30"/>
        </w:numPr>
      </w:pPr>
      <w:r w:rsidRPr="00474641">
        <w:rPr>
          <w:b/>
          <w:bCs/>
        </w:rPr>
        <w:t>Maintains Energy Levels</w:t>
      </w:r>
      <w:r>
        <w:t>: For some people, cooler temperatures can help maintain energy levels and alertness, especially during physical activities. The brisk air can feel invigorating and refreshing.</w:t>
      </w:r>
    </w:p>
    <w:p w14:paraId="313E059D" w14:textId="77777777" w:rsidR="00474641" w:rsidRDefault="00474641" w:rsidP="00474641">
      <w:pPr>
        <w:pStyle w:val="BodyText"/>
        <w:numPr>
          <w:ilvl w:val="0"/>
          <w:numId w:val="30"/>
        </w:numPr>
      </w:pPr>
      <w:r w:rsidRPr="00474641">
        <w:rPr>
          <w:b/>
          <w:bCs/>
        </w:rPr>
        <w:t>Better Sleep Environment</w:t>
      </w:r>
      <w:r>
        <w:t>: Many people find it easier to sleep in cooler environments. Sleeping in slightly cooler temperatures can promote better sleep quality and may be more conducive to restful sleep.</w:t>
      </w:r>
    </w:p>
    <w:p w14:paraId="09F467FA" w14:textId="77777777" w:rsidR="00474641" w:rsidRDefault="00474641" w:rsidP="00474641">
      <w:pPr>
        <w:pStyle w:val="BodyText"/>
        <w:numPr>
          <w:ilvl w:val="0"/>
          <w:numId w:val="30"/>
        </w:numPr>
      </w:pPr>
      <w:r w:rsidRPr="00474641">
        <w:rPr>
          <w:b/>
          <w:bCs/>
        </w:rPr>
        <w:t>Reduced Allergens</w:t>
      </w:r>
      <w:r>
        <w:t>: Cooler temperatures can sometimes be associated with lower humidity levels, which may reduce the presence of allergens like mold and dust mites. This can be beneficial for individuals with allergies or respiratory issues.</w:t>
      </w:r>
    </w:p>
    <w:p w14:paraId="35D19971" w14:textId="07B13F78" w:rsidR="00474641" w:rsidRDefault="00474641" w:rsidP="00474641">
      <w:pPr>
        <w:pStyle w:val="BodyText"/>
        <w:ind w:left="1440"/>
      </w:pPr>
      <w:r>
        <w:t>Of course, individual preferences can vary widely, and what one person considers ideal, another may find too cold or too warm. Some individuals may even prefer much colder temperatures and thrive in climates with temperatures below freezing. Ultimately, the ideal temperature for cold weather enthusiasts depends on personal comfort levels, lifestyle, and the activities they enjoy.</w:t>
      </w:r>
    </w:p>
    <w:p w14:paraId="324298E5" w14:textId="77777777" w:rsidR="00474641" w:rsidRPr="00474641" w:rsidRDefault="00474641" w:rsidP="00474641">
      <w:pPr>
        <w:pStyle w:val="BodyText"/>
        <w:rPr>
          <w:b/>
          <w:bCs/>
        </w:rPr>
      </w:pPr>
      <w:r w:rsidRPr="00474641">
        <w:rPr>
          <w:b/>
          <w:bCs/>
        </w:rPr>
        <w:t xml:space="preserve">Claude: </w:t>
      </w:r>
    </w:p>
    <w:p w14:paraId="24DFC9AE" w14:textId="77777777" w:rsidR="00474641" w:rsidRDefault="00474641" w:rsidP="00474641">
      <w:pPr>
        <w:pStyle w:val="BodyText"/>
        <w:ind w:left="576"/>
      </w:pPr>
      <w:r>
        <w:t>For people who enjoy colder weather, the ideal temperature range tends to be:</w:t>
      </w:r>
    </w:p>
    <w:p w14:paraId="5EC30DB1" w14:textId="77777777" w:rsidR="00474641" w:rsidRDefault="00474641" w:rsidP="00474641">
      <w:pPr>
        <w:pStyle w:val="BodyText"/>
        <w:numPr>
          <w:ilvl w:val="0"/>
          <w:numId w:val="13"/>
        </w:numPr>
      </w:pPr>
      <w:r w:rsidRPr="00474641">
        <w:rPr>
          <w:b/>
          <w:bCs/>
        </w:rPr>
        <w:t>50°F (10°C) to 65°F (18°C)</w:t>
      </w:r>
      <w:r>
        <w:t xml:space="preserve"> - This range is considered cool to mild for most people. At the lower end around 50°F (10°C), it starts feeling quite crisp and refreshing for cold weather fans.</w:t>
      </w:r>
    </w:p>
    <w:p w14:paraId="7BF11889" w14:textId="77777777" w:rsidR="00474641" w:rsidRDefault="00474641" w:rsidP="00474641">
      <w:pPr>
        <w:pStyle w:val="BodyText"/>
        <w:numPr>
          <w:ilvl w:val="0"/>
          <w:numId w:val="13"/>
        </w:numPr>
      </w:pPr>
      <w:r w:rsidRPr="00474641">
        <w:rPr>
          <w:b/>
          <w:bCs/>
        </w:rPr>
        <w:t>40°F (4°C) to 55°F (13°C)</w:t>
      </w:r>
      <w:r>
        <w:t xml:space="preserve"> - Many who love cold temperatures revel in this brisk, chilly range. Around 45°F (7°C) is an ideal cool temperature for some cold devotees.</w:t>
      </w:r>
    </w:p>
    <w:p w14:paraId="6B474CC8" w14:textId="77777777" w:rsidR="00474641" w:rsidRDefault="00474641" w:rsidP="00474641">
      <w:pPr>
        <w:pStyle w:val="BodyText"/>
        <w:numPr>
          <w:ilvl w:val="0"/>
          <w:numId w:val="13"/>
        </w:numPr>
      </w:pPr>
      <w:r w:rsidRPr="00474641">
        <w:rPr>
          <w:b/>
          <w:bCs/>
        </w:rPr>
        <w:t>30°F (-1°C) to 45°F (7°C)</w:t>
      </w:r>
      <w:r>
        <w:t xml:space="preserve"> - The colder part of this range from freezing (32°F/0°C) down to around 30°F (-1°C) is absolutely perfect cold weather for extreme cold lovers.</w:t>
      </w:r>
    </w:p>
    <w:p w14:paraId="29598F2A" w14:textId="77777777" w:rsidR="00474641" w:rsidRDefault="00474641" w:rsidP="00474641">
      <w:pPr>
        <w:pStyle w:val="BodyText"/>
        <w:ind w:left="576"/>
      </w:pPr>
      <w:r>
        <w:t>Of course, preferences can vary based on the individual, clothing worn, wind chill, and humidity levels. But in general, most people who appreciate cold conditions seem to idealize temperatures from about 30°F to 55°F (-1°C to 13°C).</w:t>
      </w:r>
    </w:p>
    <w:p w14:paraId="0F5049CB" w14:textId="77777777" w:rsidR="00474641" w:rsidRDefault="00474641" w:rsidP="00474641">
      <w:pPr>
        <w:pStyle w:val="BodyText"/>
        <w:ind w:left="576"/>
      </w:pPr>
      <w:r>
        <w:t>Below freezing from 25°F (-4°C) and lower becomes too frigid for most cold weather fans to truly enjoy being outdoors for extended periods. And above 65°F (18°C) starts feeling too warm for diehard cold aficionados.</w:t>
      </w:r>
    </w:p>
    <w:p w14:paraId="3FF04B81" w14:textId="226D7A36" w:rsidR="00474641" w:rsidRDefault="00474641" w:rsidP="00474641">
      <w:pPr>
        <w:pStyle w:val="BodyText"/>
        <w:ind w:left="576"/>
      </w:pPr>
      <w:r>
        <w:t>The crisp 40s Fahrenheit (around 5°C to 9°C) seem to be the sweet spot for maximum cold weather enjoyment for many people who love brisk, wintry conditions.</w:t>
      </w:r>
    </w:p>
    <w:p w14:paraId="5EFCA2DA" w14:textId="787F08FC" w:rsidR="00474641" w:rsidRDefault="008E0FF7" w:rsidP="008E0FF7">
      <w:pPr>
        <w:pStyle w:val="Heading2"/>
      </w:pPr>
      <w:r>
        <w:lastRenderedPageBreak/>
        <w:t xml:space="preserve"> </w:t>
      </w:r>
      <w:bookmarkStart w:id="19" w:name="_Toc164426086"/>
      <w:r>
        <w:t xml:space="preserve">Question </w:t>
      </w:r>
      <w:r w:rsidR="00E96C57">
        <w:t>3</w:t>
      </w:r>
      <w:r>
        <w:t>:</w:t>
      </w:r>
      <w:r w:rsidR="00474641">
        <w:t xml:space="preserve"> Hot Climates</w:t>
      </w:r>
      <w:bookmarkEnd w:id="19"/>
    </w:p>
    <w:p w14:paraId="08EE249A" w14:textId="77777777" w:rsidR="00474641" w:rsidRPr="00474641" w:rsidRDefault="00474641" w:rsidP="00474641">
      <w:pPr>
        <w:pStyle w:val="BodyText"/>
        <w:rPr>
          <w:b/>
          <w:bCs/>
        </w:rPr>
      </w:pPr>
      <w:r w:rsidRPr="00474641">
        <w:rPr>
          <w:b/>
          <w:bCs/>
        </w:rPr>
        <w:t>Question:</w:t>
      </w:r>
    </w:p>
    <w:p w14:paraId="32FED26E" w14:textId="77777777" w:rsidR="00474641" w:rsidRDefault="00474641" w:rsidP="00474641">
      <w:pPr>
        <w:pStyle w:val="BodyText"/>
        <w:ind w:firstLine="540"/>
      </w:pPr>
      <w:r w:rsidRPr="00474641">
        <w:t>For people who like hot weather, what is the ideal temperature</w:t>
      </w:r>
      <w:r>
        <w:t>?</w:t>
      </w:r>
    </w:p>
    <w:p w14:paraId="74DB9F6C" w14:textId="1DFBEAE0" w:rsidR="00474641" w:rsidRPr="00474641" w:rsidRDefault="00474641" w:rsidP="00474641">
      <w:pPr>
        <w:pStyle w:val="BodyText"/>
        <w:rPr>
          <w:b/>
          <w:bCs/>
        </w:rPr>
      </w:pPr>
      <w:r w:rsidRPr="00474641">
        <w:rPr>
          <w:b/>
          <w:bCs/>
        </w:rPr>
        <w:t>Our Summary:</w:t>
      </w:r>
    </w:p>
    <w:p w14:paraId="61241EA1" w14:textId="05FC7D3F" w:rsidR="00474641" w:rsidRDefault="00474641" w:rsidP="00474641">
      <w:pPr>
        <w:pStyle w:val="BodyText"/>
        <w:ind w:left="720"/>
      </w:pPr>
      <w:r>
        <w:t xml:space="preserve">We selected </w:t>
      </w:r>
      <w:r>
        <w:rPr>
          <w:b/>
          <w:bCs/>
        </w:rPr>
        <w:t>75</w:t>
      </w:r>
      <w:r w:rsidRPr="00474641">
        <w:rPr>
          <w:b/>
          <w:bCs/>
        </w:rPr>
        <w:t xml:space="preserve">°F to </w:t>
      </w:r>
      <w:r>
        <w:rPr>
          <w:b/>
          <w:bCs/>
        </w:rPr>
        <w:t>95</w:t>
      </w:r>
      <w:r w:rsidRPr="00474641">
        <w:rPr>
          <w:b/>
          <w:bCs/>
        </w:rPr>
        <w:t>°F</w:t>
      </w:r>
      <w:r>
        <w:t xml:space="preserve"> as the desired temperature for people who like hotter temperatures based on the initial ChatGPT and Claude responses.</w:t>
      </w:r>
    </w:p>
    <w:p w14:paraId="0B3EA9E4" w14:textId="7C687526" w:rsidR="00474641" w:rsidRDefault="00474641" w:rsidP="00474641">
      <w:pPr>
        <w:pStyle w:val="BodyText"/>
        <w:ind w:left="720"/>
      </w:pPr>
      <w:r>
        <w:t>For the Ideal weather, we chose a more Arid to Semi-arid climate with less than 100 days of precipitation.</w:t>
      </w:r>
    </w:p>
    <w:p w14:paraId="4ED24C74" w14:textId="77777777" w:rsidR="00474641" w:rsidRDefault="00474641" w:rsidP="00474641">
      <w:pPr>
        <w:pStyle w:val="BodyText"/>
        <w:rPr>
          <w:b/>
          <w:bCs/>
        </w:rPr>
      </w:pPr>
      <w:r w:rsidRPr="00474641">
        <w:rPr>
          <w:b/>
          <w:bCs/>
        </w:rPr>
        <w:t xml:space="preserve">ChatGPT: </w:t>
      </w:r>
    </w:p>
    <w:p w14:paraId="0EBFF47E" w14:textId="79687303" w:rsidR="00474641" w:rsidRPr="00474641" w:rsidRDefault="00474641" w:rsidP="00474641">
      <w:pPr>
        <w:pStyle w:val="BodyText"/>
      </w:pPr>
      <w:r>
        <w:t>ChatGPT provided different answers when we asked it a second time to confirm our data for this report.</w:t>
      </w:r>
    </w:p>
    <w:p w14:paraId="74CBD175" w14:textId="26F5D803" w:rsidR="00474641" w:rsidRPr="00474641" w:rsidRDefault="00474641" w:rsidP="00474641">
      <w:pPr>
        <w:pStyle w:val="BodyText"/>
        <w:ind w:left="720"/>
        <w:rPr>
          <w:b/>
          <w:bCs/>
        </w:rPr>
      </w:pPr>
      <w:bookmarkStart w:id="20" w:name="_Hlk164420165"/>
      <w:r w:rsidRPr="00474641">
        <w:rPr>
          <w:b/>
          <w:bCs/>
        </w:rPr>
        <w:t>Answer 1:</w:t>
      </w:r>
    </w:p>
    <w:p w14:paraId="00BF7B63" w14:textId="77777777" w:rsidR="00474641" w:rsidRPr="00474641" w:rsidRDefault="00474641" w:rsidP="00474641">
      <w:pPr>
        <w:pStyle w:val="BodyText"/>
        <w:ind w:left="1080"/>
      </w:pPr>
      <w:r w:rsidRPr="00474641">
        <w:t xml:space="preserve">The ideal temperature for people who enjoy hot weather can vary based on personal preference, but generally, it ranges between </w:t>
      </w:r>
      <w:r w:rsidRPr="00474641">
        <w:rPr>
          <w:b/>
          <w:bCs/>
        </w:rPr>
        <w:t>77 to 95 degrees Fahrenheit</w:t>
      </w:r>
      <w:r w:rsidRPr="00474641">
        <w:t xml:space="preserve">. Some might even prefer temperatures higher than that, especially if they live in regions with consistently warm climates. However, it's essential to note that </w:t>
      </w:r>
      <w:r w:rsidRPr="00474641">
        <w:rPr>
          <w:b/>
          <w:bCs/>
        </w:rPr>
        <w:t>humidity levels also play a significant role in how comfortable or enjoyable hot weather feels</w:t>
      </w:r>
      <w:r w:rsidRPr="00474641">
        <w:t xml:space="preserve"> to individuals.</w:t>
      </w:r>
    </w:p>
    <w:p w14:paraId="19968BF0" w14:textId="22B6EF6F" w:rsidR="00474641" w:rsidRPr="00474641" w:rsidRDefault="00474641" w:rsidP="00474641">
      <w:pPr>
        <w:pStyle w:val="BodyText"/>
        <w:ind w:left="720"/>
        <w:rPr>
          <w:b/>
          <w:bCs/>
        </w:rPr>
      </w:pPr>
      <w:r w:rsidRPr="00474641">
        <w:rPr>
          <w:b/>
          <w:bCs/>
        </w:rPr>
        <w:t>Answer 2:</w:t>
      </w:r>
    </w:p>
    <w:p w14:paraId="76F749F4" w14:textId="77777777" w:rsidR="00474641" w:rsidRDefault="00474641" w:rsidP="00474641">
      <w:pPr>
        <w:pStyle w:val="BodyText"/>
        <w:ind w:left="1440"/>
      </w:pPr>
      <w:r>
        <w:t>For individuals who enjoy hot weather, the ideal temperature typically falls within a warmer range compared to those who prefer cooler climates. However, just like with cold weather enthusiasts, the ideal temperature for hot weather lovers can vary based on personal preferences, activities, and other factors. Here are some temperature ranges that might be considered ideal for people who enjoy hot weather:</w:t>
      </w:r>
    </w:p>
    <w:p w14:paraId="4822EB36" w14:textId="77777777" w:rsidR="00474641" w:rsidRDefault="00474641" w:rsidP="00474641">
      <w:pPr>
        <w:pStyle w:val="BodyText"/>
        <w:numPr>
          <w:ilvl w:val="0"/>
          <w:numId w:val="32"/>
        </w:numPr>
      </w:pPr>
      <w:r w:rsidRPr="00474641">
        <w:rPr>
          <w:b/>
          <w:bCs/>
        </w:rPr>
        <w:t>Warm and Sunny Days (25°C to 35°C / 77°F to 95°F):</w:t>
      </w:r>
      <w:r>
        <w:t xml:space="preserve"> Many individuals who enjoy hot weather find temperatures between 25°C and 35°C (77°F to 95°F) to be ideal. These temperatures are warm enough to feel comfortably hot without being excessively sweltering.</w:t>
      </w:r>
    </w:p>
    <w:p w14:paraId="4F26F621" w14:textId="77777777" w:rsidR="00474641" w:rsidRDefault="00474641" w:rsidP="00474641">
      <w:pPr>
        <w:pStyle w:val="BodyText"/>
        <w:numPr>
          <w:ilvl w:val="0"/>
          <w:numId w:val="32"/>
        </w:numPr>
      </w:pPr>
      <w:r w:rsidRPr="00474641">
        <w:rPr>
          <w:b/>
          <w:bCs/>
        </w:rPr>
        <w:t>Beach Weather (28°C to 32°C / 82°F to 90°F):</w:t>
      </w:r>
      <w:r>
        <w:t xml:space="preserve"> For those who love spending time at the beach or engaging in water activities, temperatures ranging from 28°C to 32°C (82°F to 90°F) are often considered ideal. These temperatures provide the perfect balance for sunbathing, swimming, and enjoying outdoor water sports.</w:t>
      </w:r>
    </w:p>
    <w:p w14:paraId="09EEA530" w14:textId="77777777" w:rsidR="00474641" w:rsidRDefault="00474641" w:rsidP="00474641">
      <w:pPr>
        <w:pStyle w:val="BodyText"/>
        <w:numPr>
          <w:ilvl w:val="0"/>
          <w:numId w:val="32"/>
        </w:numPr>
      </w:pPr>
      <w:r w:rsidRPr="00474641">
        <w:rPr>
          <w:b/>
          <w:bCs/>
        </w:rPr>
        <w:t>Dry Heat (30°C to 40°C / 86°F to 104°F):</w:t>
      </w:r>
      <w:r>
        <w:t xml:space="preserve"> In regions with dry climates, such as desert areas, temperatures ranging from 30°C to 40°C (86°F to 104°F) can be preferred by individuals who enjoy hot weather. The lack of humidity makes these temperatures feel more comfortable compared to humid conditions at similar temperatures.</w:t>
      </w:r>
    </w:p>
    <w:p w14:paraId="7E273005" w14:textId="77777777" w:rsidR="00474641" w:rsidRDefault="00474641" w:rsidP="00474641">
      <w:pPr>
        <w:pStyle w:val="BodyText"/>
        <w:numPr>
          <w:ilvl w:val="0"/>
          <w:numId w:val="32"/>
        </w:numPr>
      </w:pPr>
      <w:r w:rsidRPr="00474641">
        <w:rPr>
          <w:b/>
          <w:bCs/>
        </w:rPr>
        <w:t>Tropical Climates (25°C to 30°C / 77°F to 86°F):</w:t>
      </w:r>
      <w:r>
        <w:t xml:space="preserve"> In tropical regions, temperatures ranging from 25°C to 30°C (77°F to 86°F) are common and are </w:t>
      </w:r>
      <w:r>
        <w:lastRenderedPageBreak/>
        <w:t>often considered ideal by individuals who enjoy hot and humid weather. These temperatures are typically accompanied by lush vegetation and frequent rainfall.</w:t>
      </w:r>
    </w:p>
    <w:p w14:paraId="42CCD811" w14:textId="77777777" w:rsidR="00474641" w:rsidRDefault="00474641" w:rsidP="00474641">
      <w:pPr>
        <w:pStyle w:val="BodyText"/>
        <w:numPr>
          <w:ilvl w:val="0"/>
          <w:numId w:val="32"/>
        </w:numPr>
      </w:pPr>
      <w:r w:rsidRPr="00474641">
        <w:rPr>
          <w:b/>
          <w:bCs/>
        </w:rPr>
        <w:t>Hot Summer Days (30°C to 35°C / 86°F to 95°F):</w:t>
      </w:r>
      <w:r>
        <w:t xml:space="preserve"> During the summer months, temperatures between 30°C and 35°C (86°F to 95°F) are often appreciated by hot weather enthusiasts. These temperatures provide ample opportunity for outdoor activities such as hiking, picnicking, and barbecuing.</w:t>
      </w:r>
    </w:p>
    <w:p w14:paraId="15189B57" w14:textId="0E4AFA4F" w:rsidR="00474641" w:rsidRDefault="00474641" w:rsidP="00474641">
      <w:pPr>
        <w:pStyle w:val="BodyText"/>
        <w:ind w:left="1440"/>
      </w:pPr>
      <w:r>
        <w:t>It's important to note that individual preferences for hot weather can vary greatly, and what one person finds enjoyable, another may find uncomfortably hot. Factors such as humidity levels, wind speed, and personal tolerance for heat also play a significant role in determining the ideal temperature for hot weather lovers.</w:t>
      </w:r>
    </w:p>
    <w:p w14:paraId="24E765BF" w14:textId="77777777" w:rsidR="00474641" w:rsidRDefault="00474641" w:rsidP="00474641">
      <w:pPr>
        <w:pStyle w:val="BodyText"/>
        <w:ind w:left="1440"/>
      </w:pPr>
    </w:p>
    <w:bookmarkEnd w:id="20"/>
    <w:p w14:paraId="4A2F751B" w14:textId="77777777" w:rsidR="00474641" w:rsidRPr="00474641" w:rsidRDefault="00474641" w:rsidP="00474641">
      <w:pPr>
        <w:pStyle w:val="BodyText"/>
        <w:rPr>
          <w:b/>
          <w:bCs/>
        </w:rPr>
      </w:pPr>
      <w:r w:rsidRPr="00474641">
        <w:rPr>
          <w:b/>
          <w:bCs/>
        </w:rPr>
        <w:t xml:space="preserve">Claude: </w:t>
      </w:r>
    </w:p>
    <w:p w14:paraId="48709524" w14:textId="77777777" w:rsidR="00474641" w:rsidRDefault="00474641" w:rsidP="00474641">
      <w:pPr>
        <w:pStyle w:val="BodyText"/>
        <w:ind w:left="576"/>
      </w:pPr>
      <w:r>
        <w:t>There is no definitive "ideal" temperature that will be perfect for everyone who enjoys hot weather. Personal preferences and factors like humidity can influence what feels comfortable. However, some general guidelines for temperatures that many people who like hot weather would find pleasant:</w:t>
      </w:r>
    </w:p>
    <w:p w14:paraId="4D624373" w14:textId="77777777" w:rsidR="00474641" w:rsidRDefault="00474641" w:rsidP="00474641">
      <w:pPr>
        <w:pStyle w:val="BodyText"/>
        <w:numPr>
          <w:ilvl w:val="0"/>
          <w:numId w:val="12"/>
        </w:numPr>
      </w:pPr>
      <w:r w:rsidRPr="00474641">
        <w:rPr>
          <w:b/>
          <w:bCs/>
        </w:rPr>
        <w:t>80°F (27°C) to 95°F (35°C)</w:t>
      </w:r>
      <w:r>
        <w:t xml:space="preserve"> - This range tends to be considered very warm to hot by most people. The hotter end around 90°F (32°C) or above is when heat starts to become oppressive for some.</w:t>
      </w:r>
    </w:p>
    <w:p w14:paraId="4DC27D2D" w14:textId="77777777" w:rsidR="00474641" w:rsidRDefault="00474641" w:rsidP="00474641">
      <w:pPr>
        <w:pStyle w:val="BodyText"/>
        <w:numPr>
          <w:ilvl w:val="0"/>
          <w:numId w:val="12"/>
        </w:numPr>
      </w:pPr>
      <w:r w:rsidRPr="00474641">
        <w:rPr>
          <w:b/>
          <w:bCs/>
        </w:rPr>
        <w:t>85°F (29°C) to 90°F (32°C)</w:t>
      </w:r>
      <w:r>
        <w:t xml:space="preserve"> - This could be considered an ideal hot temperature range for many heat-lovers, though the humidity level makes a big difference in how comfortable these temps feel.</w:t>
      </w:r>
    </w:p>
    <w:p w14:paraId="3948FE7D" w14:textId="77777777" w:rsidR="00474641" w:rsidRDefault="00474641" w:rsidP="00474641">
      <w:pPr>
        <w:pStyle w:val="BodyText"/>
        <w:numPr>
          <w:ilvl w:val="0"/>
          <w:numId w:val="12"/>
        </w:numPr>
      </w:pPr>
      <w:r w:rsidRPr="00474641">
        <w:rPr>
          <w:b/>
          <w:bCs/>
        </w:rPr>
        <w:t>75°F (24°C) to 85°F (29°C)</w:t>
      </w:r>
      <w:r>
        <w:t xml:space="preserve"> - Some may find the hotter part of this range ideal, while others who really crave heat may want it a bit warmer still.</w:t>
      </w:r>
    </w:p>
    <w:p w14:paraId="19AC738A" w14:textId="4057E4C4" w:rsidR="00474641" w:rsidRDefault="00474641" w:rsidP="00474641">
      <w:pPr>
        <w:pStyle w:val="BodyText"/>
        <w:ind w:left="576"/>
      </w:pPr>
      <w:r>
        <w:t>Personal acclimatization also plays a role. Those who live in very hot climates year-round tend to prefer even hotter temperatures than visitors from cooler areas. But in general, most people who like it hot seem to ideal hot temp in the mid 80s to low 90s Fahrenheit (29°C to 34°C) with low humidity. Anything much above 100°F (38°C) can feel uncomfortably hot for extended periods even for heat-lovers.</w:t>
      </w:r>
    </w:p>
    <w:p w14:paraId="0A0977A9" w14:textId="47EFC710" w:rsidR="008E0FF7" w:rsidRDefault="008E0FF7" w:rsidP="008E0FF7">
      <w:pPr>
        <w:pStyle w:val="Heading2"/>
      </w:pPr>
      <w:bookmarkStart w:id="21" w:name="_Toc164426087"/>
      <w:r>
        <w:t xml:space="preserve">Question </w:t>
      </w:r>
      <w:r w:rsidR="00E96C57">
        <w:t>4</w:t>
      </w:r>
      <w:r>
        <w:t>:</w:t>
      </w:r>
      <w:r w:rsidR="00474641">
        <w:t xml:space="preserve"> Temperate Climates</w:t>
      </w:r>
      <w:bookmarkEnd w:id="21"/>
    </w:p>
    <w:p w14:paraId="2A910925" w14:textId="77777777" w:rsidR="00474641" w:rsidRPr="00474641" w:rsidRDefault="00474641" w:rsidP="00474641">
      <w:pPr>
        <w:pStyle w:val="BodyText"/>
        <w:rPr>
          <w:b/>
          <w:bCs/>
        </w:rPr>
      </w:pPr>
      <w:r w:rsidRPr="00474641">
        <w:rPr>
          <w:b/>
          <w:bCs/>
        </w:rPr>
        <w:t>Question:</w:t>
      </w:r>
    </w:p>
    <w:p w14:paraId="1918A663" w14:textId="76C47FEF" w:rsidR="00474641" w:rsidRDefault="00474641" w:rsidP="00474641">
      <w:pPr>
        <w:pStyle w:val="BodyText"/>
        <w:ind w:firstLine="540"/>
      </w:pPr>
      <w:r w:rsidRPr="00474641">
        <w:t xml:space="preserve">For people who like </w:t>
      </w:r>
      <w:r>
        <w:t>temperate</w:t>
      </w:r>
      <w:r w:rsidRPr="00474641">
        <w:t xml:space="preserve"> weather, what is the ideal temperature</w:t>
      </w:r>
      <w:r>
        <w:t>?</w:t>
      </w:r>
    </w:p>
    <w:p w14:paraId="5358E9B4" w14:textId="7910834A" w:rsidR="00474641" w:rsidRPr="00474641" w:rsidRDefault="00474641" w:rsidP="00474641">
      <w:pPr>
        <w:pStyle w:val="BodyText"/>
        <w:rPr>
          <w:b/>
          <w:bCs/>
        </w:rPr>
      </w:pPr>
      <w:r>
        <w:rPr>
          <w:b/>
          <w:bCs/>
        </w:rPr>
        <w:t>Our Summary</w:t>
      </w:r>
      <w:r w:rsidRPr="00474641">
        <w:rPr>
          <w:b/>
          <w:bCs/>
        </w:rPr>
        <w:t>:</w:t>
      </w:r>
    </w:p>
    <w:p w14:paraId="1BE79B25" w14:textId="51E43CC1" w:rsidR="00474641" w:rsidRDefault="00474641" w:rsidP="00474641">
      <w:pPr>
        <w:pStyle w:val="BodyText"/>
        <w:ind w:left="720"/>
      </w:pPr>
      <w:r>
        <w:t xml:space="preserve">We selected </w:t>
      </w:r>
      <w:r>
        <w:rPr>
          <w:b/>
          <w:bCs/>
        </w:rPr>
        <w:t>60</w:t>
      </w:r>
      <w:r w:rsidRPr="00474641">
        <w:rPr>
          <w:b/>
          <w:bCs/>
        </w:rPr>
        <w:t xml:space="preserve">°F to </w:t>
      </w:r>
      <w:r>
        <w:rPr>
          <w:b/>
          <w:bCs/>
        </w:rPr>
        <w:t>80</w:t>
      </w:r>
      <w:r w:rsidRPr="00474641">
        <w:rPr>
          <w:b/>
          <w:bCs/>
        </w:rPr>
        <w:t>°F</w:t>
      </w:r>
      <w:r>
        <w:t xml:space="preserve"> as the desired temperature for people who like hotter temperatures based on the initial ChatGPT and Claude responses.</w:t>
      </w:r>
    </w:p>
    <w:p w14:paraId="1F379BA2" w14:textId="77777777" w:rsidR="00474641" w:rsidRDefault="00474641" w:rsidP="00474641">
      <w:pPr>
        <w:pStyle w:val="BodyText"/>
        <w:ind w:left="720"/>
      </w:pPr>
      <w:r>
        <w:t>For the Ideal weather, we chose a more Arid to Semi-arid climate with less than 100 days of precipitation.</w:t>
      </w:r>
    </w:p>
    <w:p w14:paraId="61B3E48D" w14:textId="635BC9C8" w:rsidR="00474641" w:rsidRDefault="00474641" w:rsidP="00474641">
      <w:pPr>
        <w:pStyle w:val="BodyText"/>
        <w:rPr>
          <w:b/>
          <w:bCs/>
        </w:rPr>
      </w:pPr>
      <w:r w:rsidRPr="00474641">
        <w:rPr>
          <w:b/>
          <w:bCs/>
        </w:rPr>
        <w:lastRenderedPageBreak/>
        <w:t xml:space="preserve">ChatGPT: </w:t>
      </w:r>
    </w:p>
    <w:p w14:paraId="154F738F" w14:textId="057D44EB" w:rsidR="00474641" w:rsidRPr="00474641" w:rsidRDefault="00474641" w:rsidP="00474641">
      <w:pPr>
        <w:pStyle w:val="BodyText"/>
      </w:pPr>
      <w:r>
        <w:t>ChatGPT provided different answers when we asked it a second time to confirm our data for this report.</w:t>
      </w:r>
    </w:p>
    <w:p w14:paraId="5343613D" w14:textId="77777777" w:rsidR="00474641" w:rsidRPr="00474641" w:rsidRDefault="00474641" w:rsidP="00474641">
      <w:pPr>
        <w:pStyle w:val="BodyText"/>
        <w:ind w:left="720"/>
        <w:rPr>
          <w:b/>
          <w:bCs/>
        </w:rPr>
      </w:pPr>
      <w:r w:rsidRPr="00474641">
        <w:rPr>
          <w:b/>
          <w:bCs/>
        </w:rPr>
        <w:t>Answer 1:</w:t>
      </w:r>
    </w:p>
    <w:p w14:paraId="5AF6555F" w14:textId="0CE61205" w:rsidR="00474641" w:rsidRDefault="00474641" w:rsidP="00474641">
      <w:pPr>
        <w:pStyle w:val="BodyText"/>
        <w:ind w:left="1440"/>
      </w:pPr>
      <w:r w:rsidRPr="00474641">
        <w:t xml:space="preserve">People who prefer moderate temperatures typically find comfort in a range of </w:t>
      </w:r>
      <w:r w:rsidRPr="00474641">
        <w:rPr>
          <w:b/>
          <w:bCs/>
        </w:rPr>
        <w:t>64 to 75</w:t>
      </w:r>
      <w:r w:rsidRPr="00474641">
        <w:t xml:space="preserve"> degrees Fahrenheit. This range provides a pleasant balance between warmth and coolness, allowing for comfortable indoor and outdoor activities without feeling too hot or too cold. Moderate temperatures like these are often considered ideal for various daily activities, such as outdoor exercise, leisurely walks, or simply enjoying time outdoors without discomfort.</w:t>
      </w:r>
    </w:p>
    <w:p w14:paraId="30897963" w14:textId="77777777" w:rsidR="00474641" w:rsidRPr="00474641" w:rsidRDefault="00474641" w:rsidP="00474641">
      <w:pPr>
        <w:pStyle w:val="BodyText"/>
        <w:ind w:left="720"/>
        <w:rPr>
          <w:b/>
          <w:bCs/>
        </w:rPr>
      </w:pPr>
      <w:r w:rsidRPr="00474641">
        <w:rPr>
          <w:b/>
          <w:bCs/>
        </w:rPr>
        <w:t>Answer 2:</w:t>
      </w:r>
    </w:p>
    <w:p w14:paraId="40FB32E9" w14:textId="77777777" w:rsidR="00474641" w:rsidRDefault="00474641" w:rsidP="00474641">
      <w:pPr>
        <w:pStyle w:val="BodyText"/>
        <w:ind w:left="1440"/>
      </w:pPr>
      <w:r>
        <w:t>For individuals who enjoy temperate weather, the ideal temperature typically falls within a moderate range that is neither too hot nor too cold. Temperate weather enthusiasts often appreciate a comfortable balance that allows for outdoor activities and enjoyment without extreme temperatures. Here are some temperature ranges that might be considered ideal for people who like temperate weather:</w:t>
      </w:r>
    </w:p>
    <w:p w14:paraId="5B902761" w14:textId="77777777" w:rsidR="00474641" w:rsidRDefault="00474641" w:rsidP="00474641">
      <w:pPr>
        <w:pStyle w:val="BodyText"/>
        <w:numPr>
          <w:ilvl w:val="0"/>
          <w:numId w:val="33"/>
        </w:numPr>
      </w:pPr>
      <w:r w:rsidRPr="00474641">
        <w:rPr>
          <w:b/>
          <w:bCs/>
        </w:rPr>
        <w:t>Mild and Pleasant Days (20°C to 25°C / 68°F to 77°F)</w:t>
      </w:r>
      <w:r>
        <w:t>: Many individuals who prefer temperate weather find temperatures between 20°C and 25°C (68°F to 77°F) to be ideal. These temperatures are neither too hot nor too cold, providing a pleasant and comfortable environment for outdoor activities, such as hiking, biking, or simply enjoying nature.</w:t>
      </w:r>
    </w:p>
    <w:p w14:paraId="70355559" w14:textId="77777777" w:rsidR="00474641" w:rsidRDefault="00474641" w:rsidP="00474641">
      <w:pPr>
        <w:pStyle w:val="BodyText"/>
        <w:numPr>
          <w:ilvl w:val="0"/>
          <w:numId w:val="33"/>
        </w:numPr>
      </w:pPr>
      <w:r w:rsidRPr="00474641">
        <w:rPr>
          <w:b/>
          <w:bCs/>
        </w:rPr>
        <w:t>Spring and Fall Weather (15°C to 20°C / 59°F to 68°F):</w:t>
      </w:r>
      <w:r>
        <w:t xml:space="preserve"> Temperatures ranging from 15°C to 20°C (59°F to 68°F) are often appreciated by those who enjoy temperate climates during the spring and fall seasons. These temperatures are mild and comfortable, allowing for enjoyable outdoor activities like picnics, gardening, or leisurely walks.</w:t>
      </w:r>
    </w:p>
    <w:p w14:paraId="3D853DA4" w14:textId="77777777" w:rsidR="00474641" w:rsidRDefault="00474641" w:rsidP="00474641">
      <w:pPr>
        <w:pStyle w:val="BodyText"/>
        <w:numPr>
          <w:ilvl w:val="0"/>
          <w:numId w:val="33"/>
        </w:numPr>
      </w:pPr>
      <w:r w:rsidRPr="00474641">
        <w:rPr>
          <w:b/>
          <w:bCs/>
        </w:rPr>
        <w:t>Cool Summer Evenings (18°C to 22°C / 64°F to 72°F):</w:t>
      </w:r>
      <w:r>
        <w:t xml:space="preserve"> During the summer months, temperatures between 18°C and 22°C (64°F to 72°F) are often preferred by individuals who enjoy temperate weather. These temperatures provide relief from the heat of the day while still allowing for outdoor gatherings, barbecues, or stargazing.</w:t>
      </w:r>
    </w:p>
    <w:p w14:paraId="366F22B0" w14:textId="77777777" w:rsidR="00474641" w:rsidRDefault="00474641" w:rsidP="00474641">
      <w:pPr>
        <w:pStyle w:val="BodyText"/>
        <w:numPr>
          <w:ilvl w:val="0"/>
          <w:numId w:val="33"/>
        </w:numPr>
      </w:pPr>
      <w:r w:rsidRPr="00474641">
        <w:rPr>
          <w:b/>
          <w:bCs/>
        </w:rPr>
        <w:t>Moderate Humidity (20°C to 25°C / 68°F to 77°F with Low Humidity):</w:t>
      </w:r>
      <w:r>
        <w:t xml:space="preserve"> Temperatures between 20°C and 25°C (68°F to 77°F) with low humidity levels are often considered ideal by temperate weather enthusiasts. Moderate humidity levels contribute to a comfortable and enjoyable outdoor environment without feeling too sticky or uncomfortable.</w:t>
      </w:r>
    </w:p>
    <w:p w14:paraId="7147B5F4" w14:textId="77777777" w:rsidR="00474641" w:rsidRDefault="00474641" w:rsidP="00474641">
      <w:pPr>
        <w:pStyle w:val="BodyText"/>
        <w:numPr>
          <w:ilvl w:val="0"/>
          <w:numId w:val="33"/>
        </w:numPr>
      </w:pPr>
      <w:r w:rsidRPr="00474641">
        <w:rPr>
          <w:b/>
          <w:bCs/>
        </w:rPr>
        <w:t>Balanced Climate (No Extreme Temperatures):</w:t>
      </w:r>
      <w:r>
        <w:t xml:space="preserve"> Overall, individuals who prefer temperate weather appreciate climates that avoid extreme temperatures, whether hot or cold. A balanced climate with moderate temperatures year-round is often considered ideal for those who enjoy temperate weather.</w:t>
      </w:r>
    </w:p>
    <w:p w14:paraId="2502A9FA" w14:textId="452BF540" w:rsidR="00474641" w:rsidRDefault="00474641" w:rsidP="00474641">
      <w:pPr>
        <w:pStyle w:val="BodyText"/>
        <w:ind w:left="1440"/>
      </w:pPr>
      <w:r>
        <w:lastRenderedPageBreak/>
        <w:t>It's important to note that individual preferences for temperate weather can vary, and what one person finds ideal, another may find too warm or too cool. Additionally, factors such as wind speed, sunshine, and personal tolerance for temperature fluctuations also influence what individuals consider to be the ideal temperate weather.</w:t>
      </w:r>
    </w:p>
    <w:p w14:paraId="26888477" w14:textId="77777777" w:rsidR="00474641" w:rsidRPr="00474641" w:rsidRDefault="00474641" w:rsidP="00474641">
      <w:pPr>
        <w:pStyle w:val="BodyText"/>
        <w:rPr>
          <w:b/>
          <w:bCs/>
        </w:rPr>
      </w:pPr>
      <w:r w:rsidRPr="00474641">
        <w:rPr>
          <w:b/>
          <w:bCs/>
        </w:rPr>
        <w:t xml:space="preserve">Claude: </w:t>
      </w:r>
    </w:p>
    <w:p w14:paraId="481F32AF" w14:textId="77777777" w:rsidR="00474641" w:rsidRDefault="00474641" w:rsidP="00474641">
      <w:pPr>
        <w:pStyle w:val="BodyText"/>
        <w:ind w:left="576"/>
      </w:pPr>
      <w:r>
        <w:t>For people who prefer temperate, moderate weather conditions, the ideal temperature range tends to be:</w:t>
      </w:r>
    </w:p>
    <w:p w14:paraId="3B6EFE58" w14:textId="77777777" w:rsidR="00474641" w:rsidRDefault="00474641" w:rsidP="00474641">
      <w:pPr>
        <w:pStyle w:val="BodyText"/>
        <w:numPr>
          <w:ilvl w:val="0"/>
          <w:numId w:val="14"/>
        </w:numPr>
      </w:pPr>
      <w:r w:rsidRPr="00474641">
        <w:rPr>
          <w:b/>
          <w:bCs/>
        </w:rPr>
        <w:t>65°F (18°C) to 75°F (24°C)</w:t>
      </w:r>
      <w:r>
        <w:t xml:space="preserve"> - This range is often considered perfect temperate weather by many people. Not too hot, not too cold, just pleasantly mild.</w:t>
      </w:r>
    </w:p>
    <w:p w14:paraId="2C204E29" w14:textId="77777777" w:rsidR="00474641" w:rsidRDefault="00474641" w:rsidP="00474641">
      <w:pPr>
        <w:pStyle w:val="BodyText"/>
        <w:numPr>
          <w:ilvl w:val="0"/>
          <w:numId w:val="14"/>
        </w:numPr>
      </w:pPr>
      <w:r w:rsidRPr="00474641">
        <w:rPr>
          <w:b/>
          <w:bCs/>
        </w:rPr>
        <w:t>60°F (16°C) to 70°F (21°C)</w:t>
      </w:r>
      <w:r>
        <w:t xml:space="preserve"> - Some may find the cooler end of this range ideal for temperate conditions, while others lean toward the warmer end.</w:t>
      </w:r>
    </w:p>
    <w:p w14:paraId="6E634CB7" w14:textId="77777777" w:rsidR="00474641" w:rsidRDefault="00474641" w:rsidP="00474641">
      <w:pPr>
        <w:pStyle w:val="BodyText"/>
        <w:numPr>
          <w:ilvl w:val="0"/>
          <w:numId w:val="14"/>
        </w:numPr>
      </w:pPr>
      <w:r w:rsidRPr="00474641">
        <w:rPr>
          <w:b/>
          <w:bCs/>
        </w:rPr>
        <w:t>70°F (21°C) to 80°F (27°C)</w:t>
      </w:r>
      <w:r>
        <w:t xml:space="preserve"> - As you get up into the 70s Fahrenheit, it starts feeling warm rather than just mild for some temperate weather fans. But low 70s can still be appreciated.</w:t>
      </w:r>
    </w:p>
    <w:p w14:paraId="7282EFCE" w14:textId="77777777" w:rsidR="00474641" w:rsidRDefault="00474641" w:rsidP="00474641">
      <w:pPr>
        <w:pStyle w:val="BodyText"/>
        <w:ind w:left="576"/>
      </w:pPr>
      <w:r>
        <w:t>A few key factors that make certain temperatures feel ideally temperate include:</w:t>
      </w:r>
    </w:p>
    <w:p w14:paraId="5E621D85" w14:textId="77777777" w:rsidR="00474641" w:rsidRDefault="00474641" w:rsidP="00474641">
      <w:pPr>
        <w:pStyle w:val="BodyText"/>
        <w:numPr>
          <w:ilvl w:val="0"/>
          <w:numId w:val="15"/>
        </w:numPr>
      </w:pPr>
      <w:r w:rsidRPr="00474641">
        <w:rPr>
          <w:b/>
          <w:bCs/>
        </w:rPr>
        <w:t>Low humidity</w:t>
      </w:r>
      <w:r>
        <w:t xml:space="preserve"> - Dry air feels more comfortable than muggy conditions at the same temp.</w:t>
      </w:r>
    </w:p>
    <w:p w14:paraId="75136575" w14:textId="77777777" w:rsidR="00474641" w:rsidRDefault="00474641" w:rsidP="00474641">
      <w:pPr>
        <w:pStyle w:val="BodyText"/>
        <w:numPr>
          <w:ilvl w:val="0"/>
          <w:numId w:val="15"/>
        </w:numPr>
      </w:pPr>
      <w:r w:rsidRPr="00474641">
        <w:rPr>
          <w:b/>
          <w:bCs/>
        </w:rPr>
        <w:t>Ample cloud cover</w:t>
      </w:r>
      <w:r>
        <w:t xml:space="preserve"> - Sunny days make temperatures feel warmer than overcast ones.</w:t>
      </w:r>
    </w:p>
    <w:p w14:paraId="04283A29" w14:textId="77777777" w:rsidR="00474641" w:rsidRDefault="00474641" w:rsidP="00474641">
      <w:pPr>
        <w:pStyle w:val="BodyText"/>
        <w:numPr>
          <w:ilvl w:val="0"/>
          <w:numId w:val="15"/>
        </w:numPr>
      </w:pPr>
      <w:r w:rsidRPr="00474641">
        <w:rPr>
          <w:b/>
          <w:bCs/>
        </w:rPr>
        <w:t>Little wind</w:t>
      </w:r>
      <w:r>
        <w:t xml:space="preserve"> - Breezy conditions can make a mild temp feel colder.</w:t>
      </w:r>
    </w:p>
    <w:p w14:paraId="164BE5BA" w14:textId="77777777" w:rsidR="00474641" w:rsidRDefault="00474641" w:rsidP="00474641">
      <w:pPr>
        <w:pStyle w:val="BodyText"/>
        <w:ind w:left="576"/>
      </w:pPr>
      <w:r>
        <w:t>In general though, temperatures from about 65°F to 75°F (18°C to 24°C) combined with low humidity, partial cloud cover, and light winds tend to be considered a perfect temperate weather zone for most who dislike extremes of hot or cold.</w:t>
      </w:r>
    </w:p>
    <w:p w14:paraId="0668E288" w14:textId="3563BEDB" w:rsidR="00474641" w:rsidRDefault="00474641" w:rsidP="00474641">
      <w:pPr>
        <w:pStyle w:val="BodyText"/>
        <w:ind w:left="576"/>
      </w:pPr>
      <w:r>
        <w:t>The mid to upper 60s Fahrenheit (around 18°C to 21°C) often hits that idealized sweet spot for temperate weather enjoyment. Not too cool, not too warm - just right in the middle.</w:t>
      </w:r>
    </w:p>
    <w:p w14:paraId="381AB16B" w14:textId="6BBDC433" w:rsidR="00E96C57" w:rsidRDefault="00E96C57" w:rsidP="00E96C57">
      <w:pPr>
        <w:pStyle w:val="Heading2"/>
      </w:pPr>
      <w:bookmarkStart w:id="22" w:name="_Toc164426084"/>
      <w:r>
        <w:t>Question 5: Extreme Temperatures</w:t>
      </w:r>
      <w:bookmarkEnd w:id="22"/>
    </w:p>
    <w:p w14:paraId="73151B8D" w14:textId="77777777" w:rsidR="00E96C57" w:rsidRPr="00474641" w:rsidRDefault="00E96C57" w:rsidP="00E96C57">
      <w:pPr>
        <w:pStyle w:val="BodyText"/>
        <w:rPr>
          <w:b/>
          <w:bCs/>
        </w:rPr>
      </w:pPr>
      <w:r w:rsidRPr="00474641">
        <w:rPr>
          <w:b/>
          <w:bCs/>
        </w:rPr>
        <w:t>Question:</w:t>
      </w:r>
    </w:p>
    <w:p w14:paraId="0BCEED95" w14:textId="77777777" w:rsidR="00E96C57" w:rsidRDefault="00E96C57" w:rsidP="00E96C57">
      <w:pPr>
        <w:pStyle w:val="BodyText"/>
        <w:ind w:left="576"/>
      </w:pPr>
      <w:r>
        <w:t>W</w:t>
      </w:r>
      <w:r w:rsidRPr="008256A0">
        <w:t>hat temperatures would be considered extreme that people who typically like hot or cold climates would not like</w:t>
      </w:r>
      <w:r>
        <w:t>?</w:t>
      </w:r>
    </w:p>
    <w:p w14:paraId="1C7D1C43" w14:textId="77777777" w:rsidR="00E96C57" w:rsidRPr="00474641" w:rsidRDefault="00E96C57" w:rsidP="00E96C57">
      <w:pPr>
        <w:pStyle w:val="BodyText"/>
        <w:rPr>
          <w:b/>
          <w:bCs/>
        </w:rPr>
      </w:pPr>
      <w:r w:rsidRPr="00474641">
        <w:rPr>
          <w:b/>
          <w:bCs/>
        </w:rPr>
        <w:t>Our Summary:</w:t>
      </w:r>
    </w:p>
    <w:p w14:paraId="06B1F37C" w14:textId="77777777" w:rsidR="00E96C57" w:rsidRDefault="00E96C57" w:rsidP="00E96C57">
      <w:pPr>
        <w:pStyle w:val="BodyText"/>
        <w:ind w:left="576"/>
      </w:pPr>
      <w:r>
        <w:t xml:space="preserve">We selected </w:t>
      </w:r>
      <w:r>
        <w:rPr>
          <w:b/>
          <w:bCs/>
        </w:rPr>
        <w:t>20</w:t>
      </w:r>
      <w:r w:rsidRPr="00474641">
        <w:rPr>
          <w:b/>
          <w:bCs/>
        </w:rPr>
        <w:t>°F</w:t>
      </w:r>
      <w:r>
        <w:t xml:space="preserve"> as the point for people who like colder temperatures and will find the cold to be extreme.  We selected </w:t>
      </w:r>
      <w:r>
        <w:rPr>
          <w:b/>
          <w:bCs/>
        </w:rPr>
        <w:t>95</w:t>
      </w:r>
      <w:r w:rsidRPr="00474641">
        <w:rPr>
          <w:b/>
          <w:bCs/>
        </w:rPr>
        <w:t>°F</w:t>
      </w:r>
      <w:r>
        <w:t xml:space="preserve"> as the point for people who like hotter temperatures and will find the heat to be extreme.</w:t>
      </w:r>
    </w:p>
    <w:p w14:paraId="73D697E9" w14:textId="77777777" w:rsidR="00E96C57" w:rsidRDefault="00E96C57" w:rsidP="00E96C57">
      <w:pPr>
        <w:pStyle w:val="BodyText"/>
        <w:rPr>
          <w:b/>
          <w:bCs/>
        </w:rPr>
      </w:pPr>
      <w:r w:rsidRPr="00474641">
        <w:rPr>
          <w:b/>
          <w:bCs/>
        </w:rPr>
        <w:t xml:space="preserve">ChatGPT: </w:t>
      </w:r>
    </w:p>
    <w:p w14:paraId="0A8ECADF" w14:textId="77777777" w:rsidR="00E96C57" w:rsidRDefault="00E96C57" w:rsidP="00E96C57">
      <w:pPr>
        <w:pStyle w:val="BodyText"/>
        <w:ind w:left="576"/>
      </w:pPr>
      <w:r>
        <w:t>For people who typically enjoy hot or cold climates, there are temperature extremes that can become uncomfortable or even dangerous:</w:t>
      </w:r>
    </w:p>
    <w:p w14:paraId="23097EFE" w14:textId="77777777" w:rsidR="00E96C57" w:rsidRDefault="00E96C57" w:rsidP="00E96C57">
      <w:pPr>
        <w:pStyle w:val="BodyText"/>
        <w:ind w:left="576"/>
      </w:pPr>
      <w:r>
        <w:lastRenderedPageBreak/>
        <w:t>Extreme temperatures that individuals who typically enjoy hot or cold climates might find uncomfortable typically fall outside of their preferred temperature ranges. Here are some examples:</w:t>
      </w:r>
    </w:p>
    <w:p w14:paraId="3E598FAB" w14:textId="77777777" w:rsidR="00E96C57" w:rsidRDefault="00E96C57" w:rsidP="00E96C57">
      <w:pPr>
        <w:pStyle w:val="BodyText"/>
        <w:numPr>
          <w:ilvl w:val="0"/>
          <w:numId w:val="37"/>
        </w:numPr>
      </w:pPr>
      <w:r w:rsidRPr="008256A0">
        <w:rPr>
          <w:b/>
          <w:bCs/>
        </w:rPr>
        <w:t>Extreme Heat (Above 40°C / 104°F):</w:t>
      </w:r>
      <w:r>
        <w:t xml:space="preserve"> Temperatures above 40°C (104°F) are considered extreme and can be uncomfortable, even for individuals who generally enjoy hot weather. High temperatures can lead to heat-related illnesses such as heat exhaustion and heatstroke, and prolonged exposure to extreme heat can be dangerous.</w:t>
      </w:r>
    </w:p>
    <w:p w14:paraId="0CE97235" w14:textId="77777777" w:rsidR="00E96C57" w:rsidRDefault="00E96C57" w:rsidP="00E96C57">
      <w:pPr>
        <w:pStyle w:val="BodyText"/>
        <w:numPr>
          <w:ilvl w:val="0"/>
          <w:numId w:val="37"/>
        </w:numPr>
      </w:pPr>
      <w:r w:rsidRPr="008256A0">
        <w:rPr>
          <w:b/>
          <w:bCs/>
        </w:rPr>
        <w:t xml:space="preserve">Extreme Cold (Below -10°C / 14°F): </w:t>
      </w:r>
      <w:r>
        <w:t>Temperatures below -10°C (14°F) are considered extreme cold and can be challenging, even for individuals who typically enjoy cold climates. Extreme cold temperatures can increase the risk of frostbite, hypothermia, and other cold-related health issues.</w:t>
      </w:r>
    </w:p>
    <w:p w14:paraId="72CF21FC" w14:textId="77777777" w:rsidR="00E96C57" w:rsidRDefault="00E96C57" w:rsidP="00E96C57">
      <w:pPr>
        <w:pStyle w:val="BodyText"/>
        <w:numPr>
          <w:ilvl w:val="0"/>
          <w:numId w:val="37"/>
        </w:numPr>
      </w:pPr>
      <w:r w:rsidRPr="008256A0">
        <w:rPr>
          <w:b/>
          <w:bCs/>
        </w:rPr>
        <w:t>Heatwaves:</w:t>
      </w:r>
      <w:r>
        <w:t xml:space="preserve"> Heatwaves, which are prolonged periods of excessively hot weather, can be particularly uncomfortable and dangerous for individuals who enjoy hot climates. Heatwaves often bring high temperatures, humidity, and poor air quality, increasing the risk of heat-related illnesses and discomfort.</w:t>
      </w:r>
    </w:p>
    <w:p w14:paraId="0F57AC5F" w14:textId="77777777" w:rsidR="00E96C57" w:rsidRDefault="00E96C57" w:rsidP="00E96C57">
      <w:pPr>
        <w:pStyle w:val="BodyText"/>
        <w:numPr>
          <w:ilvl w:val="0"/>
          <w:numId w:val="37"/>
        </w:numPr>
      </w:pPr>
      <w:r w:rsidRPr="008256A0">
        <w:rPr>
          <w:b/>
          <w:bCs/>
        </w:rPr>
        <w:t>Cold Snaps:</w:t>
      </w:r>
      <w:r>
        <w:t xml:space="preserve"> Cold snaps, which are sudden and prolonged periods of extremely cold weather, can be challenging for individuals who enjoy cold climates. Cold snaps often bring frigid temperatures, strong winds, and heavy snowfall, making outdoor activities difficult and increasing the risk of cold-related health issues.</w:t>
      </w:r>
    </w:p>
    <w:p w14:paraId="317C7AAD" w14:textId="77777777" w:rsidR="00E96C57" w:rsidRDefault="00E96C57" w:rsidP="00E96C57">
      <w:pPr>
        <w:pStyle w:val="BodyText"/>
        <w:ind w:left="576"/>
      </w:pPr>
    </w:p>
    <w:p w14:paraId="0F7B013D" w14:textId="77777777" w:rsidR="00E96C57" w:rsidRDefault="00E96C57" w:rsidP="00E96C57">
      <w:pPr>
        <w:pStyle w:val="BodyText"/>
        <w:numPr>
          <w:ilvl w:val="0"/>
          <w:numId w:val="37"/>
        </w:numPr>
      </w:pPr>
      <w:r w:rsidRPr="008256A0">
        <w:rPr>
          <w:b/>
          <w:bCs/>
        </w:rPr>
        <w:t>Temperature Extremes in Combination with Other Factors</w:t>
      </w:r>
      <w:r>
        <w:t>: Extreme temperatures can become even more uncomfortable and dangerous when combined with other factors such as high humidity, low humidity (resulting in dry air), strong winds, or poor air quality. These conditions can exacerbate the effects of extreme heat or cold and increase the risk of health problems.</w:t>
      </w:r>
    </w:p>
    <w:p w14:paraId="7CEB3216" w14:textId="77777777" w:rsidR="00E96C57" w:rsidRDefault="00E96C57" w:rsidP="00E96C57">
      <w:pPr>
        <w:pStyle w:val="BodyText"/>
        <w:ind w:left="576"/>
      </w:pPr>
      <w:r>
        <w:t>It's important to note that individual tolerance for extreme temperatures varies, and what one person considers extreme, another may find manageable. However, extreme temperatures outside of the typical range for hot or cold climates can pose health risks and discomfort for individuals who enjoy those climates.</w:t>
      </w:r>
    </w:p>
    <w:p w14:paraId="65ED6748" w14:textId="77777777" w:rsidR="00E96C57" w:rsidRPr="00474641" w:rsidRDefault="00E96C57" w:rsidP="00E96C57">
      <w:pPr>
        <w:pStyle w:val="BodyText"/>
        <w:rPr>
          <w:b/>
          <w:bCs/>
        </w:rPr>
      </w:pPr>
      <w:r w:rsidRPr="00474641">
        <w:rPr>
          <w:b/>
          <w:bCs/>
        </w:rPr>
        <w:t xml:space="preserve">Claude: </w:t>
      </w:r>
    </w:p>
    <w:p w14:paraId="5FA02792" w14:textId="77777777" w:rsidR="00E96C57" w:rsidRDefault="00E96C57" w:rsidP="00E96C57">
      <w:pPr>
        <w:pStyle w:val="BodyText"/>
        <w:ind w:left="576"/>
      </w:pPr>
      <w:r>
        <w:t>For people who typically enjoy hot or cold climates, there are temperature extremes that can become uncomfortable or even dangerous:</w:t>
      </w:r>
    </w:p>
    <w:p w14:paraId="1E1AF3E4" w14:textId="77777777" w:rsidR="00E96C57" w:rsidRPr="008256A0" w:rsidRDefault="00E96C57" w:rsidP="00E96C57">
      <w:pPr>
        <w:pStyle w:val="BodyText"/>
        <w:ind w:left="576"/>
        <w:rPr>
          <w:b/>
          <w:bCs/>
        </w:rPr>
      </w:pPr>
      <w:r w:rsidRPr="008256A0">
        <w:rPr>
          <w:b/>
          <w:bCs/>
        </w:rPr>
        <w:t>For Hot Weather Lovers:</w:t>
      </w:r>
    </w:p>
    <w:p w14:paraId="0B0B423B" w14:textId="77777777" w:rsidR="00E96C57" w:rsidRDefault="00E96C57" w:rsidP="00E96C57">
      <w:pPr>
        <w:pStyle w:val="BodyText"/>
        <w:numPr>
          <w:ilvl w:val="0"/>
          <w:numId w:val="34"/>
        </w:numPr>
      </w:pPr>
      <w:r>
        <w:t>Temperatures above 105°F (41°C) are generally considered extremely hot, even for heat enthusiasts. The risk of heat illness increases significantly.</w:t>
      </w:r>
    </w:p>
    <w:p w14:paraId="49F88116" w14:textId="77777777" w:rsidR="00E96C57" w:rsidRDefault="00E96C57" w:rsidP="00E96C57">
      <w:pPr>
        <w:pStyle w:val="BodyText"/>
        <w:numPr>
          <w:ilvl w:val="0"/>
          <w:numId w:val="34"/>
        </w:numPr>
      </w:pPr>
      <w:r>
        <w:t>In dry desert climates, temperatures of 115°F (46°C) or higher can be life-threatening with prolonged exposure.</w:t>
      </w:r>
    </w:p>
    <w:p w14:paraId="5D7D16E9" w14:textId="77777777" w:rsidR="00E96C57" w:rsidRDefault="00E96C57" w:rsidP="00E96C57">
      <w:pPr>
        <w:pStyle w:val="BodyText"/>
        <w:numPr>
          <w:ilvl w:val="0"/>
          <w:numId w:val="34"/>
        </w:numPr>
      </w:pPr>
      <w:r>
        <w:t>With high humidity levels, temperatures as "low" as 95°F (35°C) can feel oppressively hot and unbearable.</w:t>
      </w:r>
    </w:p>
    <w:p w14:paraId="22E4D465" w14:textId="77777777" w:rsidR="00E96C57" w:rsidRPr="008256A0" w:rsidRDefault="00E96C57" w:rsidP="00E96C57">
      <w:pPr>
        <w:pStyle w:val="BodyText"/>
        <w:ind w:left="576"/>
        <w:rPr>
          <w:b/>
          <w:bCs/>
        </w:rPr>
      </w:pPr>
      <w:r w:rsidRPr="008256A0">
        <w:rPr>
          <w:b/>
          <w:bCs/>
        </w:rPr>
        <w:lastRenderedPageBreak/>
        <w:t>For Cold Weather Lovers:</w:t>
      </w:r>
    </w:p>
    <w:p w14:paraId="3FB4E1CF" w14:textId="77777777" w:rsidR="00E96C57" w:rsidRDefault="00E96C57" w:rsidP="00E96C57">
      <w:pPr>
        <w:pStyle w:val="BodyText"/>
        <w:numPr>
          <w:ilvl w:val="0"/>
          <w:numId w:val="35"/>
        </w:numPr>
      </w:pPr>
      <w:r>
        <w:t>Temperatures below 0°F (-18°C) are considered extremely cold, even for cold aficionados. Risk of frostbite and hypothermia increases.</w:t>
      </w:r>
    </w:p>
    <w:p w14:paraId="1947A81B" w14:textId="77777777" w:rsidR="00E96C57" w:rsidRDefault="00E96C57" w:rsidP="00E96C57">
      <w:pPr>
        <w:pStyle w:val="BodyText"/>
        <w:numPr>
          <w:ilvl w:val="0"/>
          <w:numId w:val="35"/>
        </w:numPr>
      </w:pPr>
      <w:r>
        <w:t>Wind chills below -20°F (-29°C) make being outdoors very difficult and dangerous without proper protection.</w:t>
      </w:r>
    </w:p>
    <w:p w14:paraId="6D08C87B" w14:textId="77777777" w:rsidR="00E96C57" w:rsidRDefault="00E96C57" w:rsidP="00E96C57">
      <w:pPr>
        <w:pStyle w:val="BodyText"/>
        <w:numPr>
          <w:ilvl w:val="0"/>
          <w:numId w:val="35"/>
        </w:numPr>
      </w:pPr>
      <w:r>
        <w:t>In polar regions, temperatures of -40°F (-40°C) or lower are considered extraordinarily cold extremes.</w:t>
      </w:r>
    </w:p>
    <w:p w14:paraId="05000B20" w14:textId="77777777" w:rsidR="00E96C57" w:rsidRPr="008256A0" w:rsidRDefault="00E96C57" w:rsidP="00E96C57">
      <w:pPr>
        <w:pStyle w:val="BodyText"/>
        <w:ind w:left="576"/>
        <w:rPr>
          <w:b/>
          <w:bCs/>
        </w:rPr>
      </w:pPr>
      <w:r w:rsidRPr="008256A0">
        <w:rPr>
          <w:b/>
          <w:bCs/>
        </w:rPr>
        <w:t>So in general:</w:t>
      </w:r>
    </w:p>
    <w:p w14:paraId="6DB78897" w14:textId="77777777" w:rsidR="00E96C57" w:rsidRDefault="00E96C57" w:rsidP="00E96C57">
      <w:pPr>
        <w:pStyle w:val="BodyText"/>
        <w:numPr>
          <w:ilvl w:val="0"/>
          <w:numId w:val="36"/>
        </w:numPr>
      </w:pPr>
      <w:r>
        <w:t>Temperatures over 105-115°F (41-46°C) are extremely hot, even for hot climate fans.</w:t>
      </w:r>
    </w:p>
    <w:p w14:paraId="34FFEB03" w14:textId="77777777" w:rsidR="00E96C57" w:rsidRDefault="00E96C57" w:rsidP="00E96C57">
      <w:pPr>
        <w:pStyle w:val="BodyText"/>
        <w:numPr>
          <w:ilvl w:val="0"/>
          <w:numId w:val="36"/>
        </w:numPr>
      </w:pPr>
      <w:r>
        <w:t>Temperatures below 0°F (-18°C), especially with wind chill, are extremely cold even for cold lovers.</w:t>
      </w:r>
    </w:p>
    <w:p w14:paraId="58E7AA21" w14:textId="77777777" w:rsidR="00E96C57" w:rsidRDefault="00E96C57" w:rsidP="00E96C57">
      <w:pPr>
        <w:pStyle w:val="BodyText"/>
        <w:ind w:left="576"/>
      </w:pPr>
      <w:r>
        <w:t>At these extreme ends of the temperature range, risks increase significantly regardless of hot/cold preferences. Most people find prolonged exposure very uncomfortable and potentially hazardous without proper preparation and precautions.</w:t>
      </w:r>
    </w:p>
    <w:p w14:paraId="4A769E3C" w14:textId="77777777" w:rsidR="00E96C57" w:rsidRDefault="00E96C57" w:rsidP="00E96C57">
      <w:pPr>
        <w:pStyle w:val="BodyText"/>
        <w:ind w:left="576"/>
      </w:pPr>
      <w:r>
        <w:t>Moderation becomes more important as temperatures veer toward these thresholds considered hazardous extremes by meteorologists and health officials. Acclimation helps, but doesn't eliminate all danger at these limits.</w:t>
      </w:r>
    </w:p>
    <w:p w14:paraId="15D0CB45" w14:textId="77777777" w:rsidR="00474641" w:rsidRDefault="00474641" w:rsidP="00474641"/>
    <w:p w14:paraId="78BCEC13" w14:textId="77777777" w:rsidR="008E0FF7" w:rsidRPr="008E0FF7" w:rsidRDefault="008E0FF7" w:rsidP="008E0FF7"/>
    <w:sectPr w:rsidR="008E0FF7" w:rsidRPr="008E0FF7" w:rsidSect="002A4CC7">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F13C7" w14:textId="77777777" w:rsidR="002A4CC7" w:rsidRDefault="002A4CC7" w:rsidP="00245F22">
      <w:pPr>
        <w:spacing w:after="0" w:line="240" w:lineRule="auto"/>
      </w:pPr>
      <w:r>
        <w:separator/>
      </w:r>
    </w:p>
  </w:endnote>
  <w:endnote w:type="continuationSeparator" w:id="0">
    <w:p w14:paraId="614CAB17" w14:textId="77777777" w:rsidR="002A4CC7" w:rsidRDefault="002A4CC7" w:rsidP="0024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102" w:type="pct"/>
      <w:tblBorders>
        <w:top w:val="single" w:sz="8" w:space="0" w:color="005DAB"/>
      </w:tblBorders>
      <w:tblCellMar>
        <w:left w:w="0" w:type="dxa"/>
        <w:right w:w="0" w:type="dxa"/>
      </w:tblCellMar>
      <w:tblLook w:val="04A0" w:firstRow="1" w:lastRow="0" w:firstColumn="1" w:lastColumn="0" w:noHBand="0" w:noVBand="1"/>
    </w:tblPr>
    <w:tblGrid>
      <w:gridCol w:w="1524"/>
      <w:gridCol w:w="5773"/>
      <w:gridCol w:w="2063"/>
      <w:gridCol w:w="2063"/>
    </w:tblGrid>
    <w:tr w:rsidR="0016000C" w:rsidRPr="00496546" w14:paraId="096E2667" w14:textId="77777777" w:rsidTr="0016000C">
      <w:tc>
        <w:tcPr>
          <w:tcW w:w="667" w:type="pct"/>
        </w:tcPr>
        <w:p w14:paraId="59194665" w14:textId="77777777" w:rsidR="0016000C" w:rsidRPr="00496546" w:rsidRDefault="0016000C" w:rsidP="0016000C">
          <w:pPr>
            <w:pStyle w:val="Footer"/>
            <w:tabs>
              <w:tab w:val="clear" w:pos="4680"/>
              <w:tab w:val="clear" w:pos="9360"/>
            </w:tabs>
            <w:jc w:val="center"/>
            <w:rPr>
              <w:caps/>
              <w:color w:val="005DAB"/>
              <w:sz w:val="18"/>
              <w:szCs w:val="18"/>
            </w:rPr>
          </w:pPr>
          <w:r w:rsidRPr="00496546">
            <w:rPr>
              <w:caps/>
              <w:color w:val="005DAB"/>
              <w:sz w:val="18"/>
              <w:szCs w:val="18"/>
            </w:rPr>
            <w:t xml:space="preserve">Page | </w:t>
          </w:r>
          <w:r w:rsidRPr="0012628F">
            <w:rPr>
              <w:color w:val="005DAB"/>
              <w:sz w:val="18"/>
              <w:szCs w:val="18"/>
            </w:rPr>
            <w:fldChar w:fldCharType="begin"/>
          </w:r>
          <w:r w:rsidRPr="0012628F">
            <w:rPr>
              <w:color w:val="005DAB"/>
              <w:sz w:val="18"/>
              <w:szCs w:val="18"/>
            </w:rPr>
            <w:instrText xml:space="preserve"> PAGE   \* MERGEFORMAT </w:instrText>
          </w:r>
          <w:r w:rsidRPr="0012628F">
            <w:rPr>
              <w:color w:val="005DAB"/>
              <w:sz w:val="18"/>
              <w:szCs w:val="18"/>
            </w:rPr>
            <w:fldChar w:fldCharType="separate"/>
          </w:r>
          <w:r>
            <w:rPr>
              <w:noProof/>
              <w:color w:val="005DAB"/>
              <w:sz w:val="18"/>
              <w:szCs w:val="18"/>
            </w:rPr>
            <w:t>i</w:t>
          </w:r>
          <w:r w:rsidRPr="0012628F">
            <w:rPr>
              <w:noProof/>
              <w:color w:val="005DAB"/>
              <w:sz w:val="18"/>
              <w:szCs w:val="18"/>
            </w:rPr>
            <w:fldChar w:fldCharType="end"/>
          </w:r>
        </w:p>
      </w:tc>
      <w:tc>
        <w:tcPr>
          <w:tcW w:w="2527" w:type="pct"/>
        </w:tcPr>
        <w:p w14:paraId="39AE7BD7" w14:textId="42EB2FC4" w:rsidR="0016000C" w:rsidRPr="00496546" w:rsidRDefault="00000000" w:rsidP="0016000C">
          <w:pPr>
            <w:pStyle w:val="Footer"/>
            <w:tabs>
              <w:tab w:val="clear" w:pos="4680"/>
              <w:tab w:val="clear" w:pos="9360"/>
            </w:tabs>
            <w:jc w:val="center"/>
            <w:rPr>
              <w:caps/>
              <w:color w:val="005DAB"/>
              <w:sz w:val="18"/>
              <w:szCs w:val="18"/>
            </w:rPr>
          </w:pPr>
          <w:sdt>
            <w:sdtPr>
              <w:rPr>
                <w:caps/>
                <w:color w:val="005DAB"/>
                <w:sz w:val="18"/>
                <w:szCs w:val="18"/>
              </w:rPr>
              <w:alias w:val="Title"/>
              <w:tag w:val=""/>
              <w:id w:val="711767647"/>
              <w:placeholder>
                <w:docPart w:val="EF96D6FFFF33417BB8816A592AF309A9"/>
              </w:placeholder>
              <w:dataBinding w:prefixMappings="xmlns:ns0='http://purl.org/dc/elements/1.1/' xmlns:ns1='http://schemas.openxmlformats.org/package/2006/metadata/core-properties' " w:xpath="/ns1:coreProperties[1]/ns0:title[1]" w:storeItemID="{6C3C8BC8-F283-45AE-878A-BAB7291924A1}"/>
              <w:text/>
            </w:sdtPr>
            <w:sdtContent>
              <w:r w:rsidR="0016000C">
                <w:rPr>
                  <w:caps/>
                  <w:color w:val="005DAB"/>
                  <w:sz w:val="18"/>
                  <w:szCs w:val="18"/>
                </w:rPr>
                <w:t>Project 1 Report</w:t>
              </w:r>
            </w:sdtContent>
          </w:sdt>
        </w:p>
      </w:tc>
      <w:tc>
        <w:tcPr>
          <w:tcW w:w="903" w:type="pct"/>
        </w:tcPr>
        <w:p w14:paraId="7F88FDD2" w14:textId="2AB27033" w:rsidR="0016000C" w:rsidRPr="00E0188E" w:rsidRDefault="0016000C" w:rsidP="0016000C">
          <w:pPr>
            <w:pStyle w:val="Footer"/>
            <w:tabs>
              <w:tab w:val="clear" w:pos="4680"/>
              <w:tab w:val="clear" w:pos="9360"/>
            </w:tabs>
            <w:jc w:val="center"/>
            <w:rPr>
              <w:caps/>
              <w:color w:val="005DAB"/>
              <w:sz w:val="18"/>
              <w:szCs w:val="18"/>
            </w:rPr>
          </w:pPr>
          <w:r>
            <w:rPr>
              <w:caps/>
              <w:color w:val="005DAB"/>
              <w:sz w:val="18"/>
              <w:szCs w:val="18"/>
            </w:rPr>
            <w:t>DU AI Bootcamp: Team 1</w:t>
          </w:r>
        </w:p>
      </w:tc>
      <w:tc>
        <w:tcPr>
          <w:tcW w:w="903" w:type="pct"/>
        </w:tcPr>
        <w:p w14:paraId="75D1B733" w14:textId="321F9B0F" w:rsidR="0016000C" w:rsidRPr="00496546" w:rsidRDefault="0016000C" w:rsidP="0016000C">
          <w:pPr>
            <w:pStyle w:val="Footer"/>
            <w:tabs>
              <w:tab w:val="clear" w:pos="4680"/>
              <w:tab w:val="clear" w:pos="9360"/>
            </w:tabs>
            <w:rPr>
              <w:caps/>
              <w:color w:val="005DAB"/>
              <w:sz w:val="18"/>
              <w:szCs w:val="18"/>
            </w:rPr>
          </w:pPr>
        </w:p>
      </w:tc>
    </w:tr>
  </w:tbl>
  <w:p w14:paraId="61C3EF18" w14:textId="77777777" w:rsidR="00501B3F" w:rsidRDefault="00501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8" w:space="0" w:color="005DAB"/>
      </w:tblBorders>
      <w:tblCellMar>
        <w:left w:w="0" w:type="dxa"/>
        <w:right w:w="0" w:type="dxa"/>
      </w:tblCellMar>
      <w:tblLook w:val="04A0" w:firstRow="1" w:lastRow="0" w:firstColumn="1" w:lastColumn="0" w:noHBand="0" w:noVBand="1"/>
    </w:tblPr>
    <w:tblGrid>
      <w:gridCol w:w="1524"/>
      <w:gridCol w:w="5773"/>
      <w:gridCol w:w="2063"/>
    </w:tblGrid>
    <w:tr w:rsidR="0012628F" w:rsidRPr="00496546" w14:paraId="67CEC128" w14:textId="77777777" w:rsidTr="00195F02">
      <w:tc>
        <w:tcPr>
          <w:tcW w:w="814" w:type="pct"/>
        </w:tcPr>
        <w:p w14:paraId="04B69AE8" w14:textId="4FD4650D" w:rsidR="0012628F" w:rsidRPr="00496546" w:rsidRDefault="0012628F" w:rsidP="0012628F">
          <w:pPr>
            <w:pStyle w:val="Footer"/>
            <w:tabs>
              <w:tab w:val="clear" w:pos="4680"/>
              <w:tab w:val="clear" w:pos="9360"/>
            </w:tabs>
            <w:jc w:val="center"/>
            <w:rPr>
              <w:caps/>
              <w:color w:val="005DAB"/>
              <w:sz w:val="18"/>
              <w:szCs w:val="18"/>
            </w:rPr>
          </w:pPr>
          <w:r w:rsidRPr="00496546">
            <w:rPr>
              <w:caps/>
              <w:color w:val="005DAB"/>
              <w:sz w:val="18"/>
              <w:szCs w:val="18"/>
            </w:rPr>
            <w:t>P</w:t>
          </w:r>
          <w:r>
            <w:rPr>
              <w:caps/>
              <w:color w:val="005DAB"/>
              <w:sz w:val="18"/>
              <w:szCs w:val="18"/>
            </w:rPr>
            <w:t xml:space="preserve">age </w:t>
          </w:r>
          <w:r w:rsidRPr="00496546">
            <w:rPr>
              <w:caps/>
              <w:color w:val="005DAB"/>
              <w:sz w:val="18"/>
              <w:szCs w:val="18"/>
            </w:rPr>
            <w:t xml:space="preserve"> </w:t>
          </w:r>
          <w:r w:rsidRPr="0012628F">
            <w:rPr>
              <w:color w:val="005DAB"/>
              <w:sz w:val="18"/>
              <w:szCs w:val="18"/>
            </w:rPr>
            <w:fldChar w:fldCharType="begin"/>
          </w:r>
          <w:r w:rsidRPr="0012628F">
            <w:rPr>
              <w:color w:val="005DAB"/>
              <w:sz w:val="18"/>
              <w:szCs w:val="18"/>
            </w:rPr>
            <w:instrText xml:space="preserve"> PAGE   \* MERGEFORMAT </w:instrText>
          </w:r>
          <w:r w:rsidRPr="0012628F">
            <w:rPr>
              <w:color w:val="005DAB"/>
              <w:sz w:val="18"/>
              <w:szCs w:val="18"/>
            </w:rPr>
            <w:fldChar w:fldCharType="separate"/>
          </w:r>
          <w:r w:rsidR="00F83DDC">
            <w:rPr>
              <w:noProof/>
              <w:color w:val="005DAB"/>
              <w:sz w:val="18"/>
              <w:szCs w:val="18"/>
            </w:rPr>
            <w:t>2</w:t>
          </w:r>
          <w:r w:rsidRPr="0012628F">
            <w:rPr>
              <w:noProof/>
              <w:color w:val="005DAB"/>
              <w:sz w:val="18"/>
              <w:szCs w:val="18"/>
            </w:rPr>
            <w:fldChar w:fldCharType="end"/>
          </w:r>
          <w:r>
            <w:rPr>
              <w:noProof/>
              <w:color w:val="005DAB"/>
              <w:sz w:val="18"/>
              <w:szCs w:val="18"/>
            </w:rPr>
            <w:t xml:space="preserve"> | </w:t>
          </w:r>
          <w:r>
            <w:rPr>
              <w:noProof/>
              <w:color w:val="005DAB"/>
              <w:sz w:val="18"/>
              <w:szCs w:val="18"/>
            </w:rPr>
            <w:fldChar w:fldCharType="begin"/>
          </w:r>
          <w:r>
            <w:rPr>
              <w:noProof/>
              <w:color w:val="005DAB"/>
              <w:sz w:val="18"/>
              <w:szCs w:val="18"/>
            </w:rPr>
            <w:instrText xml:space="preserve"> SECTIONPAGES   \* MERGEFORMAT </w:instrText>
          </w:r>
          <w:r>
            <w:rPr>
              <w:noProof/>
              <w:color w:val="005DAB"/>
              <w:sz w:val="18"/>
              <w:szCs w:val="18"/>
            </w:rPr>
            <w:fldChar w:fldCharType="separate"/>
          </w:r>
          <w:r w:rsidR="00BC6F4E">
            <w:rPr>
              <w:noProof/>
              <w:color w:val="005DAB"/>
              <w:sz w:val="18"/>
              <w:szCs w:val="18"/>
            </w:rPr>
            <w:t>21</w:t>
          </w:r>
          <w:r>
            <w:rPr>
              <w:noProof/>
              <w:color w:val="005DAB"/>
              <w:sz w:val="18"/>
              <w:szCs w:val="18"/>
            </w:rPr>
            <w:fldChar w:fldCharType="end"/>
          </w:r>
        </w:p>
      </w:tc>
      <w:tc>
        <w:tcPr>
          <w:tcW w:w="3084" w:type="pct"/>
        </w:tcPr>
        <w:p w14:paraId="6C616509" w14:textId="7DC2964F" w:rsidR="0012628F" w:rsidRPr="00496546" w:rsidRDefault="00000000" w:rsidP="00496546">
          <w:pPr>
            <w:pStyle w:val="Footer"/>
            <w:tabs>
              <w:tab w:val="clear" w:pos="4680"/>
              <w:tab w:val="clear" w:pos="9360"/>
            </w:tabs>
            <w:jc w:val="center"/>
            <w:rPr>
              <w:caps/>
              <w:color w:val="005DAB"/>
              <w:sz w:val="18"/>
              <w:szCs w:val="18"/>
            </w:rPr>
          </w:pPr>
          <w:sdt>
            <w:sdtPr>
              <w:rPr>
                <w:caps/>
                <w:color w:val="005DAB"/>
                <w:sz w:val="18"/>
                <w:szCs w:val="18"/>
              </w:rPr>
              <w:alias w:val="Title"/>
              <w:tag w:val=""/>
              <w:id w:val="-1730834325"/>
              <w:placeholder>
                <w:docPart w:val="10A5069A52684700B293A2143AF3FCA8"/>
              </w:placeholder>
              <w:dataBinding w:prefixMappings="xmlns:ns0='http://purl.org/dc/elements/1.1/' xmlns:ns1='http://schemas.openxmlformats.org/package/2006/metadata/core-properties' " w:xpath="/ns1:coreProperties[1]/ns0:title[1]" w:storeItemID="{6C3C8BC8-F283-45AE-878A-BAB7291924A1}"/>
              <w:text/>
            </w:sdtPr>
            <w:sdtContent>
              <w:r w:rsidR="00FD704D">
                <w:rPr>
                  <w:caps/>
                  <w:color w:val="005DAB"/>
                  <w:sz w:val="18"/>
                  <w:szCs w:val="18"/>
                </w:rPr>
                <w:t>Project 1 Report</w:t>
              </w:r>
            </w:sdtContent>
          </w:sdt>
        </w:p>
      </w:tc>
      <w:tc>
        <w:tcPr>
          <w:tcW w:w="1103" w:type="pct"/>
        </w:tcPr>
        <w:p w14:paraId="6F6DF14B" w14:textId="6831565A" w:rsidR="0012628F" w:rsidRPr="00496546" w:rsidRDefault="0016000C" w:rsidP="00496546">
          <w:pPr>
            <w:pStyle w:val="Footer"/>
            <w:tabs>
              <w:tab w:val="clear" w:pos="4680"/>
              <w:tab w:val="clear" w:pos="9360"/>
            </w:tabs>
            <w:jc w:val="center"/>
            <w:rPr>
              <w:caps/>
              <w:color w:val="005DAB"/>
              <w:sz w:val="18"/>
              <w:szCs w:val="18"/>
            </w:rPr>
          </w:pPr>
          <w:r>
            <w:rPr>
              <w:caps/>
              <w:color w:val="005DAB"/>
              <w:sz w:val="18"/>
              <w:szCs w:val="18"/>
            </w:rPr>
            <w:t>DU AI Bootcamp: Team 1</w:t>
          </w:r>
        </w:p>
      </w:tc>
    </w:tr>
  </w:tbl>
  <w:p w14:paraId="01D4FF91" w14:textId="77777777" w:rsidR="0012628F" w:rsidRDefault="00126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156F7" w14:textId="77777777" w:rsidR="002A4CC7" w:rsidRDefault="002A4CC7" w:rsidP="00245F22">
      <w:pPr>
        <w:spacing w:after="0" w:line="240" w:lineRule="auto"/>
      </w:pPr>
      <w:r>
        <w:separator/>
      </w:r>
    </w:p>
  </w:footnote>
  <w:footnote w:type="continuationSeparator" w:id="0">
    <w:p w14:paraId="4B884165" w14:textId="77777777" w:rsidR="002A4CC7" w:rsidRDefault="002A4CC7" w:rsidP="00245F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7C1A" w14:textId="7D0A4A1C" w:rsidR="00501B3F" w:rsidRDefault="00000000" w:rsidP="006929C3">
    <w:pPr>
      <w:pBdr>
        <w:bottom w:val="single" w:sz="8" w:space="1" w:color="005DAB"/>
      </w:pBdr>
      <w:tabs>
        <w:tab w:val="right" w:pos="9360"/>
      </w:tabs>
    </w:pPr>
    <w:sdt>
      <w:sdtPr>
        <w:alias w:val="Title"/>
        <w:tag w:val=""/>
        <w:id w:val="1891221008"/>
        <w:dataBinding w:prefixMappings="xmlns:ns0='http://purl.org/dc/elements/1.1/' xmlns:ns1='http://schemas.openxmlformats.org/package/2006/metadata/core-properties' " w:xpath="/ns1:coreProperties[1]/ns0:title[1]" w:storeItemID="{6C3C8BC8-F283-45AE-878A-BAB7291924A1}"/>
        <w:text/>
      </w:sdtPr>
      <w:sdtContent>
        <w:r w:rsidR="00FD704D">
          <w:t>Project 1 Report</w:t>
        </w:r>
      </w:sdtContent>
    </w:sdt>
    <w:r w:rsidR="006929C3">
      <w:tab/>
    </w:r>
    <w:r w:rsidR="0016000C">
      <w:rPr>
        <w:noProof/>
      </w:rPr>
      <w:drawing>
        <wp:inline distT="0" distB="0" distL="0" distR="0" wp14:anchorId="0ECA1F8B" wp14:editId="7B28C546">
          <wp:extent cx="1174750" cy="270326"/>
          <wp:effectExtent l="0" t="0" r="6350" b="0"/>
          <wp:docPr id="125569804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32540" name="Graphic 185423254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95627" cy="27513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6D44D" w14:textId="3164F5BF" w:rsidR="00245F22" w:rsidRDefault="00FD704D" w:rsidP="00501B3F">
    <w:pPr>
      <w:pBdr>
        <w:bottom w:val="single" w:sz="8" w:space="1" w:color="005DAB"/>
      </w:pBdr>
      <w:jc w:val="right"/>
    </w:pPr>
    <w:r>
      <w:rPr>
        <w:noProof/>
      </w:rPr>
      <mc:AlternateContent>
        <mc:Choice Requires="wps">
          <w:drawing>
            <wp:inline distT="0" distB="0" distL="0" distR="0" wp14:anchorId="5E97DC9A" wp14:editId="118AB538">
              <wp:extent cx="304800" cy="304800"/>
              <wp:effectExtent l="0" t="0" r="0" b="0"/>
              <wp:docPr id="2036200722" name="Rectangle 1"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588D1" id="Rectangle 1"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7DB590CE" wp14:editId="5FE2246C">
              <wp:extent cx="304800" cy="304800"/>
              <wp:effectExtent l="0" t="0" r="0" b="0"/>
              <wp:docPr id="1312618116" name="Rectangle 2"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7BC2C" id="Rectangle 2"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093464F3" wp14:editId="52A76246">
          <wp:extent cx="1174750" cy="270326"/>
          <wp:effectExtent l="0" t="0" r="6350" b="0"/>
          <wp:docPr id="1854232540"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32540" name="Graphic 185423254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95627" cy="2751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642B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AA50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2E168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88C7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1988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4CC4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8345E3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3C2A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00F2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11A3A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D1F0B"/>
    <w:multiLevelType w:val="hybridMultilevel"/>
    <w:tmpl w:val="5CEA08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02D4324D"/>
    <w:multiLevelType w:val="hybridMultilevel"/>
    <w:tmpl w:val="D08C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B2EFC"/>
    <w:multiLevelType w:val="hybridMultilevel"/>
    <w:tmpl w:val="7396C6A2"/>
    <w:lvl w:ilvl="0" w:tplc="EA182F6A">
      <w:start w:val="1"/>
      <w:numFmt w:val="bullet"/>
      <w:lvlText w:val="○"/>
      <w:lvlJc w:val="left"/>
      <w:pPr>
        <w:tabs>
          <w:tab w:val="num" w:pos="720"/>
        </w:tabs>
        <w:ind w:left="720" w:hanging="360"/>
      </w:pPr>
      <w:rPr>
        <w:rFonts w:ascii="Times New Roman" w:hAnsi="Times New Roman" w:hint="default"/>
      </w:rPr>
    </w:lvl>
    <w:lvl w:ilvl="1" w:tplc="82D6EF26">
      <w:start w:val="1"/>
      <w:numFmt w:val="bullet"/>
      <w:lvlText w:val="○"/>
      <w:lvlJc w:val="left"/>
      <w:pPr>
        <w:tabs>
          <w:tab w:val="num" w:pos="1440"/>
        </w:tabs>
        <w:ind w:left="1440" w:hanging="360"/>
      </w:pPr>
      <w:rPr>
        <w:rFonts w:ascii="Times New Roman" w:hAnsi="Times New Roman" w:hint="default"/>
      </w:rPr>
    </w:lvl>
    <w:lvl w:ilvl="2" w:tplc="278EC6DA" w:tentative="1">
      <w:start w:val="1"/>
      <w:numFmt w:val="bullet"/>
      <w:lvlText w:val="○"/>
      <w:lvlJc w:val="left"/>
      <w:pPr>
        <w:tabs>
          <w:tab w:val="num" w:pos="2160"/>
        </w:tabs>
        <w:ind w:left="2160" w:hanging="360"/>
      </w:pPr>
      <w:rPr>
        <w:rFonts w:ascii="Times New Roman" w:hAnsi="Times New Roman" w:hint="default"/>
      </w:rPr>
    </w:lvl>
    <w:lvl w:ilvl="3" w:tplc="308CCF8A" w:tentative="1">
      <w:start w:val="1"/>
      <w:numFmt w:val="bullet"/>
      <w:lvlText w:val="○"/>
      <w:lvlJc w:val="left"/>
      <w:pPr>
        <w:tabs>
          <w:tab w:val="num" w:pos="2880"/>
        </w:tabs>
        <w:ind w:left="2880" w:hanging="360"/>
      </w:pPr>
      <w:rPr>
        <w:rFonts w:ascii="Times New Roman" w:hAnsi="Times New Roman" w:hint="default"/>
      </w:rPr>
    </w:lvl>
    <w:lvl w:ilvl="4" w:tplc="77267512" w:tentative="1">
      <w:start w:val="1"/>
      <w:numFmt w:val="bullet"/>
      <w:lvlText w:val="○"/>
      <w:lvlJc w:val="left"/>
      <w:pPr>
        <w:tabs>
          <w:tab w:val="num" w:pos="3600"/>
        </w:tabs>
        <w:ind w:left="3600" w:hanging="360"/>
      </w:pPr>
      <w:rPr>
        <w:rFonts w:ascii="Times New Roman" w:hAnsi="Times New Roman" w:hint="default"/>
      </w:rPr>
    </w:lvl>
    <w:lvl w:ilvl="5" w:tplc="D0D077DA" w:tentative="1">
      <w:start w:val="1"/>
      <w:numFmt w:val="bullet"/>
      <w:lvlText w:val="○"/>
      <w:lvlJc w:val="left"/>
      <w:pPr>
        <w:tabs>
          <w:tab w:val="num" w:pos="4320"/>
        </w:tabs>
        <w:ind w:left="4320" w:hanging="360"/>
      </w:pPr>
      <w:rPr>
        <w:rFonts w:ascii="Times New Roman" w:hAnsi="Times New Roman" w:hint="default"/>
      </w:rPr>
    </w:lvl>
    <w:lvl w:ilvl="6" w:tplc="40BE1CF4" w:tentative="1">
      <w:start w:val="1"/>
      <w:numFmt w:val="bullet"/>
      <w:lvlText w:val="○"/>
      <w:lvlJc w:val="left"/>
      <w:pPr>
        <w:tabs>
          <w:tab w:val="num" w:pos="5040"/>
        </w:tabs>
        <w:ind w:left="5040" w:hanging="360"/>
      </w:pPr>
      <w:rPr>
        <w:rFonts w:ascii="Times New Roman" w:hAnsi="Times New Roman" w:hint="default"/>
      </w:rPr>
    </w:lvl>
    <w:lvl w:ilvl="7" w:tplc="3AC28518" w:tentative="1">
      <w:start w:val="1"/>
      <w:numFmt w:val="bullet"/>
      <w:lvlText w:val="○"/>
      <w:lvlJc w:val="left"/>
      <w:pPr>
        <w:tabs>
          <w:tab w:val="num" w:pos="5760"/>
        </w:tabs>
        <w:ind w:left="5760" w:hanging="360"/>
      </w:pPr>
      <w:rPr>
        <w:rFonts w:ascii="Times New Roman" w:hAnsi="Times New Roman" w:hint="default"/>
      </w:rPr>
    </w:lvl>
    <w:lvl w:ilvl="8" w:tplc="840C68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0AA57C47"/>
    <w:multiLevelType w:val="hybridMultilevel"/>
    <w:tmpl w:val="59C6725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0B4B6495"/>
    <w:multiLevelType w:val="hybridMultilevel"/>
    <w:tmpl w:val="CC80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4F4B4C"/>
    <w:multiLevelType w:val="hybridMultilevel"/>
    <w:tmpl w:val="36221184"/>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13B00A75"/>
    <w:multiLevelType w:val="hybridMultilevel"/>
    <w:tmpl w:val="963E45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1A404CDD"/>
    <w:multiLevelType w:val="hybridMultilevel"/>
    <w:tmpl w:val="E5AEF61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8" w15:restartNumberingAfterBreak="0">
    <w:nsid w:val="1A9170E1"/>
    <w:multiLevelType w:val="hybridMultilevel"/>
    <w:tmpl w:val="613816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1B3A24F0"/>
    <w:multiLevelType w:val="hybridMultilevel"/>
    <w:tmpl w:val="27A6691E"/>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2077287F"/>
    <w:multiLevelType w:val="hybridMultilevel"/>
    <w:tmpl w:val="A36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C05191"/>
    <w:multiLevelType w:val="hybridMultilevel"/>
    <w:tmpl w:val="EDD0E6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DE5BF9"/>
    <w:multiLevelType w:val="hybridMultilevel"/>
    <w:tmpl w:val="453E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CC4A0E"/>
    <w:multiLevelType w:val="hybridMultilevel"/>
    <w:tmpl w:val="E1F2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A20222"/>
    <w:multiLevelType w:val="hybridMultilevel"/>
    <w:tmpl w:val="18D4F4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33736D6F"/>
    <w:multiLevelType w:val="hybridMultilevel"/>
    <w:tmpl w:val="00AC360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352504E5"/>
    <w:multiLevelType w:val="hybridMultilevel"/>
    <w:tmpl w:val="F0AA3C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5263B34"/>
    <w:multiLevelType w:val="hybridMultilevel"/>
    <w:tmpl w:val="F9DE6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5823C6"/>
    <w:multiLevelType w:val="hybridMultilevel"/>
    <w:tmpl w:val="15B0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A515AA"/>
    <w:multiLevelType w:val="hybridMultilevel"/>
    <w:tmpl w:val="C0680868"/>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6C44E4C"/>
    <w:multiLevelType w:val="hybridMultilevel"/>
    <w:tmpl w:val="E652884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3FBB2A0C"/>
    <w:multiLevelType w:val="hybridMultilevel"/>
    <w:tmpl w:val="A1B4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4B2E04"/>
    <w:multiLevelType w:val="hybridMultilevel"/>
    <w:tmpl w:val="32F4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EC1A32"/>
    <w:multiLevelType w:val="hybridMultilevel"/>
    <w:tmpl w:val="10A87B2E"/>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4E735CBC"/>
    <w:multiLevelType w:val="hybridMultilevel"/>
    <w:tmpl w:val="20C8F67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503F360E"/>
    <w:multiLevelType w:val="hybridMultilevel"/>
    <w:tmpl w:val="E838694A"/>
    <w:lvl w:ilvl="0" w:tplc="FFFFFFFF">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6" w15:restartNumberingAfterBreak="0">
    <w:nsid w:val="50587873"/>
    <w:multiLevelType w:val="hybridMultilevel"/>
    <w:tmpl w:val="0E30B1A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7" w15:restartNumberingAfterBreak="0">
    <w:nsid w:val="50EB20F8"/>
    <w:multiLevelType w:val="hybridMultilevel"/>
    <w:tmpl w:val="FB18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855675"/>
    <w:multiLevelType w:val="hybridMultilevel"/>
    <w:tmpl w:val="216A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413A06"/>
    <w:multiLevelType w:val="hybridMultilevel"/>
    <w:tmpl w:val="8CF2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033CDC"/>
    <w:multiLevelType w:val="hybridMultilevel"/>
    <w:tmpl w:val="F30A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CD20A0"/>
    <w:multiLevelType w:val="hybridMultilevel"/>
    <w:tmpl w:val="9F145C5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5DC922BA"/>
    <w:multiLevelType w:val="hybridMultilevel"/>
    <w:tmpl w:val="544E89E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4974880"/>
    <w:multiLevelType w:val="hybridMultilevel"/>
    <w:tmpl w:val="A0D0DF54"/>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4" w15:restartNumberingAfterBreak="0">
    <w:nsid w:val="64AA0F87"/>
    <w:multiLevelType w:val="hybridMultilevel"/>
    <w:tmpl w:val="B9DC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2D1542"/>
    <w:multiLevelType w:val="hybridMultilevel"/>
    <w:tmpl w:val="58CE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DF40A0"/>
    <w:multiLevelType w:val="hybridMultilevel"/>
    <w:tmpl w:val="FFB0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336524"/>
    <w:multiLevelType w:val="multilevel"/>
    <w:tmpl w:val="E4B0B5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15:restartNumberingAfterBreak="0">
    <w:nsid w:val="6F833322"/>
    <w:multiLevelType w:val="hybridMultilevel"/>
    <w:tmpl w:val="49628ED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9" w15:restartNumberingAfterBreak="0">
    <w:nsid w:val="7363753E"/>
    <w:multiLevelType w:val="hybridMultilevel"/>
    <w:tmpl w:val="4E0482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73DD2606"/>
    <w:multiLevelType w:val="hybridMultilevel"/>
    <w:tmpl w:val="D832B54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1" w15:restartNumberingAfterBreak="0">
    <w:nsid w:val="746D494E"/>
    <w:multiLevelType w:val="hybridMultilevel"/>
    <w:tmpl w:val="0218D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15:restartNumberingAfterBreak="0">
    <w:nsid w:val="767B22B1"/>
    <w:multiLevelType w:val="hybridMultilevel"/>
    <w:tmpl w:val="55B455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3" w15:restartNumberingAfterBreak="0">
    <w:nsid w:val="79D94A51"/>
    <w:multiLevelType w:val="hybridMultilevel"/>
    <w:tmpl w:val="71C86BB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4" w15:restartNumberingAfterBreak="0">
    <w:nsid w:val="79DE0AC5"/>
    <w:multiLevelType w:val="hybridMultilevel"/>
    <w:tmpl w:val="D7741F7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5" w15:restartNumberingAfterBreak="0">
    <w:nsid w:val="79F21AE1"/>
    <w:multiLevelType w:val="hybridMultilevel"/>
    <w:tmpl w:val="A75287A2"/>
    <w:lvl w:ilvl="0" w:tplc="04090001">
      <w:start w:val="1"/>
      <w:numFmt w:val="bullet"/>
      <w:lvlText w:val=""/>
      <w:lvlJc w:val="left"/>
      <w:pPr>
        <w:ind w:left="1800" w:hanging="360"/>
      </w:pPr>
      <w:rPr>
        <w:rFonts w:ascii="Symbol" w:hAnsi="Symbol"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497117969">
    <w:abstractNumId w:val="47"/>
  </w:num>
  <w:num w:numId="2" w16cid:durableId="1319337183">
    <w:abstractNumId w:val="9"/>
  </w:num>
  <w:num w:numId="3" w16cid:durableId="383598741">
    <w:abstractNumId w:val="7"/>
  </w:num>
  <w:num w:numId="4" w16cid:durableId="1265073593">
    <w:abstractNumId w:val="6"/>
  </w:num>
  <w:num w:numId="5" w16cid:durableId="691957278">
    <w:abstractNumId w:val="5"/>
  </w:num>
  <w:num w:numId="6" w16cid:durableId="1267888879">
    <w:abstractNumId w:val="4"/>
  </w:num>
  <w:num w:numId="7" w16cid:durableId="2117020136">
    <w:abstractNumId w:val="8"/>
  </w:num>
  <w:num w:numId="8" w16cid:durableId="1959869340">
    <w:abstractNumId w:val="3"/>
  </w:num>
  <w:num w:numId="9" w16cid:durableId="1383554186">
    <w:abstractNumId w:val="2"/>
  </w:num>
  <w:num w:numId="10" w16cid:durableId="1347057740">
    <w:abstractNumId w:val="1"/>
  </w:num>
  <w:num w:numId="11" w16cid:durableId="1724139515">
    <w:abstractNumId w:val="0"/>
  </w:num>
  <w:num w:numId="12" w16cid:durableId="971903298">
    <w:abstractNumId w:val="30"/>
  </w:num>
  <w:num w:numId="13" w16cid:durableId="333263151">
    <w:abstractNumId w:val="16"/>
  </w:num>
  <w:num w:numId="14" w16cid:durableId="1017266902">
    <w:abstractNumId w:val="41"/>
  </w:num>
  <w:num w:numId="15" w16cid:durableId="1439326811">
    <w:abstractNumId w:val="10"/>
  </w:num>
  <w:num w:numId="16" w16cid:durableId="4403962">
    <w:abstractNumId w:val="42"/>
  </w:num>
  <w:num w:numId="17" w16cid:durableId="2058121179">
    <w:abstractNumId w:val="17"/>
  </w:num>
  <w:num w:numId="18" w16cid:durableId="1867936919">
    <w:abstractNumId w:val="15"/>
  </w:num>
  <w:num w:numId="19" w16cid:durableId="1692757102">
    <w:abstractNumId w:val="34"/>
  </w:num>
  <w:num w:numId="20" w16cid:durableId="127674689">
    <w:abstractNumId w:val="43"/>
  </w:num>
  <w:num w:numId="21" w16cid:durableId="1037201124">
    <w:abstractNumId w:val="29"/>
  </w:num>
  <w:num w:numId="22" w16cid:durableId="405958283">
    <w:abstractNumId w:val="21"/>
  </w:num>
  <w:num w:numId="23" w16cid:durableId="710804209">
    <w:abstractNumId w:val="36"/>
  </w:num>
  <w:num w:numId="24" w16cid:durableId="1355840967">
    <w:abstractNumId w:val="19"/>
  </w:num>
  <w:num w:numId="25" w16cid:durableId="369259200">
    <w:abstractNumId w:val="33"/>
  </w:num>
  <w:num w:numId="26" w16cid:durableId="1527595984">
    <w:abstractNumId w:val="55"/>
  </w:num>
  <w:num w:numId="27" w16cid:durableId="2037072579">
    <w:abstractNumId w:val="35"/>
  </w:num>
  <w:num w:numId="28" w16cid:durableId="1802576678">
    <w:abstractNumId w:val="48"/>
  </w:num>
  <w:num w:numId="29" w16cid:durableId="1926109770">
    <w:abstractNumId w:val="13"/>
  </w:num>
  <w:num w:numId="30" w16cid:durableId="109133660">
    <w:abstractNumId w:val="49"/>
  </w:num>
  <w:num w:numId="31" w16cid:durableId="903031055">
    <w:abstractNumId w:val="12"/>
  </w:num>
  <w:num w:numId="32" w16cid:durableId="219555454">
    <w:abstractNumId w:val="51"/>
  </w:num>
  <w:num w:numId="33" w16cid:durableId="1312053041">
    <w:abstractNumId w:val="26"/>
  </w:num>
  <w:num w:numId="34" w16cid:durableId="878780267">
    <w:abstractNumId w:val="53"/>
  </w:num>
  <w:num w:numId="35" w16cid:durableId="1707485926">
    <w:abstractNumId w:val="50"/>
  </w:num>
  <w:num w:numId="36" w16cid:durableId="1471898458">
    <w:abstractNumId w:val="24"/>
  </w:num>
  <w:num w:numId="37" w16cid:durableId="1696078638">
    <w:abstractNumId w:val="54"/>
  </w:num>
  <w:num w:numId="38" w16cid:durableId="1490751666">
    <w:abstractNumId w:val="25"/>
  </w:num>
  <w:num w:numId="39" w16cid:durableId="2053458289">
    <w:abstractNumId w:val="22"/>
  </w:num>
  <w:num w:numId="40" w16cid:durableId="1223638179">
    <w:abstractNumId w:val="11"/>
  </w:num>
  <w:num w:numId="41" w16cid:durableId="373431900">
    <w:abstractNumId w:val="39"/>
  </w:num>
  <w:num w:numId="42" w16cid:durableId="740449721">
    <w:abstractNumId w:val="32"/>
  </w:num>
  <w:num w:numId="43" w16cid:durableId="1024328611">
    <w:abstractNumId w:val="31"/>
  </w:num>
  <w:num w:numId="44" w16cid:durableId="1581914496">
    <w:abstractNumId w:val="45"/>
  </w:num>
  <w:num w:numId="45" w16cid:durableId="1876962192">
    <w:abstractNumId w:val="52"/>
  </w:num>
  <w:num w:numId="46" w16cid:durableId="2128111920">
    <w:abstractNumId w:val="18"/>
  </w:num>
  <w:num w:numId="47" w16cid:durableId="884832135">
    <w:abstractNumId w:val="37"/>
  </w:num>
  <w:num w:numId="48" w16cid:durableId="573785053">
    <w:abstractNumId w:val="27"/>
  </w:num>
  <w:num w:numId="49" w16cid:durableId="599799633">
    <w:abstractNumId w:val="38"/>
  </w:num>
  <w:num w:numId="50" w16cid:durableId="1864974445">
    <w:abstractNumId w:val="44"/>
  </w:num>
  <w:num w:numId="51" w16cid:durableId="795946120">
    <w:abstractNumId w:val="20"/>
  </w:num>
  <w:num w:numId="52" w16cid:durableId="789979033">
    <w:abstractNumId w:val="40"/>
  </w:num>
  <w:num w:numId="53" w16cid:durableId="903028715">
    <w:abstractNumId w:val="28"/>
  </w:num>
  <w:num w:numId="54" w16cid:durableId="463041354">
    <w:abstractNumId w:val="23"/>
  </w:num>
  <w:num w:numId="55" w16cid:durableId="399836095">
    <w:abstractNumId w:val="46"/>
  </w:num>
  <w:num w:numId="56" w16cid:durableId="11455846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ttachedTemplate r:id="rId1"/>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0C"/>
    <w:rsid w:val="00010413"/>
    <w:rsid w:val="00073F40"/>
    <w:rsid w:val="00083E4F"/>
    <w:rsid w:val="000C6EF0"/>
    <w:rsid w:val="000E5889"/>
    <w:rsid w:val="0012628F"/>
    <w:rsid w:val="0016000C"/>
    <w:rsid w:val="00191B89"/>
    <w:rsid w:val="00245F22"/>
    <w:rsid w:val="002A4CC7"/>
    <w:rsid w:val="003C20CD"/>
    <w:rsid w:val="00474641"/>
    <w:rsid w:val="00496546"/>
    <w:rsid w:val="00501B3F"/>
    <w:rsid w:val="0052462B"/>
    <w:rsid w:val="005D3DFF"/>
    <w:rsid w:val="00634B3B"/>
    <w:rsid w:val="006929C3"/>
    <w:rsid w:val="006B6C6D"/>
    <w:rsid w:val="008256A0"/>
    <w:rsid w:val="00852DD2"/>
    <w:rsid w:val="008E0FF7"/>
    <w:rsid w:val="0093127F"/>
    <w:rsid w:val="009A5D0C"/>
    <w:rsid w:val="00BC6F4E"/>
    <w:rsid w:val="00CA273B"/>
    <w:rsid w:val="00D85FAF"/>
    <w:rsid w:val="00D864BC"/>
    <w:rsid w:val="00E0188E"/>
    <w:rsid w:val="00E96C57"/>
    <w:rsid w:val="00F124D4"/>
    <w:rsid w:val="00F83DDC"/>
    <w:rsid w:val="00FD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1FBEB"/>
  <w15:chartTrackingRefBased/>
  <w15:docId w15:val="{4C2B1CDE-D21D-480B-81D8-9EF34B3B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E4F"/>
  </w:style>
  <w:style w:type="paragraph" w:styleId="Heading1">
    <w:name w:val="heading 1"/>
    <w:basedOn w:val="Normal"/>
    <w:next w:val="BodyText"/>
    <w:link w:val="Heading1Char"/>
    <w:uiPriority w:val="9"/>
    <w:qFormat/>
    <w:rsid w:val="00245F2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Heading2">
    <w:name w:val="heading 2"/>
    <w:basedOn w:val="Normal"/>
    <w:next w:val="BodyText"/>
    <w:link w:val="Heading2Char"/>
    <w:uiPriority w:val="9"/>
    <w:unhideWhenUsed/>
    <w:qFormat/>
    <w:rsid w:val="00E96C57"/>
    <w:pPr>
      <w:keepNext/>
      <w:keepLines/>
      <w:numPr>
        <w:ilvl w:val="1"/>
        <w:numId w:val="1"/>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uiPriority w:val="9"/>
    <w:unhideWhenUsed/>
    <w:qFormat/>
    <w:rsid w:val="0093127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unhideWhenUsed/>
    <w:qFormat/>
    <w:rsid w:val="0093127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BodyText"/>
    <w:link w:val="Heading5Char"/>
    <w:uiPriority w:val="9"/>
    <w:unhideWhenUsed/>
    <w:qFormat/>
    <w:rsid w:val="0093127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3127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45F2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45F2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2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127F"/>
    <w:pPr>
      <w:spacing w:after="0" w:line="240" w:lineRule="auto"/>
    </w:pPr>
    <w:rPr>
      <w:rFonts w:eastAsiaTheme="minorEastAsia"/>
    </w:rPr>
  </w:style>
  <w:style w:type="character" w:customStyle="1" w:styleId="NoSpacingChar">
    <w:name w:val="No Spacing Char"/>
    <w:basedOn w:val="DefaultParagraphFont"/>
    <w:link w:val="NoSpacing"/>
    <w:uiPriority w:val="1"/>
    <w:rsid w:val="0093127F"/>
    <w:rPr>
      <w:rFonts w:eastAsiaTheme="minorEastAsia"/>
    </w:rPr>
  </w:style>
  <w:style w:type="character" w:customStyle="1" w:styleId="Heading1Char">
    <w:name w:val="Heading 1 Char"/>
    <w:basedOn w:val="DefaultParagraphFont"/>
    <w:link w:val="Heading1"/>
    <w:uiPriority w:val="9"/>
    <w:rsid w:val="00245F22"/>
    <w:rPr>
      <w:rFonts w:asciiTheme="majorHAnsi" w:eastAsiaTheme="majorEastAsia" w:hAnsiTheme="majorHAnsi" w:cstheme="majorBidi"/>
      <w:color w:val="2E74B5" w:themeColor="accent1" w:themeShade="BF"/>
      <w:sz w:val="32"/>
      <w:szCs w:val="32"/>
      <w:u w:val="single"/>
    </w:rPr>
  </w:style>
  <w:style w:type="character" w:customStyle="1" w:styleId="Heading2Char">
    <w:name w:val="Heading 2 Char"/>
    <w:basedOn w:val="DefaultParagraphFont"/>
    <w:link w:val="Heading2"/>
    <w:uiPriority w:val="9"/>
    <w:rsid w:val="00E96C5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12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312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312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3127F"/>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93127F"/>
    <w:pPr>
      <w:ind w:left="720"/>
      <w:contextualSpacing/>
    </w:pPr>
  </w:style>
  <w:style w:type="paragraph" w:styleId="BodyText">
    <w:name w:val="Body Text"/>
    <w:basedOn w:val="Normal"/>
    <w:link w:val="BodyTextChar"/>
    <w:uiPriority w:val="99"/>
    <w:unhideWhenUsed/>
    <w:rsid w:val="00245F22"/>
    <w:pPr>
      <w:spacing w:after="120"/>
      <w:ind w:left="180"/>
    </w:pPr>
  </w:style>
  <w:style w:type="character" w:customStyle="1" w:styleId="BodyTextChar">
    <w:name w:val="Body Text Char"/>
    <w:basedOn w:val="DefaultParagraphFont"/>
    <w:link w:val="BodyText"/>
    <w:uiPriority w:val="99"/>
    <w:rsid w:val="00245F22"/>
  </w:style>
  <w:style w:type="character" w:customStyle="1" w:styleId="Heading7Char">
    <w:name w:val="Heading 7 Char"/>
    <w:basedOn w:val="DefaultParagraphFont"/>
    <w:link w:val="Heading7"/>
    <w:uiPriority w:val="9"/>
    <w:semiHidden/>
    <w:rsid w:val="00245F2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45F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22"/>
    <w:rPr>
      <w:rFonts w:asciiTheme="majorHAnsi" w:eastAsiaTheme="majorEastAsia" w:hAnsiTheme="majorHAnsi" w:cstheme="majorBidi"/>
      <w:i/>
      <w:iCs/>
      <w:color w:val="272727" w:themeColor="text1" w:themeTint="D8"/>
      <w:sz w:val="21"/>
      <w:szCs w:val="21"/>
    </w:rPr>
  </w:style>
  <w:style w:type="paragraph" w:customStyle="1" w:styleId="Description">
    <w:name w:val="Description"/>
    <w:basedOn w:val="BodyText"/>
    <w:qFormat/>
    <w:rsid w:val="00245F22"/>
    <w:rPr>
      <w:i/>
      <w:color w:val="2E74B5" w:themeColor="accent1" w:themeShade="BF"/>
    </w:rPr>
  </w:style>
  <w:style w:type="paragraph" w:styleId="ListBullet">
    <w:name w:val="List Bullet"/>
    <w:basedOn w:val="Normal"/>
    <w:uiPriority w:val="99"/>
    <w:unhideWhenUsed/>
    <w:rsid w:val="00245F22"/>
    <w:pPr>
      <w:numPr>
        <w:numId w:val="2"/>
      </w:numPr>
      <w:tabs>
        <w:tab w:val="clear" w:pos="360"/>
        <w:tab w:val="num" w:pos="540"/>
      </w:tabs>
      <w:ind w:left="540"/>
      <w:contextualSpacing/>
    </w:pPr>
  </w:style>
  <w:style w:type="paragraph" w:styleId="ListBullet2">
    <w:name w:val="List Bullet 2"/>
    <w:basedOn w:val="Normal"/>
    <w:uiPriority w:val="99"/>
    <w:unhideWhenUsed/>
    <w:rsid w:val="00245F22"/>
    <w:pPr>
      <w:numPr>
        <w:numId w:val="3"/>
      </w:numPr>
      <w:contextualSpacing/>
    </w:pPr>
  </w:style>
  <w:style w:type="paragraph" w:styleId="List">
    <w:name w:val="List"/>
    <w:basedOn w:val="Normal"/>
    <w:uiPriority w:val="99"/>
    <w:unhideWhenUsed/>
    <w:rsid w:val="00245F22"/>
    <w:pPr>
      <w:ind w:left="360" w:hanging="360"/>
      <w:contextualSpacing/>
    </w:pPr>
  </w:style>
  <w:style w:type="paragraph" w:styleId="List2">
    <w:name w:val="List 2"/>
    <w:basedOn w:val="Normal"/>
    <w:uiPriority w:val="99"/>
    <w:unhideWhenUsed/>
    <w:rsid w:val="00245F22"/>
    <w:pPr>
      <w:ind w:left="720" w:hanging="360"/>
      <w:contextualSpacing/>
    </w:pPr>
  </w:style>
  <w:style w:type="paragraph" w:styleId="List4">
    <w:name w:val="List 4"/>
    <w:basedOn w:val="Normal"/>
    <w:uiPriority w:val="99"/>
    <w:unhideWhenUsed/>
    <w:rsid w:val="00245F22"/>
    <w:pPr>
      <w:ind w:left="1440" w:hanging="360"/>
      <w:contextualSpacing/>
    </w:pPr>
  </w:style>
  <w:style w:type="paragraph" w:styleId="ListContinue">
    <w:name w:val="List Continue"/>
    <w:basedOn w:val="Normal"/>
    <w:uiPriority w:val="99"/>
    <w:unhideWhenUsed/>
    <w:rsid w:val="00245F22"/>
    <w:pPr>
      <w:spacing w:after="120"/>
      <w:ind w:left="360"/>
      <w:contextualSpacing/>
    </w:pPr>
  </w:style>
  <w:style w:type="paragraph" w:styleId="Index1">
    <w:name w:val="index 1"/>
    <w:basedOn w:val="Normal"/>
    <w:next w:val="Normal"/>
    <w:autoRedefine/>
    <w:uiPriority w:val="99"/>
    <w:unhideWhenUsed/>
    <w:rsid w:val="00245F22"/>
    <w:pPr>
      <w:spacing w:after="0" w:line="240" w:lineRule="auto"/>
      <w:ind w:left="220" w:hanging="220"/>
    </w:pPr>
  </w:style>
  <w:style w:type="paragraph" w:styleId="ListBullet3">
    <w:name w:val="List Bullet 3"/>
    <w:basedOn w:val="Normal"/>
    <w:uiPriority w:val="99"/>
    <w:unhideWhenUsed/>
    <w:rsid w:val="00245F22"/>
    <w:pPr>
      <w:numPr>
        <w:numId w:val="4"/>
      </w:numPr>
      <w:tabs>
        <w:tab w:val="clear" w:pos="1080"/>
        <w:tab w:val="num" w:pos="900"/>
      </w:tabs>
      <w:ind w:left="900"/>
      <w:contextualSpacing/>
    </w:pPr>
  </w:style>
  <w:style w:type="paragraph" w:styleId="ListNumber">
    <w:name w:val="List Number"/>
    <w:basedOn w:val="Normal"/>
    <w:uiPriority w:val="99"/>
    <w:unhideWhenUsed/>
    <w:rsid w:val="00245F22"/>
    <w:pPr>
      <w:numPr>
        <w:numId w:val="7"/>
      </w:numPr>
      <w:tabs>
        <w:tab w:val="clear" w:pos="360"/>
        <w:tab w:val="num" w:pos="540"/>
      </w:tabs>
      <w:ind w:left="540"/>
      <w:contextualSpacing/>
    </w:pPr>
  </w:style>
  <w:style w:type="paragraph" w:styleId="ListNumber2">
    <w:name w:val="List Number 2"/>
    <w:basedOn w:val="Normal"/>
    <w:uiPriority w:val="99"/>
    <w:unhideWhenUsed/>
    <w:rsid w:val="00245F22"/>
    <w:pPr>
      <w:numPr>
        <w:numId w:val="8"/>
      </w:numPr>
      <w:contextualSpacing/>
    </w:pPr>
  </w:style>
  <w:style w:type="paragraph" w:styleId="ListNumber3">
    <w:name w:val="List Number 3"/>
    <w:basedOn w:val="Normal"/>
    <w:uiPriority w:val="99"/>
    <w:unhideWhenUsed/>
    <w:rsid w:val="00245F22"/>
    <w:pPr>
      <w:numPr>
        <w:numId w:val="9"/>
      </w:numPr>
      <w:tabs>
        <w:tab w:val="clear" w:pos="1080"/>
        <w:tab w:val="num" w:pos="900"/>
      </w:tabs>
      <w:ind w:left="900"/>
      <w:contextualSpacing/>
    </w:pPr>
  </w:style>
  <w:style w:type="paragraph" w:styleId="Header">
    <w:name w:val="header"/>
    <w:basedOn w:val="Normal"/>
    <w:link w:val="HeaderChar"/>
    <w:uiPriority w:val="99"/>
    <w:unhideWhenUsed/>
    <w:rsid w:val="0024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F22"/>
  </w:style>
  <w:style w:type="paragraph" w:styleId="Footer">
    <w:name w:val="footer"/>
    <w:basedOn w:val="Normal"/>
    <w:link w:val="FooterChar"/>
    <w:uiPriority w:val="99"/>
    <w:unhideWhenUsed/>
    <w:rsid w:val="00245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F22"/>
  </w:style>
  <w:style w:type="paragraph" w:styleId="TOCHeading">
    <w:name w:val="TOC Heading"/>
    <w:basedOn w:val="Heading1"/>
    <w:next w:val="Normal"/>
    <w:uiPriority w:val="39"/>
    <w:unhideWhenUsed/>
    <w:qFormat/>
    <w:rsid w:val="00501B3F"/>
    <w:pPr>
      <w:numPr>
        <w:numId w:val="0"/>
      </w:numPr>
      <w:outlineLvl w:val="9"/>
    </w:pPr>
    <w:rPr>
      <w:u w:val="none"/>
    </w:rPr>
  </w:style>
  <w:style w:type="paragraph" w:styleId="TOC1">
    <w:name w:val="toc 1"/>
    <w:basedOn w:val="Normal"/>
    <w:next w:val="Normal"/>
    <w:autoRedefine/>
    <w:uiPriority w:val="39"/>
    <w:unhideWhenUsed/>
    <w:rsid w:val="00501B3F"/>
    <w:pPr>
      <w:spacing w:after="100"/>
    </w:pPr>
  </w:style>
  <w:style w:type="paragraph" w:styleId="TOC2">
    <w:name w:val="toc 2"/>
    <w:basedOn w:val="Normal"/>
    <w:next w:val="Normal"/>
    <w:autoRedefine/>
    <w:uiPriority w:val="39"/>
    <w:unhideWhenUsed/>
    <w:rsid w:val="00501B3F"/>
    <w:pPr>
      <w:spacing w:after="100"/>
      <w:ind w:left="220"/>
    </w:pPr>
  </w:style>
  <w:style w:type="paragraph" w:styleId="TOC3">
    <w:name w:val="toc 3"/>
    <w:basedOn w:val="Normal"/>
    <w:next w:val="Normal"/>
    <w:autoRedefine/>
    <w:uiPriority w:val="39"/>
    <w:unhideWhenUsed/>
    <w:rsid w:val="00501B3F"/>
    <w:pPr>
      <w:spacing w:after="100"/>
      <w:ind w:left="440"/>
    </w:pPr>
  </w:style>
  <w:style w:type="character" w:styleId="Hyperlink">
    <w:name w:val="Hyperlink"/>
    <w:basedOn w:val="DefaultParagraphFont"/>
    <w:uiPriority w:val="99"/>
    <w:unhideWhenUsed/>
    <w:rsid w:val="00501B3F"/>
    <w:rPr>
      <w:color w:val="0563C1" w:themeColor="hyperlink"/>
      <w:u w:val="single"/>
    </w:rPr>
  </w:style>
  <w:style w:type="paragraph" w:styleId="BalloonText">
    <w:name w:val="Balloon Text"/>
    <w:basedOn w:val="Normal"/>
    <w:link w:val="BalloonTextChar"/>
    <w:uiPriority w:val="99"/>
    <w:semiHidden/>
    <w:unhideWhenUsed/>
    <w:rsid w:val="006929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9C3"/>
    <w:rPr>
      <w:rFonts w:ascii="Segoe UI" w:hAnsi="Segoe UI" w:cs="Segoe UI"/>
      <w:sz w:val="18"/>
      <w:szCs w:val="18"/>
    </w:rPr>
  </w:style>
  <w:style w:type="character" w:styleId="PlaceholderText">
    <w:name w:val="Placeholder Text"/>
    <w:basedOn w:val="DefaultParagraphFont"/>
    <w:uiPriority w:val="99"/>
    <w:semiHidden/>
    <w:rsid w:val="006929C3"/>
    <w:rPr>
      <w:color w:val="808080"/>
    </w:rPr>
  </w:style>
  <w:style w:type="paragraph" w:styleId="NormalWeb">
    <w:name w:val="Normal (Web)"/>
    <w:basedOn w:val="Normal"/>
    <w:uiPriority w:val="99"/>
    <w:semiHidden/>
    <w:unhideWhenUsed/>
    <w:rsid w:val="00FD704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A2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15434">
      <w:bodyDiv w:val="1"/>
      <w:marLeft w:val="0"/>
      <w:marRight w:val="0"/>
      <w:marTop w:val="0"/>
      <w:marBottom w:val="0"/>
      <w:divBdr>
        <w:top w:val="none" w:sz="0" w:space="0" w:color="auto"/>
        <w:left w:val="none" w:sz="0" w:space="0" w:color="auto"/>
        <w:bottom w:val="none" w:sz="0" w:space="0" w:color="auto"/>
        <w:right w:val="none" w:sz="0" w:space="0" w:color="auto"/>
      </w:divBdr>
      <w:divsChild>
        <w:div w:id="1671324049">
          <w:marLeft w:val="1440"/>
          <w:marRight w:val="0"/>
          <w:marTop w:val="0"/>
          <w:marBottom w:val="0"/>
          <w:divBdr>
            <w:top w:val="none" w:sz="0" w:space="0" w:color="auto"/>
            <w:left w:val="none" w:sz="0" w:space="0" w:color="auto"/>
            <w:bottom w:val="none" w:sz="0" w:space="0" w:color="auto"/>
            <w:right w:val="none" w:sz="0" w:space="0" w:color="auto"/>
          </w:divBdr>
        </w:div>
      </w:divsChild>
    </w:div>
    <w:div w:id="292057661">
      <w:bodyDiv w:val="1"/>
      <w:marLeft w:val="0"/>
      <w:marRight w:val="0"/>
      <w:marTop w:val="0"/>
      <w:marBottom w:val="0"/>
      <w:divBdr>
        <w:top w:val="none" w:sz="0" w:space="0" w:color="auto"/>
        <w:left w:val="none" w:sz="0" w:space="0" w:color="auto"/>
        <w:bottom w:val="none" w:sz="0" w:space="0" w:color="auto"/>
        <w:right w:val="none" w:sz="0" w:space="0" w:color="auto"/>
      </w:divBdr>
    </w:div>
    <w:div w:id="1098133665">
      <w:bodyDiv w:val="1"/>
      <w:marLeft w:val="0"/>
      <w:marRight w:val="0"/>
      <w:marTop w:val="0"/>
      <w:marBottom w:val="0"/>
      <w:divBdr>
        <w:top w:val="none" w:sz="0" w:space="0" w:color="auto"/>
        <w:left w:val="none" w:sz="0" w:space="0" w:color="auto"/>
        <w:bottom w:val="none" w:sz="0" w:space="0" w:color="auto"/>
        <w:right w:val="none" w:sz="0" w:space="0" w:color="auto"/>
      </w:divBdr>
    </w:div>
    <w:div w:id="1265110206">
      <w:bodyDiv w:val="1"/>
      <w:marLeft w:val="0"/>
      <w:marRight w:val="0"/>
      <w:marTop w:val="0"/>
      <w:marBottom w:val="0"/>
      <w:divBdr>
        <w:top w:val="none" w:sz="0" w:space="0" w:color="auto"/>
        <w:left w:val="none" w:sz="0" w:space="0" w:color="auto"/>
        <w:bottom w:val="none" w:sz="0" w:space="0" w:color="auto"/>
        <w:right w:val="none" w:sz="0" w:space="0" w:color="auto"/>
      </w:divBdr>
    </w:div>
    <w:div w:id="2055958955">
      <w:bodyDiv w:val="1"/>
      <w:marLeft w:val="0"/>
      <w:marRight w:val="0"/>
      <w:marTop w:val="0"/>
      <w:marBottom w:val="0"/>
      <w:divBdr>
        <w:top w:val="none" w:sz="0" w:space="0" w:color="auto"/>
        <w:left w:val="none" w:sz="0" w:space="0" w:color="auto"/>
        <w:bottom w:val="none" w:sz="0" w:space="0" w:color="auto"/>
        <w:right w:val="none" w:sz="0" w:space="0" w:color="auto"/>
      </w:divBdr>
      <w:divsChild>
        <w:div w:id="1163619914">
          <w:marLeft w:val="720"/>
          <w:marRight w:val="0"/>
          <w:marTop w:val="0"/>
          <w:marBottom w:val="120"/>
          <w:divBdr>
            <w:top w:val="none" w:sz="0" w:space="0" w:color="auto"/>
            <w:left w:val="none" w:sz="0" w:space="0" w:color="auto"/>
            <w:bottom w:val="none" w:sz="0" w:space="0" w:color="auto"/>
            <w:right w:val="none" w:sz="0" w:space="0" w:color="auto"/>
          </w:divBdr>
        </w:div>
        <w:div w:id="597762254">
          <w:marLeft w:val="1440"/>
          <w:marRight w:val="0"/>
          <w:marTop w:val="0"/>
          <w:marBottom w:val="120"/>
          <w:divBdr>
            <w:top w:val="none" w:sz="0" w:space="0" w:color="auto"/>
            <w:left w:val="none" w:sz="0" w:space="0" w:color="auto"/>
            <w:bottom w:val="none" w:sz="0" w:space="0" w:color="auto"/>
            <w:right w:val="none" w:sz="0" w:space="0" w:color="auto"/>
          </w:divBdr>
        </w:div>
        <w:div w:id="165095177">
          <w:marLeft w:val="720"/>
          <w:marRight w:val="0"/>
          <w:marTop w:val="0"/>
          <w:marBottom w:val="120"/>
          <w:divBdr>
            <w:top w:val="none" w:sz="0" w:space="0" w:color="auto"/>
            <w:left w:val="none" w:sz="0" w:space="0" w:color="auto"/>
            <w:bottom w:val="none" w:sz="0" w:space="0" w:color="auto"/>
            <w:right w:val="none" w:sz="0" w:space="0" w:color="auto"/>
          </w:divBdr>
        </w:div>
        <w:div w:id="460071770">
          <w:marLeft w:val="720"/>
          <w:marRight w:val="0"/>
          <w:marTop w:val="0"/>
          <w:marBottom w:val="120"/>
          <w:divBdr>
            <w:top w:val="none" w:sz="0" w:space="0" w:color="auto"/>
            <w:left w:val="none" w:sz="0" w:space="0" w:color="auto"/>
            <w:bottom w:val="none" w:sz="0" w:space="0" w:color="auto"/>
            <w:right w:val="none" w:sz="0" w:space="0" w:color="auto"/>
          </w:divBdr>
        </w:div>
        <w:div w:id="1477527839">
          <w:marLeft w:val="720"/>
          <w:marRight w:val="0"/>
          <w:marTop w:val="0"/>
          <w:marBottom w:val="120"/>
          <w:divBdr>
            <w:top w:val="none" w:sz="0" w:space="0" w:color="auto"/>
            <w:left w:val="none" w:sz="0" w:space="0" w:color="auto"/>
            <w:bottom w:val="none" w:sz="0" w:space="0" w:color="auto"/>
            <w:right w:val="none" w:sz="0" w:space="0" w:color="auto"/>
          </w:divBdr>
        </w:div>
        <w:div w:id="1170171235">
          <w:marLeft w:val="1440"/>
          <w:marRight w:val="0"/>
          <w:marTop w:val="0"/>
          <w:marBottom w:val="120"/>
          <w:divBdr>
            <w:top w:val="none" w:sz="0" w:space="0" w:color="auto"/>
            <w:left w:val="none" w:sz="0" w:space="0" w:color="auto"/>
            <w:bottom w:val="none" w:sz="0" w:space="0" w:color="auto"/>
            <w:right w:val="none" w:sz="0" w:space="0" w:color="auto"/>
          </w:divBdr>
        </w:div>
        <w:div w:id="120925304">
          <w:marLeft w:val="1440"/>
          <w:marRight w:val="0"/>
          <w:marTop w:val="0"/>
          <w:marBottom w:val="120"/>
          <w:divBdr>
            <w:top w:val="none" w:sz="0" w:space="0" w:color="auto"/>
            <w:left w:val="none" w:sz="0" w:space="0" w:color="auto"/>
            <w:bottom w:val="none" w:sz="0" w:space="0" w:color="auto"/>
            <w:right w:val="none" w:sz="0" w:space="0" w:color="auto"/>
          </w:divBdr>
        </w:div>
      </w:divsChild>
    </w:div>
    <w:div w:id="2063020182">
      <w:bodyDiv w:val="1"/>
      <w:marLeft w:val="0"/>
      <w:marRight w:val="0"/>
      <w:marTop w:val="0"/>
      <w:marBottom w:val="0"/>
      <w:divBdr>
        <w:top w:val="none" w:sz="0" w:space="0" w:color="auto"/>
        <w:left w:val="none" w:sz="0" w:space="0" w:color="auto"/>
        <w:bottom w:val="none" w:sz="0" w:space="0" w:color="auto"/>
        <w:right w:val="none" w:sz="0" w:space="0" w:color="auto"/>
      </w:divBdr>
      <w:divsChild>
        <w:div w:id="335232442">
          <w:marLeft w:val="720"/>
          <w:marRight w:val="0"/>
          <w:marTop w:val="0"/>
          <w:marBottom w:val="120"/>
          <w:divBdr>
            <w:top w:val="none" w:sz="0" w:space="0" w:color="auto"/>
            <w:left w:val="none" w:sz="0" w:space="0" w:color="auto"/>
            <w:bottom w:val="none" w:sz="0" w:space="0" w:color="auto"/>
            <w:right w:val="none" w:sz="0" w:space="0" w:color="auto"/>
          </w:divBdr>
        </w:div>
        <w:div w:id="867449054">
          <w:marLeft w:val="720"/>
          <w:marRight w:val="0"/>
          <w:marTop w:val="0"/>
          <w:marBottom w:val="120"/>
          <w:divBdr>
            <w:top w:val="none" w:sz="0" w:space="0" w:color="auto"/>
            <w:left w:val="none" w:sz="0" w:space="0" w:color="auto"/>
            <w:bottom w:val="none" w:sz="0" w:space="0" w:color="auto"/>
            <w:right w:val="none" w:sz="0" w:space="0" w:color="auto"/>
          </w:divBdr>
        </w:div>
        <w:div w:id="580062347">
          <w:marLeft w:val="1440"/>
          <w:marRight w:val="0"/>
          <w:marTop w:val="0"/>
          <w:marBottom w:val="120"/>
          <w:divBdr>
            <w:top w:val="none" w:sz="0" w:space="0" w:color="auto"/>
            <w:left w:val="none" w:sz="0" w:space="0" w:color="auto"/>
            <w:bottom w:val="none" w:sz="0" w:space="0" w:color="auto"/>
            <w:right w:val="none" w:sz="0" w:space="0" w:color="auto"/>
          </w:divBdr>
        </w:div>
        <w:div w:id="1184782907">
          <w:marLeft w:val="720"/>
          <w:marRight w:val="0"/>
          <w:marTop w:val="0"/>
          <w:marBottom w:val="120"/>
          <w:divBdr>
            <w:top w:val="none" w:sz="0" w:space="0" w:color="auto"/>
            <w:left w:val="none" w:sz="0" w:space="0" w:color="auto"/>
            <w:bottom w:val="none" w:sz="0" w:space="0" w:color="auto"/>
            <w:right w:val="none" w:sz="0" w:space="0" w:color="auto"/>
          </w:divBdr>
        </w:div>
        <w:div w:id="1108617931">
          <w:marLeft w:val="720"/>
          <w:marRight w:val="0"/>
          <w:marTop w:val="0"/>
          <w:marBottom w:val="120"/>
          <w:divBdr>
            <w:top w:val="none" w:sz="0" w:space="0" w:color="auto"/>
            <w:left w:val="none" w:sz="0" w:space="0" w:color="auto"/>
            <w:bottom w:val="none" w:sz="0" w:space="0" w:color="auto"/>
            <w:right w:val="none" w:sz="0" w:space="0" w:color="auto"/>
          </w:divBdr>
        </w:div>
        <w:div w:id="1675768859">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flachman.github.io/plotly/60-80.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jflachman.github.io"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j595b\Documents\Custom%20Office%20Templates\Boeing%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A5069A52684700B293A2143AF3FCA8"/>
        <w:category>
          <w:name w:val="General"/>
          <w:gallery w:val="placeholder"/>
        </w:category>
        <w:types>
          <w:type w:val="bbPlcHdr"/>
        </w:types>
        <w:behaviors>
          <w:behavior w:val="content"/>
        </w:behaviors>
        <w:guid w:val="{079E9183-72AE-4486-A17B-100D2B76F329}"/>
      </w:docPartPr>
      <w:docPartBody>
        <w:p w:rsidR="00A11D19" w:rsidRDefault="00000000">
          <w:pPr>
            <w:pStyle w:val="10A5069A52684700B293A2143AF3FCA8"/>
          </w:pPr>
          <w:r>
            <w:rPr>
              <w:caps/>
              <w:color w:val="156082" w:themeColor="accent1"/>
              <w:sz w:val="18"/>
              <w:szCs w:val="18"/>
            </w:rPr>
            <w:t>[Document title]</w:t>
          </w:r>
        </w:p>
      </w:docPartBody>
    </w:docPart>
    <w:docPart>
      <w:docPartPr>
        <w:name w:val="EF96D6FFFF33417BB8816A592AF309A9"/>
        <w:category>
          <w:name w:val="General"/>
          <w:gallery w:val="placeholder"/>
        </w:category>
        <w:types>
          <w:type w:val="bbPlcHdr"/>
        </w:types>
        <w:behaviors>
          <w:behavior w:val="content"/>
        </w:behaviors>
        <w:guid w:val="{E1015B38-F4B7-48A3-BF57-8EB4A0690661}"/>
      </w:docPartPr>
      <w:docPartBody>
        <w:p w:rsidR="005C230C" w:rsidRDefault="00A11D19" w:rsidP="00A11D19">
          <w:pPr>
            <w:pStyle w:val="EF96D6FFFF33417BB8816A592AF309A9"/>
          </w:pPr>
          <w:r>
            <w:rPr>
              <w:caps/>
              <w:color w:val="156082" w:themeColor="accent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B0"/>
    <w:rsid w:val="005C230C"/>
    <w:rsid w:val="00A11D19"/>
    <w:rsid w:val="00B20BB0"/>
    <w:rsid w:val="00C75549"/>
    <w:rsid w:val="00CC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A5069A52684700B293A2143AF3FCA8">
    <w:name w:val="10A5069A52684700B293A2143AF3FCA8"/>
  </w:style>
  <w:style w:type="paragraph" w:customStyle="1" w:styleId="EF96D6FFFF33417BB8816A592AF309A9">
    <w:name w:val="EF96D6FFFF33417BB8816A592AF309A9"/>
    <w:rsid w:val="00A11D1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examination of daily highs and precipitation days across 7800 weather stations in the US and Canada to determine regions where people who like cold, hot, or temperate climates might want to live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DC58A-1684-4EE7-A93E-D4757811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Boeing Word Template.dotx</Template>
  <TotalTime>296</TotalTime>
  <Pages>23</Pages>
  <Words>5084</Words>
  <Characters>28984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Project 1 Report</vt:lpstr>
    </vt:vector>
  </TitlesOfParts>
  <Company>The Boeing Company</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Report</dc:title>
  <dc:subject>DU AI Bootcamp</dc:subject>
  <dc:creator>Team:  Jeff Flachman, Pedro Zurita, Thomas Brown</dc:creator>
  <cp:keywords/>
  <dc:description/>
  <cp:lastModifiedBy>Jeff Flachman</cp:lastModifiedBy>
  <cp:revision>13</cp:revision>
  <cp:lastPrinted>2019-03-01T18:56:00Z</cp:lastPrinted>
  <dcterms:created xsi:type="dcterms:W3CDTF">2024-04-19T15:59:00Z</dcterms:created>
  <dcterms:modified xsi:type="dcterms:W3CDTF">2024-04-19T21:11:00Z</dcterms:modified>
</cp:coreProperties>
</file>